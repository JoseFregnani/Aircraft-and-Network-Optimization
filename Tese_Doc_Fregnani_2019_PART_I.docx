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BE58F" w14:textId="77777777" w:rsidR="001A0C16" w:rsidRPr="00561C5D" w:rsidRDefault="001A0C16" w:rsidP="001A0C16">
      <w:pPr>
        <w:pStyle w:val="Corpodetexto2"/>
        <w:spacing w:line="480" w:lineRule="auto"/>
        <w:jc w:val="center"/>
        <w:rPr>
          <w:rFonts w:ascii="Times New Roman" w:hAnsi="Times New Roman"/>
          <w:b w:val="0"/>
          <w:sz w:val="32"/>
          <w:szCs w:val="32"/>
          <w:lang w:val="en-US"/>
        </w:rPr>
      </w:pPr>
      <w:bookmarkStart w:id="0" w:name="_Hlk18098852"/>
      <w:bookmarkEnd w:id="0"/>
      <w:r w:rsidRPr="00C7061D">
        <w:rPr>
          <w:rFonts w:ascii="Times New Roman" w:hAnsi="Times New Roman"/>
          <w:sz w:val="32"/>
          <w:szCs w:val="32"/>
          <w:lang w:val="en-US"/>
        </w:rPr>
        <w:t>INTEGRATED OPTIMIZATION OF AIR TRANSPORTATION SYSTEMS (AIRCRAFT AND NETWORK)</w:t>
      </w:r>
      <w:r w:rsidRPr="00F7556B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553267B4" w14:textId="77777777" w:rsidR="001A0C16" w:rsidRPr="00C7061D" w:rsidRDefault="001A0C16" w:rsidP="001A0C16">
      <w:pPr>
        <w:jc w:val="center"/>
      </w:pPr>
    </w:p>
    <w:p w14:paraId="09C14C8B" w14:textId="77777777" w:rsidR="001A0C16" w:rsidRPr="00C7061D" w:rsidRDefault="001A0C16" w:rsidP="001A0C16">
      <w:pPr>
        <w:jc w:val="center"/>
      </w:pPr>
    </w:p>
    <w:p w14:paraId="57A23667" w14:textId="77777777" w:rsidR="001A0C16" w:rsidRPr="00C7061D" w:rsidRDefault="001A0C16" w:rsidP="001A0C16">
      <w:pPr>
        <w:jc w:val="center"/>
      </w:pPr>
    </w:p>
    <w:p w14:paraId="050DF952" w14:textId="77777777" w:rsidR="001A0C16" w:rsidRPr="00C7061D" w:rsidRDefault="001A0C16" w:rsidP="001A0C16">
      <w:pPr>
        <w:jc w:val="center"/>
      </w:pPr>
    </w:p>
    <w:p w14:paraId="0422617C" w14:textId="77777777" w:rsidR="001A0C16" w:rsidRPr="00C7061D" w:rsidRDefault="001A0C16" w:rsidP="001A0C16">
      <w:pPr>
        <w:jc w:val="center"/>
      </w:pPr>
    </w:p>
    <w:p w14:paraId="36028958" w14:textId="77777777" w:rsidR="001A0C16" w:rsidRPr="00C7061D" w:rsidRDefault="001A0C16" w:rsidP="001A0C16">
      <w:pPr>
        <w:jc w:val="center"/>
      </w:pPr>
    </w:p>
    <w:p w14:paraId="1A5BD0C2" w14:textId="77777777" w:rsidR="001A0C16" w:rsidRPr="00C7061D" w:rsidRDefault="001A0C16" w:rsidP="001A0C16">
      <w:pPr>
        <w:jc w:val="center"/>
      </w:pPr>
    </w:p>
    <w:p w14:paraId="4F646982" w14:textId="77777777" w:rsidR="001A0C16" w:rsidRDefault="001A0C16" w:rsidP="001A0C16">
      <w:pPr>
        <w:jc w:val="center"/>
      </w:pPr>
    </w:p>
    <w:p w14:paraId="5A30818F" w14:textId="77777777" w:rsidR="007C7266" w:rsidRPr="00C7061D" w:rsidRDefault="007C7266" w:rsidP="001A0C16">
      <w:pPr>
        <w:jc w:val="center"/>
      </w:pPr>
    </w:p>
    <w:p w14:paraId="11E722EB" w14:textId="77777777" w:rsidR="001A0C16" w:rsidRPr="00C7061D" w:rsidRDefault="001A0C16" w:rsidP="001A0C16">
      <w:pPr>
        <w:jc w:val="center"/>
      </w:pPr>
    </w:p>
    <w:p w14:paraId="6B334E49" w14:textId="77777777" w:rsidR="001A0C16" w:rsidRPr="00847EBF" w:rsidRDefault="001A0C16" w:rsidP="001A0C16">
      <w:pPr>
        <w:jc w:val="center"/>
        <w:rPr>
          <w:b w:val="0"/>
          <w:sz w:val="28"/>
          <w:lang w:val="pt-BR"/>
        </w:rPr>
      </w:pPr>
      <w:r>
        <w:rPr>
          <w:sz w:val="28"/>
          <w:lang w:val="pt-BR"/>
        </w:rPr>
        <w:t>José Alexandre Tavares Guerreiro Fregnani</w:t>
      </w:r>
    </w:p>
    <w:p w14:paraId="2A4F3A36" w14:textId="77777777" w:rsidR="001A0C16" w:rsidRPr="008E59BA" w:rsidRDefault="001A0C16" w:rsidP="001A0C16">
      <w:pPr>
        <w:jc w:val="center"/>
        <w:rPr>
          <w:lang w:val="pt-BR"/>
        </w:rPr>
      </w:pPr>
    </w:p>
    <w:p w14:paraId="3C78EE7A" w14:textId="77777777" w:rsidR="001A0C16" w:rsidRPr="008E59BA" w:rsidRDefault="001A0C16" w:rsidP="001A0C16">
      <w:pPr>
        <w:jc w:val="center"/>
        <w:rPr>
          <w:lang w:val="pt-BR"/>
        </w:rPr>
      </w:pPr>
    </w:p>
    <w:p w14:paraId="06619564" w14:textId="77777777" w:rsidR="001A0C16" w:rsidRPr="008E59BA" w:rsidRDefault="001A0C16" w:rsidP="001A0C16">
      <w:pPr>
        <w:jc w:val="center"/>
        <w:rPr>
          <w:lang w:val="pt-BR"/>
        </w:rPr>
      </w:pPr>
    </w:p>
    <w:p w14:paraId="68ACD359" w14:textId="77777777" w:rsidR="001A0C16" w:rsidRPr="008E59BA" w:rsidRDefault="001A0C16" w:rsidP="001A0C16">
      <w:pPr>
        <w:jc w:val="center"/>
        <w:rPr>
          <w:lang w:val="pt-BR"/>
        </w:rPr>
      </w:pPr>
    </w:p>
    <w:p w14:paraId="10B8A4E7" w14:textId="77777777" w:rsidR="001A0C16" w:rsidRPr="008E59BA" w:rsidRDefault="001A0C16" w:rsidP="001A0C16">
      <w:pPr>
        <w:jc w:val="center"/>
        <w:rPr>
          <w:lang w:val="pt-BR"/>
        </w:rPr>
      </w:pPr>
    </w:p>
    <w:p w14:paraId="169AE685" w14:textId="77777777" w:rsidR="001A0C16" w:rsidRPr="008E59BA" w:rsidRDefault="001A0C16" w:rsidP="001A0C16">
      <w:pPr>
        <w:jc w:val="center"/>
        <w:rPr>
          <w:lang w:val="pt-BR"/>
        </w:rPr>
      </w:pPr>
    </w:p>
    <w:p w14:paraId="4F8A436C" w14:textId="77777777" w:rsidR="001A0C16" w:rsidRPr="008E59BA" w:rsidRDefault="001A0C16" w:rsidP="001A0C16">
      <w:pPr>
        <w:jc w:val="center"/>
        <w:rPr>
          <w:lang w:val="pt-BR"/>
        </w:rPr>
      </w:pPr>
    </w:p>
    <w:p w14:paraId="06496E8A" w14:textId="77777777" w:rsidR="001A0C16" w:rsidRPr="008E59BA" w:rsidRDefault="001A0C16" w:rsidP="001A0C16">
      <w:pPr>
        <w:jc w:val="center"/>
        <w:rPr>
          <w:lang w:val="pt-BR"/>
        </w:rPr>
      </w:pPr>
    </w:p>
    <w:p w14:paraId="4A22519D" w14:textId="77777777" w:rsidR="001A0C16" w:rsidRPr="008E59BA" w:rsidRDefault="001A0C16" w:rsidP="001A0C16">
      <w:pPr>
        <w:jc w:val="center"/>
        <w:rPr>
          <w:lang w:val="pt-BR"/>
        </w:rPr>
      </w:pPr>
    </w:p>
    <w:p w14:paraId="21A1D7B1" w14:textId="77777777" w:rsidR="001A0C16" w:rsidRPr="008E59BA" w:rsidRDefault="001A0C16" w:rsidP="001A0C16">
      <w:pPr>
        <w:jc w:val="center"/>
        <w:rPr>
          <w:lang w:val="pt-BR"/>
        </w:rPr>
      </w:pPr>
    </w:p>
    <w:p w14:paraId="58DC6B1B" w14:textId="77777777" w:rsidR="001A0C16" w:rsidRPr="008E59BA" w:rsidRDefault="001A0C16" w:rsidP="001A0C16">
      <w:pPr>
        <w:jc w:val="center"/>
        <w:rPr>
          <w:lang w:val="pt-BR"/>
        </w:rPr>
      </w:pPr>
    </w:p>
    <w:p w14:paraId="1B05C16E" w14:textId="77777777" w:rsidR="001A0C16" w:rsidRPr="001A0C16" w:rsidRDefault="001A0C16" w:rsidP="001A0C16">
      <w:pPr>
        <w:rPr>
          <w:sz w:val="24"/>
          <w:szCs w:val="24"/>
          <w:lang w:val="pt-BR"/>
        </w:rPr>
      </w:pPr>
      <w:r w:rsidRPr="001A0C16">
        <w:rPr>
          <w:sz w:val="24"/>
          <w:szCs w:val="24"/>
        </w:rPr>
        <w:t>Thesis Committee Composition:</w:t>
      </w:r>
    </w:p>
    <w:p w14:paraId="46DA4B8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129"/>
        <w:gridCol w:w="3440"/>
        <w:gridCol w:w="1510"/>
        <w:gridCol w:w="296"/>
        <w:gridCol w:w="1364"/>
      </w:tblGrid>
      <w:tr w:rsidR="001A0C16" w:rsidRPr="001A0C16" w14:paraId="26767D55" w14:textId="77777777" w:rsidTr="00E63940">
        <w:tc>
          <w:tcPr>
            <w:tcW w:w="0" w:type="auto"/>
          </w:tcPr>
          <w:p w14:paraId="3F90B7E9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DEC4A20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Nome Completo</w:t>
            </w:r>
          </w:p>
        </w:tc>
        <w:tc>
          <w:tcPr>
            <w:tcW w:w="0" w:type="auto"/>
          </w:tcPr>
          <w:p w14:paraId="5CE4775A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Chairperson</w:t>
            </w:r>
          </w:p>
        </w:tc>
        <w:tc>
          <w:tcPr>
            <w:tcW w:w="0" w:type="auto"/>
          </w:tcPr>
          <w:p w14:paraId="43C3ADB5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44EBD5D1" w14:textId="77777777" w:rsidR="001A0C16" w:rsidRPr="001A0C16" w:rsidRDefault="001A0C16" w:rsidP="00E63940">
            <w:pPr>
              <w:rPr>
                <w:color w:val="FF0000"/>
                <w:sz w:val="24"/>
                <w:szCs w:val="24"/>
                <w:lang w:val="pt-BR"/>
              </w:rPr>
            </w:pPr>
            <w:r w:rsidRPr="001A0C16">
              <w:rPr>
                <w:color w:val="FF0000"/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E76792" w14:textId="77777777" w:rsidTr="00E63940">
        <w:tc>
          <w:tcPr>
            <w:tcW w:w="0" w:type="auto"/>
          </w:tcPr>
          <w:p w14:paraId="2AB2E7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C68914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Bento Silva de Mattos</w:t>
            </w:r>
          </w:p>
        </w:tc>
        <w:tc>
          <w:tcPr>
            <w:tcW w:w="0" w:type="auto"/>
          </w:tcPr>
          <w:p w14:paraId="429A91A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Advisor</w:t>
            </w:r>
          </w:p>
        </w:tc>
        <w:tc>
          <w:tcPr>
            <w:tcW w:w="0" w:type="auto"/>
          </w:tcPr>
          <w:p w14:paraId="3ED2C8B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376A5FB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3A06E7AC" w14:textId="77777777" w:rsidTr="00E63940">
        <w:tc>
          <w:tcPr>
            <w:tcW w:w="0" w:type="auto"/>
          </w:tcPr>
          <w:p w14:paraId="767D0F5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Prof. Dr.</w:t>
            </w:r>
          </w:p>
        </w:tc>
        <w:tc>
          <w:tcPr>
            <w:tcW w:w="3440" w:type="dxa"/>
          </w:tcPr>
          <w:p w14:paraId="36C1C15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José Antônio Hernandes           </w:t>
            </w:r>
          </w:p>
        </w:tc>
        <w:tc>
          <w:tcPr>
            <w:tcW w:w="0" w:type="auto"/>
          </w:tcPr>
          <w:p w14:paraId="4222E68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Co-advisor</w:t>
            </w:r>
          </w:p>
        </w:tc>
        <w:tc>
          <w:tcPr>
            <w:tcW w:w="0" w:type="auto"/>
          </w:tcPr>
          <w:p w14:paraId="4FF253D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E86F23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ITA</w:t>
            </w:r>
          </w:p>
        </w:tc>
      </w:tr>
      <w:tr w:rsidR="001A0C16" w:rsidRPr="001A0C16" w14:paraId="06CCDFDA" w14:textId="77777777" w:rsidTr="00E63940">
        <w:tc>
          <w:tcPr>
            <w:tcW w:w="0" w:type="auto"/>
          </w:tcPr>
          <w:p w14:paraId="35F2741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315CA8E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Jorge Eduardo Leal Medeiros</w:t>
            </w:r>
          </w:p>
        </w:tc>
        <w:tc>
          <w:tcPr>
            <w:tcW w:w="0" w:type="auto"/>
          </w:tcPr>
          <w:p w14:paraId="4AC8FDF0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BC2AD5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1681A61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Poli/USP</w:t>
            </w:r>
          </w:p>
        </w:tc>
      </w:tr>
      <w:tr w:rsidR="001A0C16" w:rsidRPr="001A0C16" w14:paraId="27315724" w14:textId="77777777" w:rsidTr="00E63940">
        <w:tc>
          <w:tcPr>
            <w:tcW w:w="0" w:type="auto"/>
          </w:tcPr>
          <w:p w14:paraId="7CB46377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2F58D20E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Fernando Martini Catalano</w:t>
            </w:r>
          </w:p>
        </w:tc>
        <w:tc>
          <w:tcPr>
            <w:tcW w:w="0" w:type="auto"/>
          </w:tcPr>
          <w:p w14:paraId="7D7F26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11F2C892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2A0544E9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  <w:tr w:rsidR="001A0C16" w:rsidRPr="001A0C16" w14:paraId="26E687B3" w14:textId="77777777" w:rsidTr="00E63940">
        <w:tc>
          <w:tcPr>
            <w:tcW w:w="0" w:type="auto"/>
          </w:tcPr>
          <w:p w14:paraId="2AE8D845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 xml:space="preserve">Prof. Dr. </w:t>
            </w:r>
          </w:p>
        </w:tc>
        <w:tc>
          <w:tcPr>
            <w:tcW w:w="3440" w:type="dxa"/>
          </w:tcPr>
          <w:p w14:paraId="41BDA0E3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Álvaro Martins Abdala</w:t>
            </w:r>
          </w:p>
        </w:tc>
        <w:tc>
          <w:tcPr>
            <w:tcW w:w="0" w:type="auto"/>
          </w:tcPr>
          <w:p w14:paraId="22D20BCB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0" w:type="auto"/>
          </w:tcPr>
          <w:p w14:paraId="6F1B30BA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-</w:t>
            </w:r>
          </w:p>
        </w:tc>
        <w:tc>
          <w:tcPr>
            <w:tcW w:w="0" w:type="auto"/>
          </w:tcPr>
          <w:p w14:paraId="01294271" w14:textId="77777777" w:rsidR="001A0C16" w:rsidRPr="001A0C16" w:rsidRDefault="001A0C16" w:rsidP="00E63940">
            <w:pPr>
              <w:rPr>
                <w:sz w:val="24"/>
                <w:szCs w:val="24"/>
                <w:lang w:val="pt-BR"/>
              </w:rPr>
            </w:pPr>
            <w:r w:rsidRPr="001A0C16">
              <w:rPr>
                <w:sz w:val="24"/>
                <w:szCs w:val="24"/>
                <w:lang w:val="pt-BR"/>
              </w:rPr>
              <w:t>EESC/USP</w:t>
            </w:r>
          </w:p>
        </w:tc>
      </w:tr>
    </w:tbl>
    <w:p w14:paraId="74F09CAA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4DB72BC4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0716E622" w14:textId="77777777" w:rsidR="001A0C16" w:rsidRPr="001A0C16" w:rsidRDefault="001A0C16" w:rsidP="001A0C16">
      <w:pPr>
        <w:rPr>
          <w:sz w:val="24"/>
          <w:szCs w:val="24"/>
          <w:lang w:val="pt-BR"/>
        </w:rPr>
      </w:pPr>
    </w:p>
    <w:p w14:paraId="1487575C" w14:textId="77777777" w:rsidR="001A0C16" w:rsidRPr="00847EBF" w:rsidRDefault="001A0C16" w:rsidP="001A0C16">
      <w:pPr>
        <w:rPr>
          <w:lang w:val="pt-BR"/>
        </w:rPr>
      </w:pPr>
    </w:p>
    <w:p w14:paraId="272F0FF5" w14:textId="77777777" w:rsidR="001A0C16" w:rsidRDefault="001A0C16" w:rsidP="001A0C16">
      <w:pPr>
        <w:rPr>
          <w:lang w:val="pt-BR"/>
        </w:rPr>
      </w:pPr>
    </w:p>
    <w:p w14:paraId="5383F1EF" w14:textId="77777777" w:rsidR="001A0C16" w:rsidRDefault="001A0C16" w:rsidP="001A0C16">
      <w:pPr>
        <w:rPr>
          <w:lang w:val="pt-BR"/>
        </w:rPr>
      </w:pPr>
    </w:p>
    <w:p w14:paraId="07E5460E" w14:textId="77777777" w:rsidR="001A0C16" w:rsidRDefault="001A0C16" w:rsidP="001A0C16">
      <w:pPr>
        <w:rPr>
          <w:lang w:val="pt-BR"/>
        </w:rPr>
      </w:pPr>
    </w:p>
    <w:p w14:paraId="01BD2D9A" w14:textId="77777777" w:rsidR="001A0C16" w:rsidRDefault="001A0C16" w:rsidP="001A0C16">
      <w:pPr>
        <w:rPr>
          <w:lang w:val="pt-BR"/>
        </w:rPr>
      </w:pPr>
    </w:p>
    <w:p w14:paraId="518B2E5B" w14:textId="77777777" w:rsidR="001A0C16" w:rsidRDefault="001A0C16" w:rsidP="001A0C16">
      <w:pPr>
        <w:rPr>
          <w:lang w:val="pt-BR"/>
        </w:rPr>
      </w:pPr>
    </w:p>
    <w:p w14:paraId="637E48DA" w14:textId="77777777" w:rsidR="001A0C16" w:rsidRPr="00847EBF" w:rsidRDefault="001A0C16" w:rsidP="001A0C16">
      <w:pPr>
        <w:rPr>
          <w:lang w:val="pt-BR"/>
        </w:rPr>
      </w:pPr>
    </w:p>
    <w:p w14:paraId="7EBDC455" w14:textId="77777777" w:rsidR="001A0C16" w:rsidRPr="00847EBF" w:rsidRDefault="001A0C16" w:rsidP="001A0C16">
      <w:pPr>
        <w:rPr>
          <w:lang w:val="pt-BR"/>
        </w:rPr>
      </w:pPr>
    </w:p>
    <w:p w14:paraId="5121FBB8" w14:textId="77777777" w:rsidR="001A0C16" w:rsidRPr="00847EBF" w:rsidRDefault="001A0C16" w:rsidP="001A0C16">
      <w:pPr>
        <w:rPr>
          <w:lang w:val="pt-BR"/>
        </w:rPr>
      </w:pPr>
    </w:p>
    <w:p w14:paraId="1FC2B204" w14:textId="77777777" w:rsidR="001A0C16" w:rsidRPr="00054B78" w:rsidRDefault="001A0C16" w:rsidP="00D04E37">
      <w:pPr>
        <w:spacing w:line="360" w:lineRule="auto"/>
        <w:jc w:val="center"/>
        <w:rPr>
          <w:sz w:val="24"/>
          <w:szCs w:val="24"/>
          <w:lang w:val="pt-BR"/>
        </w:rPr>
      </w:pPr>
      <w:bookmarkStart w:id="1" w:name="_Toc906632"/>
      <w:bookmarkStart w:id="2" w:name="_Toc906775"/>
      <w:bookmarkStart w:id="3" w:name="_Toc907111"/>
      <w:bookmarkStart w:id="4" w:name="_Toc1238207"/>
      <w:bookmarkStart w:id="5" w:name="_Toc1422992"/>
      <w:bookmarkStart w:id="6" w:name="_Toc2809850"/>
      <w:bookmarkStart w:id="7" w:name="_Toc4705677"/>
      <w:bookmarkStart w:id="8" w:name="_Toc4965437"/>
      <w:bookmarkStart w:id="9" w:name="_Toc6606817"/>
      <w:r w:rsidRPr="00054B78">
        <w:rPr>
          <w:sz w:val="24"/>
          <w:szCs w:val="24"/>
          <w:lang w:val="pt-BR"/>
        </w:rPr>
        <w:t>ITA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3193FB1" w14:textId="75142D1B" w:rsidR="00992177" w:rsidRDefault="00992177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221368E9" w14:textId="77777777" w:rsidR="00A9513C" w:rsidRDefault="00A9513C" w:rsidP="00992177">
      <w:pPr>
        <w:tabs>
          <w:tab w:val="left" w:pos="6018"/>
        </w:tabs>
        <w:spacing w:line="360" w:lineRule="auto"/>
        <w:jc w:val="center"/>
        <w:rPr>
          <w:lang w:val="pt-BR"/>
        </w:rPr>
      </w:pPr>
    </w:p>
    <w:p w14:paraId="5AAD5A71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73858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67C2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00651A5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1B13ED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C4D53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535552E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11C59D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6D6F43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1F630C0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5D1A85C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734AB4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A9AFB0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369C7B7B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C39EBE9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51C1566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616DB608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8ED31CA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E9BE6E7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4DF6018F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71A6BC63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4962252" w14:textId="77777777" w:rsidR="00992177" w:rsidRDefault="00992177" w:rsidP="00992177">
      <w:pPr>
        <w:tabs>
          <w:tab w:val="left" w:pos="6018"/>
        </w:tabs>
        <w:spacing w:line="360" w:lineRule="auto"/>
        <w:rPr>
          <w:lang w:val="pt-BR"/>
        </w:rPr>
      </w:pPr>
    </w:p>
    <w:p w14:paraId="2EAF5D1C" w14:textId="77777777" w:rsidR="00992177" w:rsidRPr="002B1442" w:rsidRDefault="00033B1E" w:rsidP="006721CE">
      <w:pPr>
        <w:spacing w:line="360" w:lineRule="auto"/>
        <w:jc w:val="right"/>
        <w:rPr>
          <w:i/>
          <w:sz w:val="24"/>
          <w:szCs w:val="24"/>
          <w:lang w:val="pt-BR"/>
        </w:rPr>
      </w:pPr>
      <w:r>
        <w:rPr>
          <w:i/>
          <w:sz w:val="24"/>
          <w:szCs w:val="24"/>
          <w:lang w:val="pt-BR"/>
        </w:rPr>
        <w:t xml:space="preserve">À minha amada família </w:t>
      </w:r>
    </w:p>
    <w:p w14:paraId="1893D34A" w14:textId="77777777" w:rsidR="002B1442" w:rsidRDefault="002B1442" w:rsidP="006721CE">
      <w:pPr>
        <w:spacing w:line="360" w:lineRule="auto"/>
        <w:jc w:val="right"/>
        <w:rPr>
          <w:color w:val="FF0000"/>
          <w:sz w:val="24"/>
          <w:szCs w:val="24"/>
          <w:lang w:val="pt-BR"/>
        </w:rPr>
      </w:pPr>
      <w:r w:rsidRPr="002B1442">
        <w:rPr>
          <w:i/>
          <w:sz w:val="24"/>
          <w:szCs w:val="24"/>
          <w:lang w:val="pt-BR"/>
        </w:rPr>
        <w:t>Luciana, Anna Carolina e Enzo</w:t>
      </w:r>
    </w:p>
    <w:p w14:paraId="7A1D88BC" w14:textId="77777777" w:rsidR="00992177" w:rsidRPr="003714DF" w:rsidRDefault="00992177" w:rsidP="006721CE">
      <w:pPr>
        <w:spacing w:line="360" w:lineRule="auto"/>
        <w:jc w:val="center"/>
        <w:rPr>
          <w:b w:val="0"/>
          <w:bCs/>
          <w:sz w:val="32"/>
          <w:szCs w:val="28"/>
          <w:lang w:val="pt-BR"/>
        </w:rPr>
      </w:pPr>
      <w:r w:rsidRPr="006721CE">
        <w:rPr>
          <w:sz w:val="24"/>
          <w:szCs w:val="24"/>
          <w:lang w:val="pt-BR"/>
        </w:rPr>
        <w:br w:type="page"/>
      </w:r>
      <w:r w:rsidR="00717715">
        <w:rPr>
          <w:sz w:val="36"/>
          <w:szCs w:val="28"/>
          <w:lang w:val="pt-BR"/>
        </w:rPr>
        <w:lastRenderedPageBreak/>
        <w:t>A</w:t>
      </w:r>
      <w:r w:rsidR="00C62830">
        <w:rPr>
          <w:sz w:val="36"/>
          <w:szCs w:val="28"/>
          <w:lang w:val="pt-BR"/>
        </w:rPr>
        <w:t>cknowledg</w:t>
      </w:r>
      <w:r w:rsidR="00717715" w:rsidRPr="003E4F6F">
        <w:rPr>
          <w:sz w:val="36"/>
          <w:szCs w:val="28"/>
          <w:lang w:val="pt-BR"/>
        </w:rPr>
        <w:t>ments</w:t>
      </w:r>
    </w:p>
    <w:p w14:paraId="5A137FBE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39188825" w14:textId="77777777" w:rsidR="00992177" w:rsidRPr="003714DF" w:rsidRDefault="00992177" w:rsidP="00992177">
      <w:pPr>
        <w:spacing w:line="360" w:lineRule="auto"/>
        <w:ind w:firstLine="851"/>
        <w:rPr>
          <w:lang w:val="pt-BR"/>
        </w:rPr>
      </w:pPr>
    </w:p>
    <w:p w14:paraId="7D2BD166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Esta parte é dedicada aos agradecimentos aos professores, funcionários, colegas e familiares que ajudaram no seu trabalho.</w:t>
      </w:r>
    </w:p>
    <w:p w14:paraId="150D2DB8" w14:textId="77777777" w:rsidR="00992177" w:rsidRPr="002D36C3" w:rsidRDefault="00992177" w:rsidP="00992177">
      <w:pPr>
        <w:spacing w:line="360" w:lineRule="auto"/>
        <w:ind w:firstLine="851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 xml:space="preserve">Caso o aluno tenha sido bolsista, é importante agradecer à agência de fomento responsável pelo suporte financeiro (CAPES, FAPESP, CNPq, etc). </w:t>
      </w:r>
    </w:p>
    <w:p w14:paraId="359FA278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  <w:r w:rsidRPr="002D36C3">
        <w:rPr>
          <w:b w:val="0"/>
          <w:color w:val="FF0000"/>
          <w:lang w:val="pt-BR"/>
        </w:rPr>
        <w:br w:type="page"/>
      </w:r>
    </w:p>
    <w:p w14:paraId="48289907" w14:textId="77777777" w:rsidR="00992177" w:rsidRPr="00D82EFC" w:rsidRDefault="00992177" w:rsidP="00992177">
      <w:pPr>
        <w:rPr>
          <w:lang w:val="pt-BR"/>
        </w:rPr>
      </w:pPr>
    </w:p>
    <w:p w14:paraId="58838DAA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9DE90B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7A62B423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37A5A5F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68DDBDBD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C4EBE8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69ADA81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1DBD5BAF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047313BB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4DC8A787" w14:textId="77777777" w:rsidR="00992177" w:rsidRPr="00D82EFC" w:rsidRDefault="00992177" w:rsidP="00992177">
      <w:pPr>
        <w:spacing w:line="360" w:lineRule="auto"/>
        <w:rPr>
          <w:lang w:val="pt-BR"/>
        </w:rPr>
      </w:pPr>
    </w:p>
    <w:p w14:paraId="25CFC188" w14:textId="77777777" w:rsidR="00992177" w:rsidRDefault="00992177" w:rsidP="00992177">
      <w:pPr>
        <w:spacing w:line="360" w:lineRule="auto"/>
        <w:rPr>
          <w:lang w:val="pt-BR"/>
        </w:rPr>
      </w:pPr>
    </w:p>
    <w:p w14:paraId="2E404FEE" w14:textId="77777777" w:rsidR="00992177" w:rsidRDefault="00992177" w:rsidP="00992177">
      <w:pPr>
        <w:spacing w:line="360" w:lineRule="auto"/>
        <w:rPr>
          <w:lang w:val="pt-BR"/>
        </w:rPr>
      </w:pPr>
    </w:p>
    <w:p w14:paraId="744728E9" w14:textId="77777777" w:rsidR="00992177" w:rsidRDefault="00992177" w:rsidP="00992177">
      <w:pPr>
        <w:spacing w:line="360" w:lineRule="auto"/>
        <w:rPr>
          <w:lang w:val="pt-BR"/>
        </w:rPr>
      </w:pPr>
    </w:p>
    <w:p w14:paraId="68F96F79" w14:textId="77777777" w:rsidR="00992177" w:rsidRDefault="00992177" w:rsidP="00992177">
      <w:pPr>
        <w:spacing w:line="360" w:lineRule="auto"/>
        <w:rPr>
          <w:lang w:val="pt-BR"/>
        </w:rPr>
      </w:pPr>
    </w:p>
    <w:p w14:paraId="44366679" w14:textId="77777777" w:rsidR="00992177" w:rsidRDefault="00992177" w:rsidP="00992177">
      <w:pPr>
        <w:spacing w:line="360" w:lineRule="auto"/>
        <w:rPr>
          <w:lang w:val="pt-BR"/>
        </w:rPr>
      </w:pPr>
    </w:p>
    <w:p w14:paraId="760610E9" w14:textId="77777777" w:rsidR="00992177" w:rsidRDefault="00992177" w:rsidP="00992177">
      <w:pPr>
        <w:spacing w:line="360" w:lineRule="auto"/>
        <w:rPr>
          <w:lang w:val="pt-BR"/>
        </w:rPr>
      </w:pPr>
    </w:p>
    <w:p w14:paraId="61C3BC7E" w14:textId="77777777" w:rsidR="00992177" w:rsidRDefault="00992177" w:rsidP="00992177">
      <w:pPr>
        <w:spacing w:line="360" w:lineRule="auto"/>
        <w:rPr>
          <w:lang w:val="pt-BR"/>
        </w:rPr>
      </w:pPr>
    </w:p>
    <w:p w14:paraId="2D2325BC" w14:textId="77777777" w:rsidR="00992177" w:rsidRDefault="00992177" w:rsidP="00992177">
      <w:pPr>
        <w:spacing w:line="360" w:lineRule="auto"/>
        <w:rPr>
          <w:lang w:val="pt-BR"/>
        </w:rPr>
      </w:pPr>
    </w:p>
    <w:p w14:paraId="386B6FB8" w14:textId="77777777" w:rsidR="00992177" w:rsidRDefault="00992177" w:rsidP="00992177">
      <w:pPr>
        <w:spacing w:line="360" w:lineRule="auto"/>
        <w:rPr>
          <w:lang w:val="pt-BR"/>
        </w:rPr>
      </w:pPr>
    </w:p>
    <w:p w14:paraId="0CA9B832" w14:textId="77777777" w:rsidR="00992177" w:rsidRDefault="00992177" w:rsidP="00992177">
      <w:pPr>
        <w:spacing w:line="360" w:lineRule="auto"/>
        <w:rPr>
          <w:lang w:val="pt-BR"/>
        </w:rPr>
      </w:pPr>
    </w:p>
    <w:p w14:paraId="660BFB2D" w14:textId="77777777" w:rsidR="00992177" w:rsidRDefault="00992177" w:rsidP="00992177">
      <w:pPr>
        <w:spacing w:line="360" w:lineRule="auto"/>
        <w:jc w:val="right"/>
        <w:rPr>
          <w:lang w:val="pt-BR"/>
        </w:rPr>
      </w:pPr>
    </w:p>
    <w:p w14:paraId="74AFE335" w14:textId="77777777" w:rsidR="00992177" w:rsidRPr="00D82EFC" w:rsidRDefault="00992177" w:rsidP="00992177">
      <w:pPr>
        <w:spacing w:line="360" w:lineRule="auto"/>
        <w:jc w:val="right"/>
        <w:rPr>
          <w:lang w:val="pt-BR"/>
        </w:rPr>
      </w:pPr>
    </w:p>
    <w:p w14:paraId="1AAC5DBE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"Esta página é opcional. Pode conter uma epígrafe,</w:t>
      </w:r>
    </w:p>
    <w:p w14:paraId="619514AB" w14:textId="77777777" w:rsidR="00992177" w:rsidRPr="002D36C3" w:rsidRDefault="00992177" w:rsidP="00992177">
      <w:pPr>
        <w:spacing w:line="360" w:lineRule="auto"/>
        <w:jc w:val="right"/>
        <w:rPr>
          <w:b w:val="0"/>
          <w:i/>
          <w:color w:val="FF0000"/>
          <w:sz w:val="24"/>
          <w:szCs w:val="24"/>
          <w:lang w:val="pt-BR"/>
        </w:rPr>
      </w:pPr>
      <w:r w:rsidRPr="002D36C3">
        <w:rPr>
          <w:b w:val="0"/>
          <w:i/>
          <w:color w:val="FF0000"/>
          <w:sz w:val="24"/>
          <w:szCs w:val="24"/>
          <w:lang w:val="pt-BR"/>
        </w:rPr>
        <w:t>ou seja, a citação de um pensamento, de uma frase ou de um provérbio”.</w:t>
      </w:r>
    </w:p>
    <w:p w14:paraId="2F46CB60" w14:textId="77777777" w:rsidR="00992177" w:rsidRPr="002D36C3" w:rsidRDefault="00992177" w:rsidP="00992177">
      <w:pPr>
        <w:spacing w:line="360" w:lineRule="auto"/>
        <w:jc w:val="right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(Nome do Autor da Citação)</w:t>
      </w:r>
    </w:p>
    <w:p w14:paraId="49F4E0E4" w14:textId="77777777" w:rsidR="00992177" w:rsidRPr="002D36C3" w:rsidRDefault="00992177" w:rsidP="00992177">
      <w:pPr>
        <w:spacing w:line="360" w:lineRule="auto"/>
        <w:jc w:val="right"/>
        <w:rPr>
          <w:b w:val="0"/>
          <w:lang w:val="pt-BR"/>
        </w:rPr>
      </w:pPr>
    </w:p>
    <w:p w14:paraId="52645B73" w14:textId="77777777" w:rsidR="00992177" w:rsidRPr="007C7566" w:rsidRDefault="00992177" w:rsidP="00992177">
      <w:pPr>
        <w:spacing w:line="360" w:lineRule="auto"/>
        <w:jc w:val="right"/>
        <w:rPr>
          <w:lang w:val="pt-BR"/>
        </w:rPr>
      </w:pPr>
    </w:p>
    <w:p w14:paraId="6F1535B3" w14:textId="77777777" w:rsidR="00992177" w:rsidRPr="003714DF" w:rsidRDefault="00992177" w:rsidP="00992177">
      <w:pPr>
        <w:spacing w:line="360" w:lineRule="auto"/>
        <w:jc w:val="center"/>
        <w:rPr>
          <w:b w:val="0"/>
          <w:bCs/>
          <w:sz w:val="32"/>
          <w:szCs w:val="32"/>
          <w:lang w:val="pt-BR"/>
        </w:rPr>
      </w:pPr>
      <w:r w:rsidRPr="007C7566">
        <w:rPr>
          <w:lang w:val="pt-BR"/>
        </w:rPr>
        <w:br w:type="page"/>
      </w:r>
      <w:r>
        <w:rPr>
          <w:sz w:val="36"/>
          <w:szCs w:val="32"/>
          <w:lang w:val="pt-BR"/>
        </w:rPr>
        <w:lastRenderedPageBreak/>
        <w:t>Abstract</w:t>
      </w:r>
    </w:p>
    <w:p w14:paraId="1BB9F59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480F4226" w14:textId="77777777" w:rsidR="00992177" w:rsidRPr="00C82D41" w:rsidRDefault="00992177" w:rsidP="00992177">
      <w:pPr>
        <w:spacing w:line="360" w:lineRule="auto"/>
        <w:rPr>
          <w:bCs/>
          <w:lang w:val="pt-BR"/>
        </w:rPr>
      </w:pPr>
    </w:p>
    <w:p w14:paraId="0C6990A9" w14:textId="77777777" w:rsidR="00992177" w:rsidRPr="002D36C3" w:rsidRDefault="00992177" w:rsidP="00992177">
      <w:pPr>
        <w:spacing w:line="360" w:lineRule="auto"/>
        <w:rPr>
          <w:b w:val="0"/>
          <w:color w:val="FF0000"/>
          <w:sz w:val="24"/>
          <w:szCs w:val="24"/>
          <w:lang w:val="pt-BR"/>
        </w:rPr>
      </w:pPr>
      <w:r w:rsidRPr="002D36C3">
        <w:rPr>
          <w:b w:val="0"/>
          <w:color w:val="FF0000"/>
          <w:sz w:val="24"/>
          <w:szCs w:val="24"/>
          <w:lang w:val="pt-BR"/>
        </w:rPr>
        <w:t>Assim como a pesquisa científica segue normas, regras e procedimentos definidos para gerar novos conhecimentos, os resultados obtidos também devem ser padronizados conforme as diretrizes nacionais e internacionais de normalização para serem disseminados entre os pesquisadores, facilitando a leitura e compreensão da comunidade acadêmica e científica. Aplicar corretamente as normas no planejamento e apresentação de projetos e trabalhos científicos requer algumas exigências na elaboração dos elementos pré-textuais, textuais e pós-textuais dos documentos de forma a valorizar os resultados da pesquisa realizada. O presente manual se propõe a apresentar o formato que dissertações e teses desenvolvidas no ITA devem seguir, atento às peculiaridades do Instituto e às regras de padronização da Associação Brasileira de Normas Técnicas (ABNT), adotando a estrutura desde o modelo da folha de rosto até o último elemento pós-textual, exemplificando e ampliando suas aplicações de modo mais didático para obtenção da qualidade na sua editoração.</w:t>
      </w:r>
    </w:p>
    <w:p w14:paraId="48DF699A" w14:textId="77777777" w:rsidR="00992177" w:rsidRPr="002D36C3" w:rsidRDefault="00992177" w:rsidP="00992177">
      <w:pPr>
        <w:spacing w:line="360" w:lineRule="auto"/>
        <w:rPr>
          <w:b w:val="0"/>
          <w:color w:val="FF0000"/>
          <w:lang w:val="pt-BR"/>
        </w:rPr>
      </w:pPr>
    </w:p>
    <w:p w14:paraId="3DE31A5A" w14:textId="77777777" w:rsidR="00992177" w:rsidRPr="002D36C3" w:rsidRDefault="00992177" w:rsidP="00992177">
      <w:pPr>
        <w:spacing w:line="360" w:lineRule="auto"/>
        <w:rPr>
          <w:b w:val="0"/>
          <w:lang w:val="pt-BR"/>
        </w:rPr>
      </w:pPr>
    </w:p>
    <w:p w14:paraId="4C76CDA1" w14:textId="77777777" w:rsidR="006721CE" w:rsidRPr="001E3E31" w:rsidRDefault="006721CE" w:rsidP="006721CE">
      <w:pPr>
        <w:spacing w:line="360" w:lineRule="auto"/>
        <w:rPr>
          <w:b w:val="0"/>
          <w:bCs/>
          <w:sz w:val="36"/>
          <w:szCs w:val="32"/>
          <w:lang w:val="pt-BR"/>
        </w:rPr>
      </w:pPr>
    </w:p>
    <w:p w14:paraId="04BB78A7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27104602" w14:textId="77777777" w:rsidR="00992177" w:rsidRPr="001E3E31" w:rsidRDefault="00992177" w:rsidP="00992177">
      <w:pPr>
        <w:spacing w:line="360" w:lineRule="auto"/>
        <w:rPr>
          <w:lang w:val="pt-BR"/>
        </w:rPr>
      </w:pPr>
    </w:p>
    <w:p w14:paraId="365A7C11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48565AA3" w14:textId="77777777" w:rsidR="00992177" w:rsidRPr="00A20408" w:rsidRDefault="00992177" w:rsidP="00992177">
      <w:pPr>
        <w:spacing w:line="360" w:lineRule="auto"/>
        <w:rPr>
          <w:lang w:val="pt-BR"/>
        </w:rPr>
      </w:pPr>
    </w:p>
    <w:p w14:paraId="33DFFD7A" w14:textId="77777777" w:rsidR="00992177" w:rsidRPr="00C33646" w:rsidRDefault="00992177" w:rsidP="00072D9B">
      <w:pPr>
        <w:spacing w:line="360" w:lineRule="auto"/>
        <w:jc w:val="center"/>
        <w:rPr>
          <w:b w:val="0"/>
          <w:bCs/>
          <w:sz w:val="36"/>
          <w:szCs w:val="32"/>
        </w:rPr>
      </w:pPr>
      <w:r w:rsidRPr="000B5787">
        <w:rPr>
          <w:rFonts w:ascii="Cambria" w:hAnsi="Cambria"/>
          <w:sz w:val="22"/>
          <w:szCs w:val="22"/>
        </w:rPr>
        <w:br w:type="page"/>
      </w:r>
      <w:r w:rsidRPr="00C33646">
        <w:rPr>
          <w:sz w:val="36"/>
          <w:szCs w:val="32"/>
        </w:rPr>
        <w:lastRenderedPageBreak/>
        <w:t xml:space="preserve">List </w:t>
      </w:r>
      <w:r w:rsidR="0074563B" w:rsidRPr="00C33646">
        <w:rPr>
          <w:sz w:val="36"/>
          <w:szCs w:val="32"/>
        </w:rPr>
        <w:t>of Figures</w:t>
      </w:r>
    </w:p>
    <w:p w14:paraId="330BF821" w14:textId="77777777" w:rsidR="00992177" w:rsidRDefault="00992177" w:rsidP="00992177">
      <w:pPr>
        <w:spacing w:line="360" w:lineRule="auto"/>
        <w:rPr>
          <w:bCs/>
        </w:rPr>
      </w:pPr>
    </w:p>
    <w:p w14:paraId="6D3AD66A" w14:textId="77777777" w:rsidR="00E937B5" w:rsidRPr="00C33646" w:rsidRDefault="00E937B5" w:rsidP="00992177">
      <w:pPr>
        <w:spacing w:line="360" w:lineRule="auto"/>
        <w:rPr>
          <w:bCs/>
        </w:rPr>
      </w:pPr>
    </w:p>
    <w:p w14:paraId="6F3CC1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1.1: Global airlines profit margin since year 2000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24</w:t>
      </w:r>
    </w:p>
    <w:p w14:paraId="08D896DC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1.2: Aviation industry emissions reduction roadmap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26</w:t>
      </w:r>
    </w:p>
    <w:p w14:paraId="7820287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1.3: Fuel efficiency improvement since the first commercial jet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4BE814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1.4: Typical network planning process adopted by airlines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31</w:t>
      </w:r>
    </w:p>
    <w:p w14:paraId="1B72656D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1.5: Conceptual design configurations study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0EA9B7E7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1.6: Aircraft layout after the conceptual design is finished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34</w:t>
      </w:r>
    </w:p>
    <w:p w14:paraId="2000E054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2.1: Analysis block for range computation.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43</w:t>
      </w:r>
    </w:p>
    <w:p w14:paraId="5CAAADF6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2.2: Generic MDO framework.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44</w:t>
      </w:r>
    </w:p>
    <w:p w14:paraId="1AE0A018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2.3: Latin </w:t>
      </w:r>
      <w:r>
        <w:rPr>
          <w:b w:val="0"/>
          <w:noProof/>
          <w:color w:val="000000" w:themeColor="text1"/>
          <w:lang w:val="en-US"/>
        </w:rPr>
        <w:t>h</w:t>
      </w:r>
      <w:r w:rsidRPr="00C33646">
        <w:rPr>
          <w:b w:val="0"/>
          <w:noProof/>
          <w:color w:val="000000" w:themeColor="text1"/>
          <w:lang w:val="en-US"/>
        </w:rPr>
        <w:t xml:space="preserve">ypercube </w:t>
      </w:r>
      <w:r>
        <w:rPr>
          <w:b w:val="0"/>
          <w:noProof/>
          <w:color w:val="000000" w:themeColor="text1"/>
          <w:lang w:val="en-US"/>
        </w:rPr>
        <w:t>s</w:t>
      </w:r>
      <w:r w:rsidRPr="00C33646">
        <w:rPr>
          <w:b w:val="0"/>
          <w:noProof/>
          <w:color w:val="000000" w:themeColor="text1"/>
          <w:lang w:val="en-US"/>
        </w:rPr>
        <w:t>ampling.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45</w:t>
      </w:r>
    </w:p>
    <w:p w14:paraId="366A7782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2.4: Example of Multidisciplinary Feasible framework (MDF)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2D77984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2.5: Example of Individual Discipline Feasible framework (IDF)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47</w:t>
      </w:r>
    </w:p>
    <w:p w14:paraId="601ADF9F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2.6: Example of Collaborative Optimization framework (CO)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48</w:t>
      </w:r>
    </w:p>
    <w:p w14:paraId="0201B733" w14:textId="77777777" w:rsidR="00915DA2" w:rsidRPr="00C33646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2.7: Types of Optimization Algorithms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49</w:t>
      </w:r>
    </w:p>
    <w:p w14:paraId="16DDCA3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 2.8: GA standard flowchart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52</w:t>
      </w:r>
    </w:p>
    <w:p w14:paraId="55A44E2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0" w:name="_Hlk10395346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3.1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Proposed “Hybrid MDF-CO” MDO framework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p w14:paraId="1B57A77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1" w:name="_Hlk10395584"/>
      <w:bookmarkEnd w:id="10"/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3.2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noProof/>
          <w:color w:val="000000" w:themeColor="text1"/>
          <w:lang w:val="en-US"/>
        </w:rPr>
        <w:t>Baseline Aircraft (78 passengers, single class)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64</w:t>
      </w:r>
    </w:p>
    <w:bookmarkEnd w:id="11"/>
    <w:p w14:paraId="0CBFF332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3.3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4B6A54">
        <w:rPr>
          <w:b w:val="0"/>
          <w:color w:val="000000" w:themeColor="text1"/>
          <w:lang w:val="en-US"/>
        </w:rPr>
        <w:t>Proposed MDO workflow elaborated with modeFrontier®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71</w:t>
      </w:r>
    </w:p>
    <w:p w14:paraId="3AE187C7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3.4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E62BDB">
        <w:rPr>
          <w:b w:val="0"/>
          <w:color w:val="000000" w:themeColor="text1"/>
          <w:lang w:val="en-US"/>
        </w:rPr>
        <w:t>Flowchart of Aircraft Framework calculations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73</w:t>
      </w:r>
    </w:p>
    <w:p w14:paraId="7922A31F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3.5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Single wheel nose and main landing gear configuration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40D8E78E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3.6</w:t>
      </w:r>
      <w:r w:rsidRPr="00C33646">
        <w:rPr>
          <w:b w:val="0"/>
          <w:noProof/>
          <w:color w:val="000000" w:themeColor="text1"/>
          <w:lang w:val="en-US"/>
        </w:rPr>
        <w:t>:</w:t>
      </w:r>
      <w:r w:rsidRPr="004B6A54">
        <w:rPr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Main landing gear design clearances considering engine, inner flaps and fuselage geometries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77</w:t>
      </w:r>
    </w:p>
    <w:p w14:paraId="5C37FFD6" w14:textId="4F0F985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lastRenderedPageBreak/>
        <w:t xml:space="preserve">Figure </w:t>
      </w:r>
      <w:r>
        <w:rPr>
          <w:b w:val="0"/>
          <w:noProof/>
          <w:color w:val="000000" w:themeColor="text1"/>
          <w:lang w:val="en-US"/>
        </w:rPr>
        <w:t>3.7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Typical fuselage cross section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78</w:t>
      </w:r>
    </w:p>
    <w:p w14:paraId="6B5E98FE" w14:textId="24531C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 xml:space="preserve">Figure </w:t>
      </w:r>
      <w:r>
        <w:rPr>
          <w:b w:val="0"/>
          <w:noProof/>
          <w:color w:val="000000" w:themeColor="text1"/>
          <w:lang w:val="en-US"/>
        </w:rPr>
        <w:t>3.8</w:t>
      </w:r>
      <w:r w:rsidR="00586710">
        <w:rPr>
          <w:b w:val="0"/>
          <w:noProof/>
          <w:color w:val="000000" w:themeColor="text1"/>
          <w:lang w:val="en-US"/>
        </w:rPr>
        <w:t>:</w:t>
      </w:r>
      <w:r w:rsidRPr="002C328A">
        <w:rPr>
          <w:lang w:val="en-US"/>
        </w:rPr>
        <w:t xml:space="preserve"> </w:t>
      </w:r>
      <w:r w:rsidRPr="002C328A">
        <w:rPr>
          <w:b w:val="0"/>
          <w:noProof/>
          <w:color w:val="000000" w:themeColor="text1"/>
          <w:lang w:val="en-US"/>
        </w:rPr>
        <w:t>Example of wing and tail placements considering the allowable CG variation (blue) for a certain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79</w:t>
      </w:r>
    </w:p>
    <w:p w14:paraId="272049D4" w14:textId="236F2E92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bCs/>
          <w:lang w:val="en-US"/>
        </w:rPr>
        <w:t>Scholz method to determine the minimum horizontal tail area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80</w:t>
      </w:r>
      <w:hyperlink w:anchor="_Toc435449903" w:history="1"/>
    </w:p>
    <w:p w14:paraId="1CBCFFBE" w14:textId="7B5A6BC8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AVL model for the calculation of stability derivatives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</w:p>
    <w:p w14:paraId="19ABD891" w14:textId="56E5C234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2C328A">
        <w:rPr>
          <w:b w:val="0"/>
          <w:color w:val="000000" w:themeColor="text1"/>
          <w:lang w:val="en-US"/>
        </w:rPr>
        <w:t>Flight quality requirements for Dutch Roll and short period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81</w:t>
      </w:r>
      <w:hyperlink w:anchor="_Toc435449903" w:history="1"/>
    </w:p>
    <w:p w14:paraId="70A00385" w14:textId="47582A1E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4B350E">
        <w:rPr>
          <w:b w:val="0"/>
          <w:bCs/>
          <w:lang w:val="en-US"/>
        </w:rPr>
        <w:t>Wing 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45B40525" w14:textId="1C54A9F3" w:rsidR="00915DA2" w:rsidRPr="004B350E" w:rsidRDefault="00915DA2" w:rsidP="00915DA2">
      <w:pPr>
        <w:pStyle w:val="ndicedeilustraes"/>
        <w:tabs>
          <w:tab w:val="right" w:leader="dot" w:pos="9062"/>
        </w:tabs>
        <w:rPr>
          <w:b w:val="0"/>
          <w:bCs/>
          <w:noProof/>
          <w:color w:val="000000" w:themeColor="text1"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>
        <w:rPr>
          <w:b w:val="0"/>
          <w:bCs/>
          <w:lang w:val="en-US"/>
        </w:rPr>
        <w:t xml:space="preserve">Airfoil </w:t>
      </w:r>
      <w:r w:rsidRPr="004B350E">
        <w:rPr>
          <w:b w:val="0"/>
          <w:bCs/>
          <w:lang w:val="en-US"/>
        </w:rPr>
        <w:t>geometric parameters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83</w:t>
      </w:r>
      <w:hyperlink w:anchor="_Toc435449903" w:history="1"/>
    </w:p>
    <w:p w14:paraId="263631C9" w14:textId="77089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3.14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891259">
        <w:rPr>
          <w:b w:val="0"/>
          <w:bCs/>
          <w:lang w:val="en-US"/>
        </w:rPr>
        <w:t>Airfoil coordinates and polynomial fittings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84</w:t>
      </w:r>
    </w:p>
    <w:p w14:paraId="0820C197" w14:textId="20588C1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3.15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bookmarkStart w:id="12" w:name="_Hlk13750157"/>
      <w:r w:rsidRPr="00891259">
        <w:rPr>
          <w:b w:val="0"/>
          <w:bCs/>
          <w:lang w:val="en-US"/>
        </w:rPr>
        <w:t>Comparison between ANN overall drag predictions and CFD results</w:t>
      </w:r>
      <w:bookmarkEnd w:id="12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85</w:t>
      </w:r>
    </w:p>
    <w:p w14:paraId="6BAF81F7" w14:textId="0002827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3.16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C3695">
        <w:rPr>
          <w:b w:val="0"/>
          <w:color w:val="000000" w:themeColor="text1"/>
          <w:lang w:val="en-US"/>
        </w:rPr>
        <w:t>Generic compressor map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88</w:t>
      </w:r>
    </w:p>
    <w:p w14:paraId="4719BED7" w14:textId="7B5375E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3.17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60099">
        <w:rPr>
          <w:b w:val="0"/>
          <w:color w:val="000000" w:themeColor="text1"/>
          <w:lang w:val="en-US"/>
        </w:rPr>
        <w:t>Noise measuring points for airplane certification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89</w:t>
      </w:r>
    </w:p>
    <w:p w14:paraId="41BB1D57" w14:textId="4BDF0FF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3.18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91167">
        <w:rPr>
          <w:b w:val="0"/>
          <w:color w:val="000000" w:themeColor="text1"/>
          <w:lang w:val="en-US"/>
        </w:rPr>
        <w:t>Design Diagram check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91</w:t>
      </w:r>
    </w:p>
    <w:p w14:paraId="42616746" w14:textId="477521E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3.19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AE7FA8">
        <w:rPr>
          <w:b w:val="0"/>
          <w:color w:val="000000" w:themeColor="text1"/>
          <w:lang w:val="en-US"/>
        </w:rPr>
        <w:t>Two stop demand model and adopted shares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100</w:t>
      </w:r>
    </w:p>
    <w:p w14:paraId="2DC3CC03" w14:textId="73A3195F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3.20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Mission Profile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106</w:t>
      </w:r>
    </w:p>
    <w:p w14:paraId="4B7651ED" w14:textId="53114C0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Flight profile workflow for calculation of trip fuel and time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107</w:t>
      </w:r>
    </w:p>
    <w:p w14:paraId="1531CBD7" w14:textId="599E350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3.22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Complete mission calculation algorithm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108</w:t>
      </w:r>
    </w:p>
    <w:p w14:paraId="3265A94F" w14:textId="256640B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3.23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E597B">
        <w:rPr>
          <w:b w:val="0"/>
          <w:color w:val="000000" w:themeColor="text1"/>
          <w:lang w:val="en-US"/>
        </w:rPr>
        <w:t>Cashflow NPV analysis of a 120 seats aircraft design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114</w:t>
      </w:r>
    </w:p>
    <w:p w14:paraId="011D0A01" w14:textId="5ECE66A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58671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Five cities air transport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126</w:t>
      </w:r>
    </w:p>
    <w:p w14:paraId="521574B8" w14:textId="3593E3E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Optimization results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131</w:t>
      </w:r>
    </w:p>
    <w:p w14:paraId="1C2BA511" w14:textId="059AFCB3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4.3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Pareto Front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132</w:t>
      </w:r>
    </w:p>
    <w:p w14:paraId="51684388" w14:textId="25DD0219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Baseline and extreme designs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133</w:t>
      </w:r>
    </w:p>
    <w:p w14:paraId="27F3A7C0" w14:textId="2AA62CD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4.5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b w:val="0"/>
          <w:color w:val="000000" w:themeColor="text1"/>
          <w:lang w:val="en-US"/>
        </w:rPr>
        <w:t>Pearson correlation matrix – Fixed Network/Optimum Aircraft</w:t>
      </w:r>
      <w:r>
        <w:rPr>
          <w:b w:val="0"/>
          <w:color w:val="000000" w:themeColor="text1"/>
          <w:lang w:val="en-US"/>
        </w:rPr>
        <w:t xml:space="preserve">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136</w:t>
      </w:r>
    </w:p>
    <w:p w14:paraId="49774771" w14:textId="4413BB1B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4.6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Results from the optimum network simulation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140</w:t>
      </w:r>
    </w:p>
    <w:p w14:paraId="7FFC99F5" w14:textId="29CF95E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087D31">
        <w:rPr>
          <w:sz w:val="22"/>
          <w:szCs w:val="22"/>
          <w:lang w:val="en-US"/>
        </w:rPr>
        <w:br w:type="page"/>
      </w:r>
      <w:r w:rsidRPr="00C33646">
        <w:rPr>
          <w:b w:val="0"/>
          <w:noProof/>
          <w:color w:val="000000" w:themeColor="text1"/>
          <w:lang w:val="en-US"/>
        </w:rPr>
        <w:lastRenderedPageBreak/>
        <w:t>Figure</w:t>
      </w:r>
      <w:r>
        <w:rPr>
          <w:b w:val="0"/>
          <w:noProof/>
          <w:color w:val="000000" w:themeColor="text1"/>
          <w:lang w:val="en-US"/>
        </w:rPr>
        <w:t xml:space="preserve"> 4.7a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ba</w:t>
      </w:r>
      <w:r>
        <w:rPr>
          <w:b w:val="0"/>
          <w:color w:val="000000" w:themeColor="text1"/>
          <w:lang w:val="en-US"/>
        </w:rPr>
        <w:t>seline</w:t>
      </w:r>
      <w:r w:rsidRPr="00087D31">
        <w:rPr>
          <w:b w:val="0"/>
          <w:color w:val="000000" w:themeColor="text1"/>
          <w:lang w:val="en-US"/>
        </w:rPr>
        <w:t xml:space="preserve"> and min NDOC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141</w:t>
      </w:r>
    </w:p>
    <w:p w14:paraId="18AB3907" w14:textId="1BB7451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4.7b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087D31">
        <w:rPr>
          <w:b w:val="0"/>
          <w:color w:val="000000" w:themeColor="text1"/>
          <w:lang w:val="en-US"/>
        </w:rPr>
        <w:t>Optimum network results for max NP and max NPV aircraft designs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142</w:t>
      </w:r>
    </w:p>
    <w:p w14:paraId="7BB7801B" w14:textId="60E272B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4.8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Optimization results – Integrated Aircraft and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145</w:t>
      </w:r>
    </w:p>
    <w:p w14:paraId="49BA7F59" w14:textId="6A5713B8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bookmarkStart w:id="13" w:name="_Hlk22242008"/>
      <w:r>
        <w:rPr>
          <w:b w:val="0"/>
          <w:noProof/>
          <w:color w:val="000000" w:themeColor="text1"/>
          <w:lang w:val="en-US"/>
        </w:rPr>
        <w:t>9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color w:val="000000" w:themeColor="text1"/>
          <w:lang w:val="en-US"/>
        </w:rPr>
        <w:t>Integrated aircraft and network optimization Pareto front (5 airports)</w:t>
      </w:r>
      <w:bookmarkEnd w:id="13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146</w:t>
      </w:r>
    </w:p>
    <w:p w14:paraId="12B456C5" w14:textId="299C59C1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4.10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DE2EEA">
        <w:rPr>
          <w:b w:val="0"/>
          <w:bCs/>
          <w:color w:val="000000" w:themeColor="text1"/>
          <w:lang w:val="en-US"/>
        </w:rPr>
        <w:t>Extreme designs – Fixed Network x Optimum Network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147</w:t>
      </w:r>
    </w:p>
    <w:p w14:paraId="2B718A73" w14:textId="6E2C07C5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4.11a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Optimum </w:t>
      </w:r>
      <w:r w:rsidRPr="00E768C2">
        <w:rPr>
          <w:b w:val="0"/>
          <w:bCs/>
          <w:color w:val="000000" w:themeColor="text1"/>
          <w:lang w:val="en-US"/>
        </w:rPr>
        <w:t>Network type #1 - 70 to 109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3DD9312C" w14:textId="2A32F56C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#2 – 113 and 114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148</w:t>
      </w:r>
    </w:p>
    <w:p w14:paraId="50404531" w14:textId="7FFDF697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4.11c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E768C2">
        <w:rPr>
          <w:b w:val="0"/>
          <w:noProof/>
          <w:color w:val="000000" w:themeColor="text1"/>
          <w:lang w:val="en-US"/>
        </w:rPr>
        <w:t>Optimum Network type #3 – 130 seats aircraft (5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149</w:t>
      </w:r>
    </w:p>
    <w:p w14:paraId="4CAB4B55" w14:textId="599E51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4.12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Integrated aircraft and network optimization Pareto front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5</w:t>
      </w:r>
    </w:p>
    <w:p w14:paraId="6275D03F" w14:textId="4EE47D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4.13a</w:t>
      </w:r>
      <w:r w:rsidR="00385F80">
        <w:rPr>
          <w:b w:val="0"/>
          <w:noProof/>
          <w:color w:val="000000" w:themeColor="text1"/>
          <w:lang w:val="en-US"/>
        </w:rPr>
        <w:t xml:space="preserve">: 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Baseline - optimized network and aircraft characteristics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6</w:t>
      </w:r>
    </w:p>
    <w:p w14:paraId="5CC2EEF4" w14:textId="11FC771D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4.13b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Min NDOC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7</w:t>
      </w:r>
    </w:p>
    <w:p w14:paraId="3D560053" w14:textId="39BC77F2" w:rsidR="00915DA2" w:rsidRDefault="00915DA2" w:rsidP="00915DA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4.13c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>Max NP – integrated network and aircraft optimization (10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15</w:t>
      </w:r>
      <w:r w:rsidR="000D1319">
        <w:rPr>
          <w:b w:val="0"/>
          <w:bCs/>
          <w:lang w:val="en-US"/>
        </w:rPr>
        <w:t>8</w:t>
      </w:r>
    </w:p>
    <w:p w14:paraId="3C5FF38C" w14:textId="24C3AEEA" w:rsidR="00153F22" w:rsidRDefault="00153F22" w:rsidP="00153F22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4.14</w:t>
      </w:r>
      <w:r w:rsidR="00385F80">
        <w:rPr>
          <w:b w:val="0"/>
          <w:noProof/>
          <w:color w:val="000000" w:themeColor="text1"/>
          <w:lang w:val="en-US"/>
        </w:rPr>
        <w:t>: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92313">
        <w:rPr>
          <w:b w:val="0"/>
          <w:noProof/>
          <w:color w:val="000000" w:themeColor="text1"/>
          <w:lang w:val="en-US"/>
        </w:rPr>
        <w:t xml:space="preserve">Max NP – </w:t>
      </w:r>
      <w:r w:rsidRPr="00153F22">
        <w:rPr>
          <w:b w:val="0"/>
          <w:noProof/>
          <w:color w:val="000000" w:themeColor="text1"/>
          <w:lang w:val="en-US"/>
        </w:rPr>
        <w:t xml:space="preserve">Airplane/Network integrated optimization framework </w:t>
      </w:r>
      <w:r w:rsidR="00586710">
        <w:rPr>
          <w:b w:val="0"/>
          <w:noProof/>
          <w:color w:val="000000" w:themeColor="text1"/>
          <w:lang w:val="en-US"/>
        </w:rPr>
        <w:t>(</w:t>
      </w:r>
      <w:r w:rsidRPr="00153F22">
        <w:rPr>
          <w:b w:val="0"/>
          <w:noProof/>
          <w:color w:val="000000" w:themeColor="text1"/>
          <w:lang w:val="en-US"/>
        </w:rPr>
        <w:t>20 airports</w:t>
      </w:r>
      <w:r w:rsidR="00586710">
        <w:rPr>
          <w:b w:val="0"/>
          <w:bCs/>
          <w:lang w:val="en-US"/>
        </w:rPr>
        <w:t xml:space="preserve">) </w:t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3</w:t>
      </w:r>
    </w:p>
    <w:p w14:paraId="0E656927" w14:textId="0CED599E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bookmarkStart w:id="14" w:name="_Hlk26215572"/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4.15: </w:t>
      </w:r>
      <w:bookmarkStart w:id="15" w:name="_Hlk26214398"/>
      <w:r w:rsidRPr="00385F80">
        <w:rPr>
          <w:b w:val="0"/>
          <w:bCs/>
          <w:color w:val="000000" w:themeColor="text1"/>
          <w:lang w:val="en-US"/>
        </w:rPr>
        <w:t>ModeFrontier ® optimization framework (20 airports)</w:t>
      </w:r>
      <w:bookmarkEnd w:id="15"/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D1319">
        <w:rPr>
          <w:b w:val="0"/>
          <w:bCs/>
          <w:lang w:val="en-US"/>
        </w:rPr>
        <w:t>4</w:t>
      </w:r>
    </w:p>
    <w:p w14:paraId="1ADA0D11" w14:textId="479CB200" w:rsidR="000D1319" w:rsidRPr="000D1319" w:rsidRDefault="000D1319" w:rsidP="000D1319">
      <w:pPr>
        <w:pStyle w:val="ndicedeilustraes"/>
        <w:tabs>
          <w:tab w:val="right" w:leader="dot" w:pos="9062"/>
        </w:tabs>
        <w:rPr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4.16: </w:t>
      </w:r>
      <w:r w:rsidRPr="000D1319">
        <w:rPr>
          <w:b w:val="0"/>
          <w:bCs/>
          <w:color w:val="000000" w:themeColor="text1"/>
          <w:lang w:val="en-US"/>
        </w:rPr>
        <w:t>US$/nm and US$/(nm x Pax) as function of wing reference area (databases aircraft)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6</w:t>
      </w:r>
      <w:bookmarkStart w:id="16" w:name="_GoBack"/>
      <w:bookmarkEnd w:id="16"/>
    </w:p>
    <w:p w14:paraId="4FCD38E4" w14:textId="48340403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Pareto front and dominated individuals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8</w:t>
      </w:r>
    </w:p>
    <w:p w14:paraId="7520D23B" w14:textId="65E207FF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8</w:t>
      </w:r>
      <w:r>
        <w:rPr>
          <w:b w:val="0"/>
          <w:noProof/>
          <w:color w:val="000000" w:themeColor="text1"/>
          <w:lang w:val="en-US"/>
        </w:rPr>
        <w:t xml:space="preserve">: </w:t>
      </w:r>
      <w:r w:rsidRPr="00385F80">
        <w:rPr>
          <w:b w:val="0"/>
          <w:bCs/>
          <w:color w:val="000000" w:themeColor="text1"/>
          <w:lang w:val="en-US"/>
        </w:rPr>
        <w:t>Aircraft Design  #2 correlation Matrix  (20 airports)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16</w:t>
      </w:r>
      <w:r w:rsidR="000B5787">
        <w:rPr>
          <w:b w:val="0"/>
          <w:bCs/>
          <w:lang w:val="en-US"/>
        </w:rPr>
        <w:t>9</w:t>
      </w:r>
    </w:p>
    <w:p w14:paraId="6642AF82" w14:textId="2804440C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4.1</w:t>
      </w:r>
      <w:r w:rsidR="000D1319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385F80">
        <w:rPr>
          <w:b w:val="0"/>
          <w:bCs/>
          <w:color w:val="000000" w:themeColor="text1"/>
          <w:lang w:val="en-US"/>
        </w:rPr>
        <w:t>Effect of fuel price and market share on Annual Profit and Network Density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</w:t>
      </w:r>
      <w:r w:rsidR="000D1319">
        <w:rPr>
          <w:b w:val="0"/>
          <w:bCs/>
          <w:lang w:val="en-US"/>
        </w:rPr>
        <w:t>7</w:t>
      </w:r>
      <w:r w:rsidR="000B5787">
        <w:rPr>
          <w:b w:val="0"/>
          <w:bCs/>
          <w:lang w:val="en-US"/>
        </w:rPr>
        <w:t>5</w:t>
      </w:r>
    </w:p>
    <w:p w14:paraId="2D399C38" w14:textId="501B515F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a: Minimum Annual Profit Scenario - </w:t>
      </w:r>
      <w:r w:rsidRPr="00385F80">
        <w:rPr>
          <w:b w:val="0"/>
          <w:noProof/>
          <w:color w:val="000000" w:themeColor="text1"/>
          <w:lang w:val="en-US"/>
        </w:rPr>
        <w:t>15% Market Share /150% reference fuel price impact on max NP 3-fleet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B5787">
        <w:rPr>
          <w:b w:val="0"/>
          <w:bCs/>
          <w:lang w:val="en-US"/>
        </w:rPr>
        <w:t>5</w:t>
      </w:r>
    </w:p>
    <w:p w14:paraId="1F0BEAF2" w14:textId="77FF0AAB" w:rsidR="00385F80" w:rsidRDefault="00385F80" w:rsidP="00385F80">
      <w:pPr>
        <w:pStyle w:val="ndicedeilustraes"/>
        <w:tabs>
          <w:tab w:val="right" w:leader="dot" w:pos="9062"/>
        </w:tabs>
        <w:rPr>
          <w:b w:val="0"/>
          <w:bCs/>
          <w:lang w:val="en-US"/>
        </w:rPr>
      </w:pPr>
      <w:r w:rsidRPr="00C33646">
        <w:rPr>
          <w:b w:val="0"/>
          <w:noProof/>
          <w:color w:val="000000" w:themeColor="text1"/>
          <w:lang w:val="en-US"/>
        </w:rPr>
        <w:t>Figure</w:t>
      </w:r>
      <w:r>
        <w:rPr>
          <w:b w:val="0"/>
          <w:noProof/>
          <w:color w:val="000000" w:themeColor="text1"/>
          <w:lang w:val="en-US"/>
        </w:rPr>
        <w:t xml:space="preserve"> 4.</w:t>
      </w:r>
      <w:r w:rsidR="000D1319">
        <w:rPr>
          <w:b w:val="0"/>
          <w:noProof/>
          <w:color w:val="000000" w:themeColor="text1"/>
          <w:lang w:val="en-US"/>
        </w:rPr>
        <w:t>20</w:t>
      </w:r>
      <w:r>
        <w:rPr>
          <w:b w:val="0"/>
          <w:noProof/>
          <w:color w:val="000000" w:themeColor="text1"/>
          <w:lang w:val="en-US"/>
        </w:rPr>
        <w:t xml:space="preserve">b: Maximum Annual Profit Scenario - </w:t>
      </w:r>
      <w:r w:rsidRPr="00385F80">
        <w:rPr>
          <w:b w:val="0"/>
          <w:noProof/>
          <w:color w:val="000000" w:themeColor="text1"/>
          <w:lang w:val="en-US"/>
        </w:rPr>
        <w:t>25% Market Share /50% reference fuel price impact on max NP 3-fleet network</w:t>
      </w:r>
      <w:r w:rsidRPr="004B350E">
        <w:rPr>
          <w:b w:val="0"/>
          <w:bCs/>
          <w:lang w:val="en-US"/>
        </w:rPr>
        <w:tab/>
      </w:r>
      <w:r>
        <w:rPr>
          <w:b w:val="0"/>
          <w:bCs/>
          <w:lang w:val="en-US"/>
        </w:rPr>
        <w:t>17</w:t>
      </w:r>
      <w:r w:rsidR="000B5787">
        <w:rPr>
          <w:b w:val="0"/>
          <w:bCs/>
          <w:lang w:val="en-US"/>
        </w:rPr>
        <w:t>5</w:t>
      </w:r>
    </w:p>
    <w:p w14:paraId="66E1BD24" w14:textId="77777777" w:rsidR="00586710" w:rsidRPr="00586710" w:rsidRDefault="00586710" w:rsidP="00586710">
      <w:pPr>
        <w:rPr>
          <w:lang w:eastAsia="pt-BR"/>
        </w:rPr>
      </w:pPr>
    </w:p>
    <w:bookmarkEnd w:id="14"/>
    <w:p w14:paraId="07EABCA3" w14:textId="634CDC2D" w:rsidR="003E597B" w:rsidRDefault="003E597B" w:rsidP="00E20D0E">
      <w:pPr>
        <w:rPr>
          <w:lang w:eastAsia="pt-BR"/>
        </w:rPr>
      </w:pPr>
    </w:p>
    <w:p w14:paraId="16A79BF1" w14:textId="37162E1D" w:rsidR="00915DA2" w:rsidRDefault="00915DA2" w:rsidP="00E20D0E">
      <w:pPr>
        <w:rPr>
          <w:lang w:eastAsia="pt-BR"/>
        </w:rPr>
      </w:pPr>
    </w:p>
    <w:p w14:paraId="68F3E5E6" w14:textId="6FC7A0D0" w:rsidR="00915DA2" w:rsidRDefault="00915DA2" w:rsidP="00E20D0E">
      <w:pPr>
        <w:rPr>
          <w:lang w:eastAsia="pt-BR"/>
        </w:rPr>
      </w:pPr>
    </w:p>
    <w:p w14:paraId="587139DB" w14:textId="0AC56ECA" w:rsidR="00915DA2" w:rsidRDefault="00915DA2" w:rsidP="00E20D0E">
      <w:pPr>
        <w:rPr>
          <w:lang w:eastAsia="pt-BR"/>
        </w:rPr>
      </w:pPr>
    </w:p>
    <w:p w14:paraId="5337E1E5" w14:textId="21E1F5F8" w:rsidR="00915DA2" w:rsidRDefault="00915DA2" w:rsidP="00E20D0E">
      <w:pPr>
        <w:rPr>
          <w:lang w:eastAsia="pt-BR"/>
        </w:rPr>
      </w:pPr>
    </w:p>
    <w:p w14:paraId="42C274F9" w14:textId="77777777" w:rsidR="00915DA2" w:rsidRPr="00C33646" w:rsidRDefault="00992177" w:rsidP="00915DA2">
      <w:pPr>
        <w:tabs>
          <w:tab w:val="left" w:pos="3245"/>
          <w:tab w:val="left" w:pos="3482"/>
          <w:tab w:val="center" w:pos="4961"/>
        </w:tabs>
        <w:spacing w:line="360" w:lineRule="auto"/>
        <w:jc w:val="center"/>
        <w:rPr>
          <w:b w:val="0"/>
          <w:noProof/>
          <w:sz w:val="22"/>
          <w:szCs w:val="22"/>
        </w:rPr>
      </w:pPr>
      <w:r w:rsidRPr="00DE7940">
        <w:rPr>
          <w:sz w:val="36"/>
          <w:szCs w:val="32"/>
        </w:rPr>
        <w:t>List of Tables</w:t>
      </w:r>
      <w:r w:rsidR="00915DA2" w:rsidRPr="00C33646">
        <w:rPr>
          <w:b w:val="0"/>
          <w:bCs/>
          <w:sz w:val="22"/>
          <w:szCs w:val="22"/>
          <w:lang w:val="pt-BR"/>
        </w:rPr>
        <w:fldChar w:fldCharType="begin"/>
      </w:r>
      <w:r w:rsidR="00915DA2" w:rsidRPr="00C33646">
        <w:rPr>
          <w:b w:val="0"/>
          <w:sz w:val="22"/>
          <w:szCs w:val="22"/>
        </w:rPr>
        <w:instrText xml:space="preserve"> TOC \h \z \c "Tabela" </w:instrText>
      </w:r>
      <w:r w:rsidR="00915DA2" w:rsidRPr="00C33646">
        <w:rPr>
          <w:b w:val="0"/>
          <w:bCs/>
          <w:sz w:val="22"/>
          <w:szCs w:val="22"/>
          <w:lang w:val="pt-BR"/>
        </w:rPr>
        <w:fldChar w:fldCharType="separate"/>
      </w:r>
    </w:p>
    <w:p w14:paraId="390E58F0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7676B8EA" w14:textId="77777777" w:rsidR="00915DA2" w:rsidRDefault="00915DA2" w:rsidP="00915DA2">
      <w:pPr>
        <w:spacing w:line="360" w:lineRule="auto"/>
        <w:rPr>
          <w:b w:val="0"/>
          <w:bCs/>
          <w:sz w:val="22"/>
          <w:szCs w:val="22"/>
        </w:rPr>
      </w:pPr>
    </w:p>
    <w:p w14:paraId="43A0DF0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1.1: Global strategies for reducing aviation fuel uses and emissions.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27</w:t>
      </w:r>
    </w:p>
    <w:p w14:paraId="0D989FF5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>: Airframe technologies development impact on fuel efficiency.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28</w:t>
      </w:r>
    </w:p>
    <w:p w14:paraId="333D250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>Table 1.</w:t>
      </w:r>
      <w:r>
        <w:rPr>
          <w:b w:val="0"/>
          <w:noProof/>
          <w:color w:val="000000" w:themeColor="text1"/>
          <w:lang w:val="en-US"/>
        </w:rPr>
        <w:t>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Engine technologies development impact on fuel efficiency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bookmarkStart w:id="17" w:name="_Hlk10394288"/>
      <w:r>
        <w:rPr>
          <w:b w:val="0"/>
          <w:noProof/>
          <w:color w:val="000000" w:themeColor="text1"/>
          <w:lang w:val="en-US"/>
        </w:rPr>
        <w:t>29</w:t>
      </w:r>
    </w:p>
    <w:bookmarkEnd w:id="17"/>
    <w:p w14:paraId="4BC1C7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Baseline aircraft design requirements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42153C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Aircraft and Engines design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65</w:t>
      </w:r>
    </w:p>
    <w:p w14:paraId="6D98D01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1A73DC6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operational and certification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69DBDB9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Network fixed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66</w:t>
      </w:r>
    </w:p>
    <w:p w14:paraId="3284578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Airport and econometrics database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67</w:t>
      </w:r>
    </w:p>
    <w:p w14:paraId="1A1F5CF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1B573B">
        <w:rPr>
          <w:b w:val="0"/>
          <w:noProof/>
          <w:color w:val="000000" w:themeColor="text1"/>
          <w:lang w:val="en-US"/>
        </w:rPr>
        <w:t>Aircraft definition parameters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68</w:t>
      </w:r>
    </w:p>
    <w:p w14:paraId="403E580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3.8</w:t>
      </w:r>
      <w:r w:rsidRPr="008F48B1">
        <w:rPr>
          <w:b w:val="0"/>
          <w:noProof/>
          <w:color w:val="000000" w:themeColor="text1"/>
          <w:lang w:val="en-US"/>
        </w:rPr>
        <w:t>:</w:t>
      </w:r>
      <w:r w:rsidRPr="002B556B">
        <w:rPr>
          <w:lang w:val="en-US"/>
        </w:rPr>
        <w:t xml:space="preserve"> </w:t>
      </w:r>
      <w:r w:rsidRPr="002B556B">
        <w:rPr>
          <w:b w:val="0"/>
          <w:noProof/>
          <w:color w:val="000000" w:themeColor="text1"/>
          <w:lang w:val="en-US"/>
        </w:rPr>
        <w:t>Engine weight equation exponents and coefficients</w:t>
      </w:r>
      <w:r w:rsidRPr="008F48B1">
        <w:rPr>
          <w:b w:val="0"/>
          <w:noProof/>
          <w:color w:val="000000" w:themeColor="text1"/>
          <w:lang w:val="en-US"/>
        </w:rPr>
        <w:t>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75</w:t>
      </w:r>
    </w:p>
    <w:p w14:paraId="32C3FEC1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3.9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Engine weight equation normalization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2410EF6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C33646">
        <w:rPr>
          <w:b w:val="0"/>
          <w:bCs/>
          <w:sz w:val="22"/>
          <w:szCs w:val="22"/>
        </w:rPr>
        <w:fldChar w:fldCharType="end"/>
      </w:r>
      <w:bookmarkStart w:id="18" w:name="_Hlk10390546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3.10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noProof/>
          <w:color w:val="000000" w:themeColor="text1"/>
          <w:lang w:val="en-US"/>
        </w:rPr>
        <w:t>Weight error estimation for typical turbofan/jet engines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76</w:t>
      </w:r>
    </w:p>
    <w:p w14:paraId="38BD3296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B556B">
        <w:rPr>
          <w:b w:val="0"/>
          <w:bCs/>
          <w:color w:val="000000" w:themeColor="text1"/>
          <w:lang w:val="en-US"/>
        </w:rPr>
        <w:t>Inputs for the ANN computation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83</w:t>
      </w:r>
    </w:p>
    <w:p w14:paraId="4D4A7B1C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Airfoil geometric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85</w:t>
      </w:r>
    </w:p>
    <w:p w14:paraId="3D61BA1D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3.13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Wing characteristics of ITA107 airliner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86</w:t>
      </w:r>
    </w:p>
    <w:p w14:paraId="692DB550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3.14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260DA3">
        <w:rPr>
          <w:b w:val="0"/>
          <w:bCs/>
          <w:color w:val="000000" w:themeColor="text1"/>
          <w:lang w:val="en-US"/>
        </w:rPr>
        <w:t>Predicted and calculated coefficient values by ANN and full potential code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87</w:t>
      </w:r>
    </w:p>
    <w:p w14:paraId="1991A28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3.15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Hourly crew salaries for narrow body aircraft operating in North America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111</w:t>
      </w:r>
    </w:p>
    <w:p w14:paraId="0315783B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3.16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Inflight delay costs as function of MTOW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113</w:t>
      </w:r>
    </w:p>
    <w:p w14:paraId="69B218B8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3.17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3151BF">
        <w:rPr>
          <w:b w:val="0"/>
          <w:bCs/>
          <w:color w:val="000000" w:themeColor="text1"/>
          <w:lang w:val="en-US"/>
        </w:rPr>
        <w:t>MOGA-II Optimization parameters setting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117</w:t>
      </w:r>
    </w:p>
    <w:bookmarkEnd w:id="18"/>
    <w:p w14:paraId="706B27E8" w14:textId="67B1332A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Five airports network indicators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</w:t>
      </w:r>
      <w:r w:rsidR="00153F22">
        <w:rPr>
          <w:b w:val="0"/>
          <w:noProof/>
          <w:color w:val="000000" w:themeColor="text1"/>
          <w:lang w:val="en-US"/>
        </w:rPr>
        <w:t>7</w:t>
      </w:r>
    </w:p>
    <w:p w14:paraId="796D202B" w14:textId="12E925A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2</w:t>
      </w:r>
      <w:r w:rsidRPr="008F48B1">
        <w:rPr>
          <w:b w:val="0"/>
          <w:noProof/>
          <w:color w:val="000000" w:themeColor="text1"/>
          <w:lang w:val="en-US"/>
        </w:rPr>
        <w:t xml:space="preserve">: </w:t>
      </w:r>
      <w:r w:rsidRPr="009570F3">
        <w:rPr>
          <w:b w:val="0"/>
          <w:bCs/>
          <w:color w:val="000000" w:themeColor="text1"/>
          <w:lang w:val="en-US"/>
        </w:rPr>
        <w:t>Passenger regression model coefficients, based on  city-pair demand of the twenty busiest Brazilian domestic routes.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6A7805AF" w14:textId="1AB85B3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3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Route passenger’s estimated demand per day (10% market share)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129</w:t>
      </w:r>
    </w:p>
    <w:p w14:paraId="197EF25A" w14:textId="34080401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4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Design variables set to fixed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130</w:t>
      </w:r>
    </w:p>
    <w:p w14:paraId="36243020" w14:textId="7A823B8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 xml:space="preserve">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 w:rsidR="00153F22">
        <w:rPr>
          <w:b w:val="0"/>
          <w:noProof/>
          <w:color w:val="000000" w:themeColor="text1"/>
          <w:lang w:val="en-US"/>
        </w:rPr>
        <w:t xml:space="preserve"> (aircraft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7E9815EB" w14:textId="2CFE7628" w:rsidR="00153F22" w:rsidRPr="00153F22" w:rsidRDefault="00153F22" w:rsidP="00153F22">
      <w:pPr>
        <w:pStyle w:val="ndicedeilustraes"/>
        <w:tabs>
          <w:tab w:val="right" w:leader="dot" w:pos="9062"/>
        </w:tabs>
        <w:rPr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4.5a 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Pareto Front individuals – Fixed Network/Optimum Aircraft</w:t>
      </w:r>
      <w:r>
        <w:rPr>
          <w:b w:val="0"/>
          <w:noProof/>
          <w:color w:val="000000" w:themeColor="text1"/>
          <w:lang w:val="en-US"/>
        </w:rPr>
        <w:t xml:space="preserve"> (network characteristics)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132</w:t>
      </w:r>
    </w:p>
    <w:p w14:paraId="255715C4" w14:textId="7777777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4.8</w:t>
      </w:r>
      <w:r w:rsidRPr="009570F3">
        <w:rPr>
          <w:lang w:val="en-US"/>
        </w:rPr>
        <w:t xml:space="preserve"> </w:t>
      </w:r>
      <w:r w:rsidRPr="009570F3">
        <w:rPr>
          <w:b w:val="0"/>
          <w:noProof/>
          <w:color w:val="000000" w:themeColor="text1"/>
          <w:lang w:val="en-US"/>
        </w:rPr>
        <w:t>City-pair daily frequencies per aircraft type – Fixed Network/Optimum Aircraft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135</w:t>
      </w:r>
    </w:p>
    <w:p w14:paraId="18EAC763" w14:textId="75BE8545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minimum NDOC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137</w:t>
      </w:r>
    </w:p>
    <w:p w14:paraId="01EFE9E0" w14:textId="3E463C3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7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A43384">
        <w:rPr>
          <w:b w:val="0"/>
          <w:noProof/>
          <w:color w:val="000000" w:themeColor="text1"/>
          <w:lang w:val="en-US"/>
        </w:rPr>
        <w:t>Economic results for the maximum NP design (5 airports network)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138</w:t>
      </w:r>
    </w:p>
    <w:p w14:paraId="6BEBDFBC" w14:textId="1E63FCF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8</w:t>
      </w:r>
      <w:r w:rsidRPr="009570F3">
        <w:rPr>
          <w:lang w:val="en-US"/>
        </w:rPr>
        <w:t xml:space="preserve"> </w:t>
      </w:r>
      <w:r w:rsidR="00153F22" w:rsidRPr="00153F22">
        <w:rPr>
          <w:b w:val="0"/>
          <w:noProof/>
          <w:color w:val="000000" w:themeColor="text1"/>
          <w:lang w:val="en-US"/>
        </w:rPr>
        <w:t>Optimum network frequencies for Baseline Aircraft, Min DOC and Max NP designs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140</w:t>
      </w:r>
    </w:p>
    <w:p w14:paraId="52395ACD" w14:textId="7B5E78C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087D31">
        <w:rPr>
          <w:b w:val="0"/>
          <w:bCs/>
          <w:color w:val="000000" w:themeColor="text1"/>
          <w:lang w:val="en-US"/>
        </w:rPr>
        <w:t>Optimum network impact on economic parameters – basic aircraft design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D5D49C7" w14:textId="5D60D5A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minimum NDOC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EE4594A" w14:textId="4F6FBE7E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</w:t>
      </w:r>
      <w:r w:rsidR="00153F22">
        <w:rPr>
          <w:b w:val="0"/>
          <w:noProof/>
          <w:color w:val="000000" w:themeColor="text1"/>
          <w:lang w:val="en-US"/>
        </w:rPr>
        <w:t>9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Optimum network impact on economic parameters – maximum NP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3</w:t>
      </w:r>
    </w:p>
    <w:p w14:paraId="194271C8" w14:textId="5680666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0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Aircraft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5</w:t>
      </w:r>
    </w:p>
    <w:p w14:paraId="2513CFEA" w14:textId="4F074C52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4.12b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Pareto Front individuals – Optimum Network characteristics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14</w:t>
      </w:r>
      <w:r w:rsidR="00153F22">
        <w:rPr>
          <w:b w:val="0"/>
          <w:noProof/>
          <w:color w:val="000000" w:themeColor="text1"/>
          <w:lang w:val="en-US"/>
        </w:rPr>
        <w:t>6</w:t>
      </w:r>
    </w:p>
    <w:p w14:paraId="041BF7B6" w14:textId="1CA3666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a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3FFAC155" w14:textId="57D64C5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b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>: Min NDOC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0</w:t>
      </w:r>
    </w:p>
    <w:p w14:paraId="11D7A6E9" w14:textId="711EA9C0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c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151</w:t>
      </w:r>
    </w:p>
    <w:p w14:paraId="192AE1A2" w14:textId="699322EF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1</w:t>
      </w:r>
      <w:r>
        <w:rPr>
          <w:b w:val="0"/>
          <w:noProof/>
          <w:color w:val="000000" w:themeColor="text1"/>
          <w:lang w:val="en-US"/>
        </w:rPr>
        <w:t>d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Max NP - Integrated optimization x fixed network baseline (5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1</w:t>
      </w:r>
    </w:p>
    <w:p w14:paraId="4CC9C559" w14:textId="6A96F94B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lastRenderedPageBreak/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2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139D0">
        <w:rPr>
          <w:b w:val="0"/>
          <w:bCs/>
          <w:color w:val="000000" w:themeColor="text1"/>
          <w:lang w:val="en-US"/>
        </w:rPr>
        <w:t xml:space="preserve">Route passenger’s demand per day (10% market share) </w:t>
      </w:r>
      <w:r>
        <w:rPr>
          <w:b w:val="0"/>
          <w:bCs/>
          <w:color w:val="000000" w:themeColor="text1"/>
          <w:lang w:val="en-US"/>
        </w:rPr>
        <w:t xml:space="preserve">- </w:t>
      </w:r>
      <w:r w:rsidRPr="005139D0">
        <w:rPr>
          <w:b w:val="0"/>
          <w:bCs/>
          <w:color w:val="000000" w:themeColor="text1"/>
          <w:lang w:val="en-US"/>
        </w:rPr>
        <w:t>10 airports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73A4BACD" w14:textId="72A91CC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3</w:t>
      </w:r>
      <w:r>
        <w:rPr>
          <w:b w:val="0"/>
          <w:noProof/>
          <w:color w:val="000000" w:themeColor="text1"/>
          <w:lang w:val="en-US"/>
        </w:rPr>
        <w:t xml:space="preserve">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Computational performance of all simulations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153F22">
        <w:rPr>
          <w:b w:val="0"/>
          <w:noProof/>
          <w:color w:val="000000" w:themeColor="text1"/>
          <w:lang w:val="en-US"/>
        </w:rPr>
        <w:t>2</w:t>
      </w:r>
    </w:p>
    <w:p w14:paraId="119F31A7" w14:textId="07EB04A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>Min NDOC - Integrated optimization x fixed network baseline(10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0B5787">
        <w:rPr>
          <w:b w:val="0"/>
          <w:noProof/>
          <w:color w:val="000000" w:themeColor="text1"/>
          <w:lang w:val="en-US"/>
        </w:rPr>
        <w:t>9</w:t>
      </w:r>
    </w:p>
    <w:p w14:paraId="23408BCB" w14:textId="3B1695C7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b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E247A4">
        <w:rPr>
          <w:b w:val="0"/>
          <w:bCs/>
          <w:color w:val="000000" w:themeColor="text1"/>
          <w:lang w:val="en-US"/>
        </w:rPr>
        <w:t xml:space="preserve">Min NDOC - Integrated optimization x optimum network baseline (10 airports) </w:t>
      </w:r>
      <w:r>
        <w:rPr>
          <w:b w:val="0"/>
          <w:bCs/>
          <w:color w:val="000000" w:themeColor="text1"/>
          <w:lang w:val="en-US"/>
        </w:rPr>
        <w:t xml:space="preserve">   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15</w:t>
      </w:r>
      <w:r w:rsidR="000B5787">
        <w:rPr>
          <w:b w:val="0"/>
          <w:noProof/>
          <w:color w:val="000000" w:themeColor="text1"/>
          <w:lang w:val="en-US"/>
        </w:rPr>
        <w:t>9</w:t>
      </w:r>
    </w:p>
    <w:p w14:paraId="7E3FA017" w14:textId="1C3E9F26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c </w:t>
      </w:r>
      <w:r w:rsidRPr="00E247A4">
        <w:rPr>
          <w:b w:val="0"/>
          <w:noProof/>
          <w:color w:val="000000" w:themeColor="text1"/>
          <w:lang w:val="en-US"/>
        </w:rPr>
        <w:t>: Max NP - Integrated optimization x fixed network</w:t>
      </w:r>
      <w:r>
        <w:rPr>
          <w:b w:val="0"/>
          <w:noProof/>
          <w:color w:val="000000" w:themeColor="text1"/>
          <w:lang w:val="en-US"/>
        </w:rPr>
        <w:t xml:space="preserve"> baseline</w:t>
      </w:r>
      <w:r w:rsidRPr="00E247A4">
        <w:rPr>
          <w:b w:val="0"/>
          <w:noProof/>
          <w:color w:val="000000" w:themeColor="text1"/>
          <w:lang w:val="en-US"/>
        </w:rPr>
        <w:t xml:space="preserve"> (10 airports).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 1</w:t>
      </w:r>
      <w:r w:rsidR="000B5787">
        <w:rPr>
          <w:b w:val="0"/>
          <w:noProof/>
          <w:color w:val="000000" w:themeColor="text1"/>
          <w:lang w:val="en-US"/>
        </w:rPr>
        <w:t>59</w:t>
      </w:r>
    </w:p>
    <w:p w14:paraId="69ED9F25" w14:textId="4BE42639" w:rsidR="00915DA2" w:rsidRDefault="00915DA2" w:rsidP="00915DA2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</w:t>
      </w:r>
      <w:r w:rsidR="00153F22">
        <w:rPr>
          <w:b w:val="0"/>
          <w:noProof/>
          <w:color w:val="000000" w:themeColor="text1"/>
          <w:lang w:val="en-US"/>
        </w:rPr>
        <w:t>4</w:t>
      </w:r>
      <w:r>
        <w:rPr>
          <w:b w:val="0"/>
          <w:noProof/>
          <w:color w:val="000000" w:themeColor="text1"/>
          <w:lang w:val="en-US"/>
        </w:rPr>
        <w:t xml:space="preserve">d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1D7FA3">
        <w:rPr>
          <w:b w:val="0"/>
          <w:noProof/>
          <w:color w:val="000000" w:themeColor="text1"/>
          <w:lang w:val="en-US"/>
        </w:rPr>
        <w:t>Max NP - Integrated optimization x optimum network baseline (10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 xml:space="preserve"> 1</w:t>
      </w:r>
      <w:r w:rsidR="000B5787">
        <w:rPr>
          <w:b w:val="0"/>
          <w:noProof/>
          <w:color w:val="000000" w:themeColor="text1"/>
          <w:lang w:val="en-US"/>
        </w:rPr>
        <w:t>60</w:t>
      </w:r>
    </w:p>
    <w:p w14:paraId="1F3905FF" w14:textId="340C23B0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bookmarkStart w:id="19" w:name="_Hlk26215614"/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4.15   </w:t>
      </w:r>
      <w:r w:rsidRPr="00E247A4">
        <w:rPr>
          <w:b w:val="0"/>
          <w:noProof/>
          <w:color w:val="000000" w:themeColor="text1"/>
          <w:lang w:val="en-US"/>
        </w:rPr>
        <w:t xml:space="preserve">: </w:t>
      </w:r>
      <w:r w:rsidRPr="00586710">
        <w:rPr>
          <w:b w:val="0"/>
          <w:noProof/>
          <w:color w:val="000000" w:themeColor="text1"/>
          <w:lang w:val="en-US"/>
        </w:rPr>
        <w:t>Estimated Passengers Demand per day with 20% Market Share  (20 airports)</w:t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62</w:t>
      </w:r>
    </w:p>
    <w:p w14:paraId="28621C84" w14:textId="7C4D29A1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4.16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Individuals selected in the Pareto front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16</w:t>
      </w:r>
      <w:r w:rsidR="000B5787">
        <w:rPr>
          <w:b w:val="0"/>
          <w:noProof/>
          <w:color w:val="000000" w:themeColor="text1"/>
          <w:lang w:val="en-US"/>
        </w:rPr>
        <w:t>8</w:t>
      </w:r>
    </w:p>
    <w:p w14:paraId="15422D61" w14:textId="15C8CDE9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4.17a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70</w:t>
      </w:r>
    </w:p>
    <w:p w14:paraId="2F2B16D7" w14:textId="0606A6BB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>4.17</w:t>
      </w:r>
      <w:r w:rsidR="000B5787">
        <w:rPr>
          <w:b w:val="0"/>
          <w:noProof/>
          <w:color w:val="000000" w:themeColor="text1"/>
          <w:lang w:val="en-US"/>
        </w:rPr>
        <w:t>b</w:t>
      </w:r>
      <w:r>
        <w:rPr>
          <w:b w:val="0"/>
          <w:noProof/>
          <w:color w:val="000000" w:themeColor="text1"/>
          <w:lang w:val="en-US"/>
        </w:rPr>
        <w:t xml:space="preserve">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Results for the Maximum NP</w:t>
      </w:r>
      <w:r>
        <w:rPr>
          <w:b w:val="0"/>
          <w:bCs/>
          <w:color w:val="000000" w:themeColor="text1"/>
          <w:lang w:val="en-US"/>
        </w:rPr>
        <w:t>V</w:t>
      </w:r>
      <w:r w:rsidRPr="00586710">
        <w:rPr>
          <w:b w:val="0"/>
          <w:bCs/>
          <w:color w:val="000000" w:themeColor="text1"/>
          <w:lang w:val="en-US"/>
        </w:rPr>
        <w:t xml:space="preserve"> scenario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70</w:t>
      </w:r>
    </w:p>
    <w:p w14:paraId="1E8F5C57" w14:textId="62D2A003" w:rsidR="000B5787" w:rsidRDefault="000B5787" w:rsidP="000B5787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4.17c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0B5787">
        <w:rPr>
          <w:b w:val="0"/>
          <w:bCs/>
          <w:color w:val="000000" w:themeColor="text1"/>
          <w:lang w:val="en-US"/>
        </w:rPr>
        <w:t>Difference between MaxNPV and Max NP scenarios (20 airports)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170</w:t>
      </w:r>
    </w:p>
    <w:p w14:paraId="64327AD5" w14:textId="618E9295" w:rsidR="00586710" w:rsidRDefault="00586710" w:rsidP="00586710">
      <w:pPr>
        <w:pStyle w:val="ndicedeilustraes"/>
        <w:tabs>
          <w:tab w:val="right" w:leader="dot" w:pos="9062"/>
        </w:tabs>
        <w:rPr>
          <w:b w:val="0"/>
          <w:noProof/>
          <w:color w:val="000000" w:themeColor="text1"/>
          <w:lang w:val="en-US"/>
        </w:rPr>
      </w:pPr>
      <w:r w:rsidRPr="008F48B1">
        <w:rPr>
          <w:b w:val="0"/>
          <w:noProof/>
          <w:color w:val="000000" w:themeColor="text1"/>
          <w:lang w:val="en-US"/>
        </w:rPr>
        <w:t xml:space="preserve">Table </w:t>
      </w:r>
      <w:r>
        <w:rPr>
          <w:b w:val="0"/>
          <w:noProof/>
          <w:color w:val="000000" w:themeColor="text1"/>
          <w:lang w:val="en-US"/>
        </w:rPr>
        <w:t xml:space="preserve">4.18   </w:t>
      </w:r>
      <w:r w:rsidRPr="009570F3">
        <w:rPr>
          <w:lang w:val="en-US"/>
        </w:rPr>
        <w:t xml:space="preserve"> </w:t>
      </w:r>
      <w:r w:rsidRPr="00992313">
        <w:rPr>
          <w:b w:val="0"/>
          <w:bCs/>
          <w:color w:val="000000" w:themeColor="text1"/>
          <w:lang w:val="en-US"/>
        </w:rPr>
        <w:t xml:space="preserve">: </w:t>
      </w:r>
      <w:r w:rsidRPr="00586710">
        <w:rPr>
          <w:b w:val="0"/>
          <w:bCs/>
          <w:color w:val="000000" w:themeColor="text1"/>
          <w:lang w:val="en-US"/>
        </w:rPr>
        <w:t>Impact of fuel price and market share on airline profitability and network parameters</w:t>
      </w:r>
      <w:r w:rsidRPr="00C33646">
        <w:rPr>
          <w:b w:val="0"/>
          <w:noProof/>
          <w:color w:val="000000" w:themeColor="text1"/>
          <w:lang w:val="en-US"/>
        </w:rPr>
        <w:tab/>
      </w:r>
      <w:r>
        <w:rPr>
          <w:b w:val="0"/>
          <w:noProof/>
          <w:color w:val="000000" w:themeColor="text1"/>
          <w:lang w:val="en-US"/>
        </w:rPr>
        <w:t>1</w:t>
      </w:r>
      <w:r w:rsidR="000B5787">
        <w:rPr>
          <w:b w:val="0"/>
          <w:noProof/>
          <w:color w:val="000000" w:themeColor="text1"/>
          <w:lang w:val="en-US"/>
        </w:rPr>
        <w:t>73</w:t>
      </w:r>
    </w:p>
    <w:p w14:paraId="33E68FE5" w14:textId="77777777" w:rsidR="00586710" w:rsidRPr="00586710" w:rsidRDefault="00586710" w:rsidP="00586710">
      <w:pPr>
        <w:rPr>
          <w:lang w:eastAsia="pt-BR"/>
        </w:rPr>
      </w:pPr>
    </w:p>
    <w:bookmarkEnd w:id="19"/>
    <w:p w14:paraId="6537B933" w14:textId="25C8C70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22870CF0" w14:textId="32082709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DCE418F" w14:textId="6CB5FB1D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1C6F8498" w14:textId="7D3E74D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601529BB" w14:textId="26EECBA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320825B4" w14:textId="7D9B4846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930961F" w14:textId="67FC044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A3D93B4" w14:textId="37582DCB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4CE19093" w14:textId="04742A5A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7897517" w14:textId="6F5DEE9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197CF3C" w14:textId="37F5EE50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70C451C5" w14:textId="728C4B7C" w:rsidR="00557F4C" w:rsidRDefault="00557F4C" w:rsidP="00557F4C">
      <w:pPr>
        <w:spacing w:line="480" w:lineRule="auto"/>
        <w:rPr>
          <w:sz w:val="22"/>
          <w:szCs w:val="22"/>
          <w:lang w:eastAsia="pt-BR"/>
        </w:rPr>
      </w:pPr>
    </w:p>
    <w:p w14:paraId="0B38B7EE" w14:textId="77777777" w:rsidR="00C73C1F" w:rsidRDefault="00C73C1F" w:rsidP="00557F4C">
      <w:pPr>
        <w:spacing w:line="480" w:lineRule="auto"/>
        <w:rPr>
          <w:sz w:val="22"/>
          <w:szCs w:val="22"/>
          <w:lang w:eastAsia="pt-BR"/>
        </w:rPr>
      </w:pPr>
    </w:p>
    <w:p w14:paraId="27102E6C" w14:textId="3D0C719E" w:rsidR="009C38F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sz w:val="36"/>
          <w:szCs w:val="32"/>
          <w:lang w:eastAsia="pt-BR"/>
        </w:rPr>
      </w:pPr>
      <w:r w:rsidRPr="00DE7940">
        <w:rPr>
          <w:sz w:val="36"/>
          <w:szCs w:val="32"/>
          <w:lang w:eastAsia="pt-BR"/>
        </w:rPr>
        <w:t xml:space="preserve">List of </w:t>
      </w:r>
      <w:r w:rsidR="00380E37" w:rsidRPr="00DE7940">
        <w:rPr>
          <w:sz w:val="36"/>
          <w:szCs w:val="32"/>
          <w:lang w:eastAsia="pt-BR"/>
        </w:rPr>
        <w:t>Abbreviations</w:t>
      </w:r>
    </w:p>
    <w:p w14:paraId="4CAB483F" w14:textId="77777777" w:rsidR="009C38F0" w:rsidRPr="00DE7940" w:rsidRDefault="00992177" w:rsidP="00072D9B">
      <w:pPr>
        <w:tabs>
          <w:tab w:val="left" w:pos="3245"/>
          <w:tab w:val="center" w:pos="4961"/>
        </w:tabs>
        <w:spacing w:line="360" w:lineRule="auto"/>
        <w:jc w:val="center"/>
        <w:rPr>
          <w:b w:val="0"/>
          <w:bCs/>
          <w:sz w:val="24"/>
          <w:szCs w:val="24"/>
        </w:rPr>
      </w:pPr>
      <w:r w:rsidRPr="00DE7940">
        <w:rPr>
          <w:color w:val="FF0000"/>
          <w:sz w:val="24"/>
          <w:szCs w:val="24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421"/>
        <w:gridCol w:w="7939"/>
      </w:tblGrid>
      <w:tr w:rsidR="009C38F0" w:rsidRPr="009C38F0" w14:paraId="272F2F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1FF859B" w14:textId="77777777" w:rsidR="009C38F0" w:rsidRPr="009C38F0" w:rsidRDefault="009C38F0" w:rsidP="009C38F0">
            <w:pPr>
              <w:ind w:right="155"/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B57AA7" w14:textId="77777777" w:rsidR="009C38F0" w:rsidRPr="009C38F0" w:rsidRDefault="009C38F0" w:rsidP="009C38F0">
            <w:pPr>
              <w:ind w:right="18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of sound at sea level on standard atmosphere [m/s]</w:t>
            </w:r>
          </w:p>
        </w:tc>
      </w:tr>
      <w:tr w:rsidR="009C38F0" w:rsidRPr="009C38F0" w14:paraId="282F9F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838BC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CF8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Ant colony optimization algorithm</w:t>
            </w:r>
          </w:p>
        </w:tc>
      </w:tr>
      <w:tr w:rsidR="009C38F0" w:rsidRPr="009C38F0" w14:paraId="7C9B10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0B83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2BA354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Arrival delay at airport j [min]</w:t>
            </w:r>
          </w:p>
        </w:tc>
      </w:tr>
      <w:tr w:rsidR="009C38F0" w:rsidRPr="009C38F0" w14:paraId="733361E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D311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AED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B84D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and econometrics database</w:t>
            </w:r>
          </w:p>
        </w:tc>
      </w:tr>
      <w:tr w:rsidR="009C38F0" w:rsidRPr="009C38F0" w14:paraId="45C57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40A1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876F4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fuel allowance [kg]</w:t>
            </w:r>
          </w:p>
        </w:tc>
      </w:tr>
      <w:tr w:rsidR="009C38F0" w:rsidRPr="009C38F0" w14:paraId="35A8022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4665E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4164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fixed parameters</w:t>
            </w:r>
          </w:p>
        </w:tc>
      </w:tr>
      <w:tr w:rsidR="009C38F0" w:rsidRPr="009C38F0" w14:paraId="178F2C1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66FA7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ailpos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A47E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Aileron position on wing semi-span [%]</w:t>
            </w:r>
          </w:p>
        </w:tc>
      </w:tr>
      <w:tr w:rsidR="009C38F0" w:rsidRPr="009C38F0" w14:paraId="7B9A77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A9B447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AisleW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9DBE4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Aisle width</w:t>
            </w:r>
          </w:p>
        </w:tc>
      </w:tr>
      <w:tr w:rsidR="005327E1" w:rsidRPr="009C38F0" w14:paraId="19F18F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B47C1B7" w14:textId="5CF16C0E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AIP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DF7753" w14:textId="6410C8C0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Aeronautical Information Publication</w:t>
            </w:r>
          </w:p>
        </w:tc>
      </w:tr>
      <w:tr w:rsidR="009C38F0" w:rsidRPr="009C38F0" w14:paraId="382B31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FEB0A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FC4D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landing delay [min]</w:t>
            </w:r>
          </w:p>
        </w:tc>
      </w:tr>
      <w:tr w:rsidR="009C38F0" w:rsidRPr="009C38F0" w14:paraId="746878F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21E1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AC3CBA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Artificial neural network</w:t>
            </w:r>
          </w:p>
        </w:tc>
      </w:tr>
      <w:tr w:rsidR="009C38F0" w:rsidRPr="009C38F0" w14:paraId="49C2E0E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6F692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ANOPP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A28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Noise Operations Prediction Program</w:t>
            </w:r>
          </w:p>
        </w:tc>
      </w:tr>
      <w:tr w:rsidR="009C38F0" w:rsidRPr="009C38F0" w14:paraId="62846C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3B6A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AOCFP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64C27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 operational/certification fixed parameters</w:t>
            </w:r>
          </w:p>
        </w:tc>
      </w:tr>
      <w:tr w:rsidR="009C38F0" w:rsidRPr="009C38F0" w14:paraId="12AEDA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52E9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APTID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2196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ICAO’s four-letter code airport designator</w:t>
            </w:r>
          </w:p>
        </w:tc>
      </w:tr>
      <w:tr w:rsidR="009C38F0" w:rsidRPr="009C38F0" w14:paraId="029C26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0C68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FEA21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Approach and landing time allowance [kg]</w:t>
            </w:r>
          </w:p>
        </w:tc>
      </w:tr>
      <w:tr w:rsidR="009C38F0" w:rsidRPr="009C38F0" w14:paraId="00968D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7997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ATAG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B04D6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Transport Action Group</w:t>
            </w:r>
          </w:p>
        </w:tc>
      </w:tr>
      <w:tr w:rsidR="009C38F0" w:rsidRPr="009C38F0" w14:paraId="59F80D9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B8EE1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1C32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takeoff delay [min]</w:t>
            </w:r>
          </w:p>
        </w:tc>
      </w:tr>
      <w:tr w:rsidR="009C38F0" w:rsidRPr="009C38F0" w14:paraId="4E1AC2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C2D28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ATM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B7622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 Traffic Management</w:t>
            </w:r>
          </w:p>
        </w:tc>
      </w:tr>
      <w:tr w:rsidR="009C38F0" w:rsidRPr="009C38F0" w14:paraId="15B9D6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A527D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AVL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F6D79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Aerodynamics Vortex Lattice </w:t>
            </w:r>
          </w:p>
        </w:tc>
      </w:tr>
      <w:tr w:rsidR="009C38F0" w:rsidRPr="009C38F0" w14:paraId="2836281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56FAF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9C88B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combined buying power index</w:t>
            </w:r>
          </w:p>
        </w:tc>
      </w:tr>
      <w:tr w:rsidR="009C38F0" w:rsidRPr="009C38F0" w14:paraId="0468CCB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0AC5F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FD11D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Buying power index related to the city of the i-th airport</w:t>
            </w:r>
          </w:p>
        </w:tc>
      </w:tr>
      <w:tr w:rsidR="009C38F0" w:rsidRPr="009C38F0" w14:paraId="66056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381B4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ED4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by-pass ratio</w:t>
            </w:r>
          </w:p>
        </w:tc>
      </w:tr>
      <w:tr w:rsidR="009C38F0" w:rsidRPr="009C38F0" w14:paraId="4B1013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8A370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1134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</w:t>
            </w:r>
          </w:p>
        </w:tc>
      </w:tr>
      <w:tr w:rsidR="009C38F0" w:rsidRPr="009C38F0" w14:paraId="6F888D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BF9B7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bflap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BB67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length on semi-span [%]</w:t>
            </w:r>
          </w:p>
        </w:tc>
      </w:tr>
      <w:tr w:rsidR="009C38F0" w:rsidRPr="009C38F0" w14:paraId="22F33B1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AE925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830CB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capacity of k-th aircraft</w:t>
            </w:r>
          </w:p>
        </w:tc>
      </w:tr>
      <w:tr w:rsidR="009C38F0" w:rsidRPr="009C38F0" w14:paraId="588F66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2D873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BuffMGN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AA125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Buffet margin (g)</w:t>
            </w:r>
          </w:p>
        </w:tc>
      </w:tr>
      <w:tr w:rsidR="009C38F0" w:rsidRPr="009C38F0" w14:paraId="364DD0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05C52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CARGO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CA91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cargo loaded onboard [kg]</w:t>
            </w:r>
          </w:p>
        </w:tc>
      </w:tr>
      <w:tr w:rsidR="009C38F0" w:rsidRPr="009C38F0" w14:paraId="605159C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250F5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DFBC8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pair airport catchment area product </w:t>
            </w:r>
          </w:p>
        </w:tc>
      </w:tr>
      <w:tr w:rsidR="009C38F0" w:rsidRPr="009C38F0" w14:paraId="41FE71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EEA2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CF911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airport catchment related to the i-th airport [km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7A0733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59152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CabHt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98D952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Passengers cabin internal height [m]</w:t>
            </w:r>
          </w:p>
        </w:tc>
      </w:tr>
      <w:tr w:rsidR="00271F60" w:rsidRPr="009C38F0" w14:paraId="25548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125DF8" w14:textId="12774D6C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ABD699" w14:textId="138C4369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Calibrated airspeed [kt]</w:t>
            </w:r>
          </w:p>
        </w:tc>
      </w:tr>
      <w:tr w:rsidR="005327E1" w:rsidRPr="009C38F0" w14:paraId="1B32CF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917715" w14:textId="2CB1305F" w:rsidR="005327E1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CAPEX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9924376" w14:textId="4A61FD02" w:rsidR="005327E1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Capital expenditure [US$]</w:t>
            </w:r>
          </w:p>
        </w:tc>
      </w:tr>
      <w:tr w:rsidR="00271F60" w:rsidRPr="009C38F0" w14:paraId="48E99F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45A6CE" w14:textId="12C1770F" w:rsidR="00271F6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CAPSAL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E1CFB83" w14:textId="6CFAA6C8" w:rsidR="00271F6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Captain´s hourly salary [US$/h]</w:t>
            </w:r>
          </w:p>
        </w:tc>
      </w:tr>
      <w:tr w:rsidR="009C38F0" w:rsidRPr="009C38F0" w14:paraId="7721BC2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070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A80D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coefficient</w:t>
            </w:r>
          </w:p>
        </w:tc>
      </w:tr>
      <w:tr w:rsidR="009C38F0" w:rsidRPr="009C38F0" w14:paraId="3939ED8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3C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E8BE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coefficient</w:t>
            </w:r>
          </w:p>
        </w:tc>
      </w:tr>
      <w:tr w:rsidR="009C38F0" w:rsidRPr="009C38F0" w14:paraId="2152149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B2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 ubridge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6DA4A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Zero lift drag increase due to wing-fuselage interference</w:t>
            </w:r>
          </w:p>
        </w:tc>
      </w:tr>
      <w:tr w:rsidR="009C38F0" w:rsidRPr="009C38F0" w14:paraId="77AA787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ED168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flap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56C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takeoff flap extended</w:t>
            </w:r>
          </w:p>
        </w:tc>
      </w:tr>
      <w:tr w:rsidR="009C38F0" w:rsidRPr="009C38F0" w14:paraId="5A02CFE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DD32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ind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F278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Induced drag coefficient</w:t>
            </w:r>
          </w:p>
        </w:tc>
      </w:tr>
      <w:tr w:rsidR="009C38F0" w:rsidRPr="009C38F0" w14:paraId="5A0A07B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EB6B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gear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E5917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landing gear extended</w:t>
            </w:r>
          </w:p>
        </w:tc>
      </w:tr>
      <w:tr w:rsidR="009C38F0" w:rsidRPr="009C38F0" w14:paraId="697C53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D641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MMO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A860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maximum operating Mach number</w:t>
            </w:r>
          </w:p>
        </w:tc>
      </w:tr>
      <w:tr w:rsidR="009C38F0" w:rsidRPr="009C38F0" w14:paraId="31B97816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A16D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CD 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wave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0221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Wave drag coefficient</w:t>
            </w:r>
          </w:p>
        </w:tc>
      </w:tr>
      <w:tr w:rsidR="009C38F0" w:rsidRPr="009C38F0" w14:paraId="17589A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40B1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lastRenderedPageBreak/>
              <w:t>C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t xml:space="preserve">D 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wing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E51B6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wing drag coefficient</w:t>
            </w:r>
          </w:p>
        </w:tc>
      </w:tr>
      <w:tr w:rsidR="009C38F0" w:rsidRPr="009C38F0" w14:paraId="4D90FFA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1EA74E" w14:textId="77777777" w:rsidR="009C38F0" w:rsidRPr="009C38F0" w:rsidRDefault="009C38F0" w:rsidP="009C38F0">
            <w:pPr>
              <w:jc w:val="left"/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windmill  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52C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Drag increase due to wind milling of a failed engine  </w:t>
            </w:r>
          </w:p>
        </w:tc>
      </w:tr>
      <w:tr w:rsidR="009C38F0" w:rsidRPr="009C38F0" w14:paraId="601AC2B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ABC8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rudder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3A069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increase due to ruder deflection</w:t>
            </w:r>
          </w:p>
        </w:tc>
      </w:tr>
      <w:tr w:rsidR="009C38F0" w:rsidRPr="009C38F0" w14:paraId="2B5B18C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B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0.70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C1F83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Drag coefficient evaluated at 0.7 Mach number</w:t>
            </w:r>
          </w:p>
        </w:tc>
      </w:tr>
      <w:tr w:rsidR="009C38F0" w:rsidRPr="009C38F0" w14:paraId="7C4D87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D2BE9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Ceiling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E5C1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aircraft certified altitude [ft]</w:t>
            </w:r>
          </w:p>
        </w:tc>
      </w:tr>
      <w:tr w:rsidR="009C38F0" w:rsidRPr="009C38F0" w14:paraId="0CEFF46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7E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flt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92AE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Flight component of direct operational cost (crew, oil, fuel and insurance) [US$/nm]</w:t>
            </w:r>
          </w:p>
        </w:tc>
      </w:tr>
      <w:tr w:rsidR="009C38F0" w:rsidRPr="009C38F0" w14:paraId="294ABB28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D3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maint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D80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Maintenance (labor and material) component of the direct operational cost [US$]</w:t>
            </w:r>
          </w:p>
        </w:tc>
      </w:tr>
      <w:tr w:rsidR="009C38F0" w:rsidRPr="009C38F0" w14:paraId="6BDF2F1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FABE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depr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580959" w14:textId="77777777" w:rsidR="009C38F0" w:rsidRPr="009C38F0" w:rsidRDefault="009C38F0" w:rsidP="009C38F0">
            <w:pPr>
              <w:ind w:right="39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Depreciation (airframe, engines and avionics) component of the direct operational </w:t>
            </w:r>
          </w:p>
          <w:p w14:paraId="446B8521" w14:textId="77777777" w:rsidR="009C38F0" w:rsidRPr="009C38F0" w:rsidRDefault="009C38F0" w:rsidP="009C38F0">
            <w:pPr>
              <w:ind w:right="4737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cost [US$]</w:t>
            </w:r>
          </w:p>
        </w:tc>
      </w:tr>
      <w:tr w:rsidR="009C38F0" w:rsidRPr="009C38F0" w14:paraId="178C9D09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1F232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fee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93A0CE" w14:textId="77777777" w:rsidR="009C38F0" w:rsidRPr="009C38F0" w:rsidRDefault="009C38F0" w:rsidP="009C38F0">
            <w:pPr>
              <w:ind w:right="-102"/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Fees (Navigation, Airport and Register) component of the direct operational cost [US$]</w:t>
            </w:r>
          </w:p>
        </w:tc>
      </w:tr>
      <w:tr w:rsidR="009C38F0" w:rsidRPr="009C38F0" w14:paraId="483B79BA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711D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fin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84303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Financial (airframe and engine leasing) component of the direct operational cost [US$]</w:t>
            </w:r>
          </w:p>
        </w:tc>
      </w:tr>
      <w:tr w:rsidR="009C38F0" w:rsidRPr="009C38F0" w14:paraId="52909E47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9A3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CFD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C116B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Computer fluid dynamics</w:t>
            </w:r>
          </w:p>
        </w:tc>
      </w:tr>
      <w:tr w:rsidR="009C38F0" w:rsidRPr="009C38F0" w14:paraId="0B635FE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14EE0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CG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FD1D8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Aircraft’s center of gravity</w:t>
            </w:r>
          </w:p>
        </w:tc>
      </w:tr>
      <w:tr w:rsidR="009C38F0" w:rsidRPr="009C38F0" w14:paraId="2E7FFE2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1C9F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chordc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D44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central fuselage [m]</w:t>
            </w:r>
          </w:p>
        </w:tc>
      </w:tr>
      <w:tr w:rsidR="009C38F0" w:rsidRPr="009C38F0" w14:paraId="4E9A03AF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44F84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chordk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F58F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kink [m]</w:t>
            </w:r>
          </w:p>
        </w:tc>
      </w:tr>
      <w:tr w:rsidR="009C38F0" w:rsidRPr="009C38F0" w14:paraId="6E925760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C3F7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chordr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BB1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root [m]</w:t>
            </w:r>
          </w:p>
        </w:tc>
      </w:tr>
      <w:tr w:rsidR="009C38F0" w:rsidRPr="009C38F0" w14:paraId="02203594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2EE8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chordt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A5BB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chord length at wing tip [m]</w:t>
            </w:r>
          </w:p>
        </w:tc>
      </w:tr>
      <w:tr w:rsidR="009C38F0" w:rsidRPr="009C38F0" w14:paraId="1C86E2AB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B422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City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8F96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City name </w:t>
            </w:r>
          </w:p>
        </w:tc>
      </w:tr>
      <w:tr w:rsidR="009C38F0" w:rsidRPr="009C38F0" w14:paraId="05871BD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B27E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BB5A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</w:t>
            </w:r>
          </w:p>
        </w:tc>
      </w:tr>
      <w:tr w:rsidR="009C38F0" w:rsidRPr="009C38F0" w14:paraId="729877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326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2117B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undeflected flap/gear up configuration</w:t>
            </w:r>
          </w:p>
        </w:tc>
      </w:tr>
      <w:tr w:rsidR="009C38F0" w:rsidRPr="009C38F0" w14:paraId="1FD6C4F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2347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APP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0A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approach flaps/gear up configuration</w:t>
            </w:r>
          </w:p>
        </w:tc>
      </w:tr>
      <w:tr w:rsidR="009C38F0" w:rsidRPr="009C38F0" w14:paraId="625A399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4F4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1000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landing flaps/gear down configuration</w:t>
            </w:r>
          </w:p>
        </w:tc>
      </w:tr>
      <w:tr w:rsidR="009C38F0" w:rsidRPr="009C38F0" w14:paraId="0B4BD7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A607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MAX TO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21F1F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lift coefficient at takeoff flaps/gear down configuration</w:t>
            </w:r>
          </w:p>
        </w:tc>
      </w:tr>
      <w:tr w:rsidR="009C38F0" w:rsidRPr="009C38F0" w14:paraId="39E243A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A7D1C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 xml:space="preserve"> 2nd seg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2887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Lift coefficient evaluated at the 2nd segment takeoff flight path</w:t>
            </w:r>
          </w:p>
        </w:tc>
      </w:tr>
      <w:tr w:rsidR="009C38F0" w:rsidRPr="009C38F0" w14:paraId="1B5F8C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49A8D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CMA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DF3E2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mean aerodynamic chord length [m]</w:t>
            </w:r>
          </w:p>
        </w:tc>
      </w:tr>
      <w:tr w:rsidR="009C38F0" w:rsidRPr="009C38F0" w14:paraId="2CE59C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8F5F2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CNS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41FF2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Communication, Navigation and Surveillance Technologies</w:t>
            </w:r>
          </w:p>
        </w:tc>
      </w:tr>
      <w:tr w:rsidR="009C38F0" w:rsidRPr="009C38F0" w14:paraId="1338811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AD3E0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mα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3292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Pitch moment coefficient</w:t>
            </w:r>
          </w:p>
        </w:tc>
      </w:tr>
      <w:tr w:rsidR="009C38F0" w:rsidRPr="009C38F0" w14:paraId="50FFC9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BD75F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nβ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64904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Yawing moment coefficient</w:t>
            </w:r>
          </w:p>
        </w:tc>
      </w:tr>
      <w:tr w:rsidR="009C38F0" w:rsidRPr="009C38F0" w14:paraId="00BC6D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D419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DA9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Collaborative optimization framework</w:t>
            </w:r>
          </w:p>
        </w:tc>
      </w:tr>
      <w:tr w:rsidR="009C38F0" w:rsidRPr="009C38F0" w14:paraId="4F2DA2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C6F3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824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dioxide</w:t>
            </w:r>
          </w:p>
        </w:tc>
      </w:tr>
      <w:tr w:rsidR="009C38F0" w:rsidRPr="009C38F0" w14:paraId="5E3255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C2BD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CORSIA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E9677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Carbon Offsetting and Reduction for International Aviation</w:t>
            </w:r>
          </w:p>
        </w:tc>
      </w:tr>
      <w:tr w:rsidR="009C38F0" w:rsidRPr="009C38F0" w14:paraId="1CDE69B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0269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39D8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Catchment area radius [km]</w:t>
            </w:r>
          </w:p>
        </w:tc>
      </w:tr>
      <w:tr w:rsidR="009C38F0" w:rsidRPr="009C38F0" w14:paraId="3792DE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8975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Crew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784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crew members (flight attendants + pilots)</w:t>
            </w:r>
          </w:p>
        </w:tc>
      </w:tr>
      <w:tr w:rsidR="009C38F0" w:rsidRPr="009C38F0" w14:paraId="020713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70BB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9C38F0">
              <w:rPr>
                <w:b w:val="0"/>
                <w:bCs/>
                <w:i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DF067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direct operational cost [$/nm] of k-th aircraft at design range</w:t>
            </w:r>
          </w:p>
        </w:tc>
      </w:tr>
      <w:tr w:rsidR="009C38F0" w:rsidRPr="009C38F0" w14:paraId="6AFDF28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48469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6C0BC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drag [N]</w:t>
            </w:r>
          </w:p>
        </w:tc>
      </w:tr>
      <w:tr w:rsidR="009C38F0" w:rsidRPr="009C38F0" w14:paraId="19094DC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4D721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DATCOM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1EC8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Air Force Stability and Control Data Compendium</w:t>
            </w:r>
          </w:p>
        </w:tc>
      </w:tr>
      <w:tr w:rsidR="009C38F0" w:rsidRPr="009C38F0" w14:paraId="74C5CF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4F919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3418CD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Departure delay at i-th airport [min]</w:t>
            </w:r>
          </w:p>
        </w:tc>
      </w:tr>
      <w:tr w:rsidR="00651437" w:rsidRPr="009C38F0" w14:paraId="10ED169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2B69A62" w14:textId="20633E73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DESC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24D7779" w14:textId="30C39C4F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Sales price discount rate </w:t>
            </w:r>
          </w:p>
        </w:tc>
      </w:tr>
      <w:tr w:rsidR="009C38F0" w:rsidRPr="009C38F0" w14:paraId="21E3D2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A42A1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BEF99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Distance from i-th to j-th airport [nm]</w:t>
            </w:r>
          </w:p>
        </w:tc>
      </w:tr>
      <w:tr w:rsidR="009C38F0" w:rsidRPr="009C38F0" w14:paraId="5FDD639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C02FB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77B1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Direct operational cost [US$/nm]</w:t>
            </w:r>
          </w:p>
        </w:tc>
      </w:tr>
      <w:tr w:rsidR="009C38F0" w:rsidRPr="009C38F0" w14:paraId="0DC6F1D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B430B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0CA2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Direct operational cost from i-th to j-th airport [US$/nm]</w:t>
            </w:r>
          </w:p>
        </w:tc>
      </w:tr>
      <w:tr w:rsidR="009C38F0" w:rsidRPr="009C38F0" w14:paraId="380AEC4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437D3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DOE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CABDB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of experiments</w:t>
            </w:r>
          </w:p>
        </w:tc>
      </w:tr>
      <w:tr w:rsidR="009C38F0" w:rsidRPr="009C38F0" w14:paraId="3675F1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173EC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DMG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124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magnetic declination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0DB50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5BF89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DU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014966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daily aircraft utilization [h]</w:t>
            </w:r>
          </w:p>
        </w:tc>
      </w:tr>
      <w:tr w:rsidR="009C38F0" w:rsidRPr="009C38F0" w14:paraId="25ADCBD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AD13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eCLR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DA8F0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minimum clearance to ground [m]</w:t>
            </w:r>
          </w:p>
        </w:tc>
      </w:tr>
      <w:tr w:rsidR="009C38F0" w:rsidRPr="009C38F0" w14:paraId="533855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7710DA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ELEV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6B6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elevation [ft]</w:t>
            </w:r>
          </w:p>
        </w:tc>
      </w:tr>
      <w:tr w:rsidR="009C38F0" w:rsidRPr="009C38F0" w14:paraId="1CAB0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340EFE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EPNdB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40DEA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Effective perceived noise in decibels</w:t>
            </w:r>
          </w:p>
        </w:tc>
      </w:tr>
      <w:tr w:rsidR="009C38F0" w:rsidRPr="009C38F0" w14:paraId="2562177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32FD5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bookmarkStart w:id="20" w:name="_Hlk14491001"/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  <w:bookmarkEnd w:id="20"/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72EB1A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length [m]</w:t>
            </w:r>
          </w:p>
        </w:tc>
      </w:tr>
      <w:tr w:rsidR="009C38F0" w:rsidRPr="009C38F0" w14:paraId="152793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F2B8BE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eDiam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A3A61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diameter [m]</w:t>
            </w:r>
          </w:p>
        </w:tc>
      </w:tr>
      <w:tr w:rsidR="009C38F0" w:rsidRPr="009C38F0" w14:paraId="7A186C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536D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96B7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Design Point Mach Number</w:t>
            </w:r>
          </w:p>
        </w:tc>
      </w:tr>
      <w:tr w:rsidR="009C38F0" w:rsidRPr="009C38F0" w14:paraId="13C2A9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086F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CB12AC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position flag</w:t>
            </w:r>
          </w:p>
        </w:tc>
      </w:tr>
      <w:tr w:rsidR="009C38F0" w:rsidRPr="009C38F0" w14:paraId="037FE7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DEF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epydz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BAA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pylon height [m]</w:t>
            </w:r>
          </w:p>
        </w:tc>
      </w:tr>
      <w:tr w:rsidR="009C38F0" w:rsidRPr="009C38F0" w14:paraId="7D5A9B4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E1939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eSwet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8ADA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6E7094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80516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eTIT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62A7C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turbine inlet temperature [K]</w:t>
            </w:r>
          </w:p>
        </w:tc>
      </w:tr>
      <w:tr w:rsidR="009C38F0" w:rsidRPr="009C38F0" w14:paraId="5DEBFEE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85C700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D4227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Frequency of sound source [Hz]</w:t>
            </w:r>
          </w:p>
        </w:tc>
      </w:tr>
      <w:tr w:rsidR="00271F60" w:rsidRPr="009C38F0" w14:paraId="7E3DF65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1CF02A" w14:textId="08EADC63" w:rsidR="00271F60" w:rsidRPr="009C38F0" w:rsidRDefault="00271F60" w:rsidP="00271F6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FASAL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A363FE5" w14:textId="351564F5" w:rsidR="00271F60" w:rsidRPr="009C38F0" w:rsidRDefault="00271F60" w:rsidP="00271F6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Flight Attendant´s hourly salary [US$/h]</w:t>
            </w:r>
          </w:p>
        </w:tc>
      </w:tr>
      <w:tr w:rsidR="009C38F0" w:rsidRPr="009C38F0" w14:paraId="2C53B9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FF7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FAR25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46F0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 25 of the United States Code of Federal Regulations Title 14 (Airworthiness Standards: Transport Category Airplanes)</w:t>
            </w:r>
          </w:p>
        </w:tc>
      </w:tr>
      <w:tr w:rsidR="00651437" w:rsidRPr="009C38F0" w14:paraId="3717675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54982A2" w14:textId="7F79EE4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FCt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256EC7" w14:textId="7A1B4996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Cashflow at period t</w:t>
            </w:r>
          </w:p>
        </w:tc>
      </w:tr>
      <w:tr w:rsidR="009C38F0" w:rsidRPr="009C38F0" w14:paraId="770FB16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30DD26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4CF2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Daily demand from airport i-th to j-th airport</w:t>
            </w:r>
          </w:p>
        </w:tc>
      </w:tr>
      <w:tr w:rsidR="009C38F0" w:rsidRPr="009C38F0" w14:paraId="0AA39BC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15B7A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343A0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fixed parameters</w:t>
            </w:r>
          </w:p>
        </w:tc>
      </w:tr>
      <w:tr w:rsidR="009C38F0" w:rsidRPr="009C38F0" w14:paraId="4755EF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9CDF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2C0F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Engines total fuel flow [kg/s]</w:t>
            </w:r>
          </w:p>
        </w:tc>
      </w:tr>
      <w:tr w:rsidR="009C38F0" w:rsidRPr="009C38F0" w14:paraId="5A3FFAA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6DB5C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FOB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77E2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on board [kg]</w:t>
            </w:r>
          </w:p>
        </w:tc>
      </w:tr>
      <w:tr w:rsidR="00651437" w:rsidRPr="009C38F0" w14:paraId="275955F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AF4770" w14:textId="6829C556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FOSAL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45476AB" w14:textId="258459F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First Officer´s hourly salary [US$/h]</w:t>
            </w:r>
          </w:p>
        </w:tc>
      </w:tr>
      <w:tr w:rsidR="009C38F0" w:rsidRPr="009C38F0" w14:paraId="6A76D5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38104B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79F6F1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fan pressure ratio</w:t>
            </w:r>
          </w:p>
        </w:tc>
      </w:tr>
      <w:tr w:rsidR="009C38F0" w:rsidRPr="009C38F0" w14:paraId="332F6F1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BE57B6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flapLD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DBCE87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68203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630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flapTO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2D78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flap deflection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CE914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4D7FF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7858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diameter [m]</w:t>
            </w:r>
          </w:p>
        </w:tc>
      </w:tr>
      <w:tr w:rsidR="009C38F0" w:rsidRPr="009C38F0" w14:paraId="7247BFE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B9BF1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fusdz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E50D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external height [m]</w:t>
            </w:r>
          </w:p>
        </w:tc>
      </w:tr>
      <w:tr w:rsidR="009C38F0" w:rsidRPr="009C38F0" w14:paraId="406B5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599335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5477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 [m]</w:t>
            </w:r>
          </w:p>
        </w:tc>
      </w:tr>
      <w:tr w:rsidR="009C38F0" w:rsidRPr="009C38F0" w14:paraId="758AED2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4E96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fush2w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EE8D6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height-to-width ratio</w:t>
            </w:r>
          </w:p>
        </w:tc>
      </w:tr>
      <w:tr w:rsidR="009C38F0" w:rsidRPr="009C38F0" w14:paraId="3517474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B82ED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fusw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EA6A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width [m]</w:t>
            </w:r>
          </w:p>
        </w:tc>
      </w:tr>
      <w:tr w:rsidR="009C38F0" w:rsidRPr="009C38F0" w14:paraId="4D55DC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1525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fuswetS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59567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23DB3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1F553D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9DC1E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Gravity acceleration [m/s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D3067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9E68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81949C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Inequality constraint function</w:t>
            </w:r>
          </w:p>
        </w:tc>
      </w:tr>
      <w:tr w:rsidR="009C38F0" w:rsidRPr="009C38F0" w14:paraId="12C0F3A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F519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9E5DFA1" w14:textId="77777777" w:rsidR="009C38F0" w:rsidRPr="009C38F0" w:rsidRDefault="009C38F0" w:rsidP="009C38F0">
            <w:pPr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Combined city pair Gross Domestic Product [US$]</w:t>
            </w:r>
          </w:p>
        </w:tc>
      </w:tr>
      <w:tr w:rsidR="009C38F0" w:rsidRPr="009C38F0" w14:paraId="0CA364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5081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E931B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Genetic algorithm</w:t>
            </w:r>
          </w:p>
        </w:tc>
      </w:tr>
      <w:tr w:rsidR="009C38F0" w:rsidRPr="009C38F0" w14:paraId="55AF31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34365A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BA07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fuel allowance [kg]</w:t>
            </w:r>
          </w:p>
        </w:tc>
      </w:tr>
      <w:tr w:rsidR="009C38F0" w:rsidRPr="009C38F0" w14:paraId="62309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0E9E2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D6741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Go-around time allowance [min]</w:t>
            </w:r>
          </w:p>
        </w:tc>
      </w:tr>
      <w:tr w:rsidR="009C38F0" w:rsidRPr="009C38F0" w14:paraId="187710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2F3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8232CB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Gross Domestic Product [US$]</w:t>
            </w:r>
          </w:p>
        </w:tc>
      </w:tr>
      <w:tr w:rsidR="009C38F0" w:rsidRPr="009C38F0" w14:paraId="7D28D15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ACEEAD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GDP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13296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Gross Domestic Product related to the city of the i-th airport [US$]</w:t>
            </w:r>
          </w:p>
        </w:tc>
      </w:tr>
      <w:tr w:rsidR="009C38F0" w:rsidRPr="009C38F0" w14:paraId="70789C2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F532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GSP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014B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Gas Turbine Simulation Program</w:t>
            </w:r>
          </w:p>
        </w:tc>
      </w:tr>
      <w:tr w:rsidR="009C38F0" w:rsidRPr="009C38F0" w14:paraId="5CB8F42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E0C84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4E87B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Equality constraint function</w:t>
            </w:r>
          </w:p>
        </w:tc>
      </w:tr>
      <w:tr w:rsidR="009C38F0" w:rsidRPr="009C38F0" w14:paraId="48607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7C893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Hmax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buffet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4AA8CA2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pressure altitude limited by buffet margin [ft]</w:t>
            </w:r>
          </w:p>
        </w:tc>
      </w:tr>
      <w:tr w:rsidR="009C38F0" w:rsidRPr="009C38F0" w14:paraId="45D799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A1F8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D999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1EAFE6C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1F87B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A6524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3FA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3550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6AF4D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sweep angle</w:t>
            </w:r>
          </w:p>
        </w:tc>
      </w:tr>
      <w:tr w:rsidR="009C38F0" w:rsidRPr="009C38F0" w14:paraId="1478EF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FADBB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B5B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aspect ratio</w:t>
            </w:r>
          </w:p>
        </w:tc>
      </w:tr>
      <w:tr w:rsidR="009C38F0" w:rsidRPr="009C38F0" w14:paraId="21103C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7AC45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HOLDT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6CC276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Regulatory holding time (min)</w:t>
            </w:r>
          </w:p>
        </w:tc>
      </w:tr>
      <w:tr w:rsidR="009C38F0" w:rsidRPr="009C38F0" w14:paraId="38213A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F9B9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548779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Pressure altitude [ft]</w:t>
            </w:r>
          </w:p>
        </w:tc>
      </w:tr>
      <w:tr w:rsidR="009C38F0" w:rsidRPr="009C38F0" w14:paraId="7B32908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DB398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E3AA7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 position flag</w:t>
            </w:r>
          </w:p>
        </w:tc>
      </w:tr>
      <w:tr w:rsidR="009C38F0" w:rsidRPr="009C38F0" w14:paraId="59C799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DDFF97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47223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tail</w:t>
            </w:r>
          </w:p>
        </w:tc>
      </w:tr>
      <w:tr w:rsidR="009C38F0" w:rsidRPr="009C38F0" w14:paraId="00CD18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94EDA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hTR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10F3E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Horizontal stabilizer tapper ratio</w:t>
            </w:r>
          </w:p>
        </w:tc>
      </w:tr>
      <w:tr w:rsidR="009C38F0" w:rsidRPr="009C38F0" w14:paraId="43BDDA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7271A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3CDB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inflight delay cost [US$/min]</w:t>
            </w:r>
          </w:p>
        </w:tc>
      </w:tr>
      <w:tr w:rsidR="009C38F0" w:rsidRPr="009C38F0" w14:paraId="301C1EC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7EC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IDF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E0E0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Individual Discipline Feasible framework</w:t>
            </w:r>
          </w:p>
        </w:tc>
      </w:tr>
      <w:tr w:rsidR="009C38F0" w:rsidRPr="009C38F0" w14:paraId="7D740AC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D605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IATA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AA2C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Air Transport Association</w:t>
            </w:r>
          </w:p>
        </w:tc>
      </w:tr>
      <w:tr w:rsidR="009C38F0" w:rsidRPr="009C38F0" w14:paraId="4544BE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7CD5F5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ICAO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CF3C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International Civil Aviation Organization</w:t>
            </w:r>
          </w:p>
        </w:tc>
      </w:tr>
      <w:tr w:rsidR="009C38F0" w:rsidRPr="009C38F0" w14:paraId="64C453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3ADC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kink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218997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kink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4407CA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ACA1D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root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6D352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root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30826E4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9E21C2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inc tip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5E8E3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Airfoil incidence at wing tip 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[</w:t>
            </w:r>
            <w:r w:rsidRPr="009C38F0">
              <w:rPr>
                <w:b w:val="0"/>
                <w:bCs/>
                <w:kern w:val="24"/>
                <w:sz w:val="18"/>
                <w:szCs w:val="18"/>
                <w:vertAlign w:val="superscript"/>
              </w:rPr>
              <w:t>o</w:t>
            </w:r>
            <w:r w:rsidRPr="009C38F0">
              <w:rPr>
                <w:b w:val="0"/>
                <w:bCs/>
                <w:kern w:val="24"/>
                <w:sz w:val="18"/>
                <w:szCs w:val="18"/>
              </w:rPr>
              <w:t>]</w:t>
            </w:r>
          </w:p>
        </w:tc>
      </w:tr>
      <w:tr w:rsidR="009C38F0" w:rsidRPr="009C38F0" w14:paraId="7E196E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CD90B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J(x,fp)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352D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Objective function</w:t>
            </w:r>
          </w:p>
        </w:tc>
      </w:tr>
      <w:tr w:rsidR="009C38F0" w:rsidRPr="009C38F0" w14:paraId="4F9461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0B69C7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9C4F2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operational costs to direct operational costs ratio</w:t>
            </w:r>
          </w:p>
        </w:tc>
      </w:tr>
      <w:tr w:rsidR="009C38F0" w:rsidRPr="009C38F0" w14:paraId="5CEF76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A742F0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263BBDD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revenue to ticket revenue ratio </w:t>
            </w:r>
          </w:p>
        </w:tc>
      </w:tr>
      <w:tr w:rsidR="009C38F0" w:rsidRPr="009C38F0" w14:paraId="65FBAED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AFE33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KinkPos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AD64A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kink semispan position [%]</w:t>
            </w:r>
          </w:p>
        </w:tc>
      </w:tr>
      <w:tr w:rsidR="009C38F0" w:rsidRPr="009C38F0" w14:paraId="7E0C6D4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703DB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3FC386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Forward fuselage length [m]</w:t>
            </w:r>
          </w:p>
        </w:tc>
      </w:tr>
      <w:tr w:rsidR="009C38F0" w:rsidRPr="009C38F0" w14:paraId="3AEC852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C84C6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827D3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731D7C7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BDA98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tail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D1C560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Tailcone length [m]</w:t>
            </w:r>
          </w:p>
        </w:tc>
      </w:tr>
      <w:tr w:rsidR="009C38F0" w:rsidRPr="009C38F0" w14:paraId="03CB39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D3DFD4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E29C7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lift force [N]</w:t>
            </w:r>
          </w:p>
        </w:tc>
      </w:tr>
      <w:tr w:rsidR="009C38F0" w:rsidRPr="009C38F0" w14:paraId="4C7F05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7284B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5B1D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latitude [o]</w:t>
            </w:r>
          </w:p>
        </w:tc>
      </w:tr>
      <w:tr w:rsidR="009C38F0" w:rsidRPr="009C38F0" w14:paraId="79C92A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0BC8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F0765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1ED22C1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69CE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LAtj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4EE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Latitude of the destination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20DE03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F2058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CA2A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distance available [m]</w:t>
            </w:r>
          </w:p>
        </w:tc>
      </w:tr>
      <w:tr w:rsidR="009C38F0" w:rsidRPr="009C38F0" w14:paraId="519760D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36E0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40B6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Fuselage length [m]</w:t>
            </w:r>
          </w:p>
        </w:tc>
      </w:tr>
      <w:tr w:rsidR="009C38F0" w:rsidRPr="009C38F0" w14:paraId="6E7125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76BB6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46F5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Landing Field Length, @ sea level, ISA conditions [m]</w:t>
            </w:r>
          </w:p>
        </w:tc>
      </w:tr>
      <w:tr w:rsidR="009C38F0" w:rsidRPr="009C38F0" w14:paraId="6952118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A8C93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LFref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3AE43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Reference Load Factor</w:t>
            </w:r>
          </w:p>
        </w:tc>
      </w:tr>
      <w:tr w:rsidR="009C38F0" w:rsidRPr="009C38F0" w14:paraId="160A7C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7687E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48CD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Airport’s reference point longitude 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64D3D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5E7DC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30AF45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origin airport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7587ED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3B17F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LON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12C7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Longitude of the destination airport[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5C30E9" w:rsidRPr="009C38F0" w14:paraId="1A6963AC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4E7B7F" w14:textId="39AAB335" w:rsidR="005C30E9" w:rsidRPr="009C38F0" w:rsidRDefault="005C30E9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LPM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E49D0A" w14:textId="76053ED1" w:rsidR="005C30E9" w:rsidRPr="009C38F0" w:rsidRDefault="005C30E9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Linear Programming Model</w:t>
            </w:r>
          </w:p>
        </w:tc>
      </w:tr>
      <w:tr w:rsidR="009C38F0" w:rsidRPr="009C38F0" w14:paraId="2B1D965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215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LRWY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CCEFF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landing runway</w:t>
            </w:r>
          </w:p>
        </w:tc>
      </w:tr>
      <w:tr w:rsidR="005C30E9" w:rsidRPr="009C38F0" w14:paraId="3B09BE1F" w14:textId="77777777" w:rsidTr="00BD7F75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DE16C2A" w14:textId="0A9C65DE" w:rsidR="005C30E9" w:rsidRPr="009C38F0" w:rsidRDefault="005C30E9" w:rsidP="005C30E9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BFF4512" w14:textId="2CFCB33E" w:rsidR="005C30E9" w:rsidRPr="009C38F0" w:rsidRDefault="005C30E9" w:rsidP="005C30E9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Landing weight [kg]</w:t>
            </w:r>
          </w:p>
        </w:tc>
      </w:tr>
      <w:tr w:rsidR="009C38F0" w:rsidRPr="009C38F0" w14:paraId="001E92A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1C69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L/D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best ROC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6CF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lift over drag ratio</w:t>
            </w:r>
          </w:p>
        </w:tc>
      </w:tr>
      <w:tr w:rsidR="009C38F0" w:rsidRPr="009C38F0" w14:paraId="46CB6F0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EC14E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A1F9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Mach Number</w:t>
            </w:r>
          </w:p>
        </w:tc>
      </w:tr>
      <w:tr w:rsidR="009C38F0" w:rsidRPr="009C38F0" w14:paraId="4CA5900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570153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MaxAlt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EAFA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Cruise Altitude Ceiling [ft]</w:t>
            </w:r>
          </w:p>
        </w:tc>
      </w:tr>
      <w:tr w:rsidR="009C38F0" w:rsidRPr="009C38F0" w14:paraId="3A16DC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6931D6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MAXFUEL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DCEA5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Fuel Capacity @ 0.81kg/l fuel density [kg]</w:t>
            </w:r>
          </w:p>
        </w:tc>
      </w:tr>
      <w:tr w:rsidR="009C38F0" w:rsidRPr="009C38F0" w14:paraId="3B2C3DE3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B87F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MaxPax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6CFCD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Cabin Passengers Capacity</w:t>
            </w:r>
          </w:p>
        </w:tc>
      </w:tr>
      <w:tr w:rsidR="009C38F0" w:rsidRPr="009C38F0" w14:paraId="5BBDBD61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4F04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MAXRATE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67F20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Thrust @ sea level / ISA conditions [lbf]</w:t>
            </w:r>
          </w:p>
        </w:tc>
      </w:tr>
      <w:tr w:rsidR="009C38F0" w:rsidRPr="009C38F0" w14:paraId="3C52CEDD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171838" w14:textId="59B02478" w:rsidR="009C38F0" w:rsidRPr="005C30E9" w:rsidRDefault="00DD2959" w:rsidP="009C38F0">
            <w:pPr>
              <w:jc w:val="left"/>
              <w:rPr>
                <w:b w:val="0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 w:val="0"/>
                            <w:bCs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08D7F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actual mass flow [kg/s]</w:t>
            </w:r>
          </w:p>
        </w:tc>
      </w:tr>
      <w:tr w:rsidR="009C38F0" w:rsidRPr="009C38F0" w14:paraId="1EDF2A5E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6D8D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MDA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4980C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analysis</w:t>
            </w:r>
          </w:p>
        </w:tc>
      </w:tr>
      <w:tr w:rsidR="009C38F0" w:rsidRPr="009C38F0" w14:paraId="339F8F92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90F3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MDF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79D2F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Feasible</w:t>
            </w:r>
          </w:p>
        </w:tc>
      </w:tr>
      <w:tr w:rsidR="009C38F0" w:rsidRPr="009C38F0" w14:paraId="064BEAE5" w14:textId="77777777" w:rsidTr="008D07A0">
        <w:trPr>
          <w:trHeight w:hRule="exact" w:val="56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3AA3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MDO</w:t>
            </w:r>
          </w:p>
        </w:tc>
        <w:tc>
          <w:tcPr>
            <w:tcW w:w="42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88C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Multidisciplinary design and optimization</w:t>
            </w:r>
          </w:p>
        </w:tc>
      </w:tr>
      <w:tr w:rsidR="009C38F0" w:rsidRPr="009C38F0" w14:paraId="41E05BE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97F0F1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1915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rotor speed [%]</w:t>
            </w:r>
          </w:p>
        </w:tc>
      </w:tr>
      <w:tr w:rsidR="00651437" w:rsidRPr="009C38F0" w14:paraId="6B2A983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C191C34" w14:textId="76EB817E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MAR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5BB48F" w14:textId="2444CC85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Minimum acceptable rate of return of investment [%]</w:t>
            </w:r>
          </w:p>
        </w:tc>
      </w:tr>
      <w:tr w:rsidR="009C38F0" w:rsidRPr="009C38F0" w14:paraId="126779D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DCAA6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MILP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64F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Mixed Integer Linear Programing</w:t>
            </w:r>
          </w:p>
        </w:tc>
      </w:tr>
      <w:tr w:rsidR="009C38F0" w:rsidRPr="009C38F0" w14:paraId="355612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BA3CD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MINCRZT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BC06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Minimum cruise time [min]</w:t>
            </w:r>
          </w:p>
        </w:tc>
      </w:tr>
      <w:tr w:rsidR="009C38F0" w:rsidRPr="009C38F0" w14:paraId="566004C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207B0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BFC3A9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Massachusetts Institute of Technology</w:t>
            </w:r>
          </w:p>
        </w:tc>
      </w:tr>
      <w:tr w:rsidR="009C38F0" w:rsidRPr="009C38F0" w14:paraId="63F0BB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CA404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MLW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B5E18F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landing weight [kg]</w:t>
            </w:r>
          </w:p>
        </w:tc>
      </w:tr>
      <w:tr w:rsidR="009C38F0" w:rsidRPr="009C38F0" w14:paraId="358EA13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54CB2D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A74954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speed  (Mach number)</w:t>
            </w:r>
          </w:p>
        </w:tc>
      </w:tr>
      <w:tr w:rsidR="009C38F0" w:rsidRPr="009C38F0" w14:paraId="5B44570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CBF3E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MOGA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58C9D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Multi-objective genetic algorithm</w:t>
            </w:r>
          </w:p>
        </w:tc>
      </w:tr>
      <w:tr w:rsidR="009C38F0" w:rsidRPr="009C38F0" w14:paraId="15C49BB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67CAC50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MTOW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8F4E36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takeoff weight [kg]</w:t>
            </w:r>
          </w:p>
        </w:tc>
      </w:tr>
      <w:tr w:rsidR="009C38F0" w:rsidRPr="009C38F0" w14:paraId="3E25A9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295B4C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MZFW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3444600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  <w:lang w:val="de-DE"/>
              </w:rPr>
            </w:pPr>
            <w:r w:rsidRPr="009C38F0">
              <w:rPr>
                <w:b w:val="0"/>
                <w:bCs/>
                <w:sz w:val="24"/>
                <w:szCs w:val="24"/>
                <w:lang w:val="de-DE"/>
              </w:rPr>
              <w:t>Maximum zero fuel weight [kg]</w:t>
            </w:r>
          </w:p>
        </w:tc>
      </w:tr>
      <w:tr w:rsidR="009C38F0" w:rsidRPr="009C38F0" w14:paraId="02FB23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5F5468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Nacft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D9EDF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number of k-th aircraft </w:t>
            </w:r>
          </w:p>
        </w:tc>
      </w:tr>
      <w:tr w:rsidR="009C38F0" w:rsidRPr="009C38F0" w14:paraId="5AF61DD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786AE6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Naisles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DE30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aisles in the cabin</w:t>
            </w:r>
          </w:p>
        </w:tc>
      </w:tr>
      <w:tr w:rsidR="009C38F0" w:rsidRPr="009C38F0" w14:paraId="2452E3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4C9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A0A9D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Nested Analysis Design</w:t>
            </w:r>
          </w:p>
        </w:tc>
      </w:tr>
      <w:tr w:rsidR="009C38F0" w:rsidRPr="009C38F0" w14:paraId="108DD2C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BC79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NASA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28201D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United States National Aeronautics and Space Administration</w:t>
            </w:r>
          </w:p>
        </w:tc>
      </w:tr>
      <w:tr w:rsidR="00651437" w:rsidRPr="009C38F0" w14:paraId="20F9389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77FA40" w14:textId="70E1A60E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NDOC 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C84483" w14:textId="3C4618D0" w:rsidR="00651437" w:rsidRPr="009C38F0" w:rsidRDefault="0059017A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Average</w:t>
            </w:r>
            <w:r w:rsidR="00651437" w:rsidRPr="009C38F0">
              <w:rPr>
                <w:b w:val="0"/>
                <w:bCs/>
                <w:sz w:val="24"/>
                <w:szCs w:val="24"/>
              </w:rPr>
              <w:t xml:space="preserve"> air transport network’s direct operational cost [US$/ nm]</w:t>
            </w:r>
          </w:p>
        </w:tc>
      </w:tr>
      <w:tr w:rsidR="00651437" w:rsidRPr="009C38F0" w14:paraId="497E73F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E1693B" w14:textId="428FFF15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NFP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8F09F9" w14:textId="293994AF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Network fixed parameters</w:t>
            </w:r>
          </w:p>
        </w:tc>
      </w:tr>
      <w:tr w:rsidR="00651437" w:rsidRPr="009C38F0" w14:paraId="495ACE7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7CE1DB4" w14:textId="403A4749" w:rsidR="00651437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NLR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9562875" w14:textId="16CD9669" w:rsidR="00651437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National Aerospace Laboratory of Netherlands</w:t>
            </w:r>
          </w:p>
        </w:tc>
      </w:tr>
      <w:tr w:rsidR="00651437" w:rsidRPr="009C38F0" w14:paraId="364464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D35B0BF" w14:textId="4AB038DC" w:rsidR="00651437" w:rsidRPr="009C38F0" w:rsidRDefault="00651437" w:rsidP="00651437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A7DAF" w14:textId="4AC8AE3A" w:rsidR="00651437" w:rsidRPr="009C38F0" w:rsidRDefault="00651437" w:rsidP="00651437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Net present value [US$]</w:t>
            </w:r>
          </w:p>
        </w:tc>
      </w:tr>
      <w:tr w:rsidR="009C38F0" w:rsidRPr="009C38F0" w14:paraId="1A24C46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DADF5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B6494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engines installed in the aircraft</w:t>
            </w:r>
          </w:p>
        </w:tc>
      </w:tr>
      <w:tr w:rsidR="009C38F0" w:rsidRPr="009C38F0" w14:paraId="17794B9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8FD7C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Ngalleys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55826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galley stations in the aircraft</w:t>
            </w:r>
          </w:p>
        </w:tc>
      </w:tr>
      <w:tr w:rsidR="009C38F0" w:rsidRPr="009C38F0" w14:paraId="2C971A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356B2D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017655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network profit [US$/(PAX.nm)]</w:t>
            </w:r>
          </w:p>
        </w:tc>
      </w:tr>
      <w:tr w:rsidR="009C38F0" w:rsidRPr="009C38F0" w14:paraId="494696B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BD09E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54CCE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Passengers (single class, pitch 32”)</w:t>
            </w:r>
          </w:p>
        </w:tc>
      </w:tr>
      <w:tr w:rsidR="009C38F0" w:rsidRPr="009C38F0" w14:paraId="07196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108C3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Nseat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9DF505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Seat Abreast</w:t>
            </w:r>
          </w:p>
        </w:tc>
      </w:tr>
      <w:tr w:rsidR="009C38F0" w:rsidRPr="009C38F0" w14:paraId="4F982C2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530795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NPV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FAB74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sum of manufacturer´s net present value cashflow during the aircraft development and production period</w:t>
            </w:r>
          </w:p>
        </w:tc>
      </w:tr>
      <w:tr w:rsidR="009C38F0" w:rsidRPr="009C38F0" w14:paraId="3F89B5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BE2604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6957A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Non-Dominated Sorting Genetic Algorithm</w:t>
            </w:r>
          </w:p>
        </w:tc>
      </w:tr>
      <w:tr w:rsidR="009C38F0" w:rsidRPr="009C38F0" w14:paraId="271F7E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114F5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NSGA-II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1EC2A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Fast Non-Dominating Sorting Genetic Algorithm</w:t>
            </w:r>
          </w:p>
        </w:tc>
      </w:tr>
      <w:tr w:rsidR="009C38F0" w:rsidRPr="009C38F0" w14:paraId="46CF07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5346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OEW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BBB984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Operational empty weight [kg]</w:t>
            </w:r>
          </w:p>
        </w:tc>
      </w:tr>
      <w:tr w:rsidR="009C38F0" w:rsidRPr="009C38F0" w14:paraId="4E72A9D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5C128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OPR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A3F6E2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overall pressure ratio</w:t>
            </w:r>
          </w:p>
        </w:tc>
      </w:tr>
      <w:tr w:rsidR="009C38F0" w:rsidRPr="009C38F0" w14:paraId="100F1D5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EA496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A0E423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Average ticket price [US$]</w:t>
            </w:r>
          </w:p>
        </w:tc>
      </w:tr>
      <w:tr w:rsidR="009C38F0" w:rsidRPr="009C38F0" w14:paraId="5EA94DD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EE6231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DDE27C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pressure at sea level on International Standard Atmosphere (102325Pa)</w:t>
            </w:r>
          </w:p>
        </w:tc>
      </w:tr>
      <w:tr w:rsidR="009C38F0" w:rsidRPr="009C38F0" w14:paraId="68C2407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1B382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F46C36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inlet total pressure [Pa]</w:t>
            </w:r>
          </w:p>
        </w:tc>
      </w:tr>
      <w:tr w:rsidR="009C38F0" w:rsidRPr="009C38F0" w14:paraId="062A9F6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F37F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182134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turbofan compressor outlet total pressure [Pa]</w:t>
            </w:r>
          </w:p>
        </w:tc>
      </w:tr>
      <w:tr w:rsidR="009C38F0" w:rsidRPr="009C38F0" w14:paraId="36DB61B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C31072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P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6FEB745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population product</w:t>
            </w:r>
          </w:p>
        </w:tc>
      </w:tr>
      <w:tr w:rsidR="009C38F0" w:rsidRPr="009C38F0" w14:paraId="0770F5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41364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FDA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pair population related to the city of the i-th airport</w:t>
            </w:r>
          </w:p>
        </w:tc>
      </w:tr>
      <w:tr w:rsidR="009C38F0" w:rsidRPr="009C38F0" w14:paraId="7A70466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7A00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A715FA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 or Passengers</w:t>
            </w:r>
          </w:p>
        </w:tc>
      </w:tr>
      <w:tr w:rsidR="009C38F0" w:rsidRPr="009C38F0" w14:paraId="5EE822D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0493C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PAXWT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49B25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Total passenger’s weight including baggage [kg] </w:t>
            </w:r>
          </w:p>
        </w:tc>
      </w:tr>
      <w:tr w:rsidR="009C38F0" w:rsidRPr="009C38F0" w14:paraId="4AC9E2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8E16E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PAYLOAD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8128D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payload carried by the aircraft [kg]</w:t>
            </w:r>
          </w:p>
        </w:tc>
      </w:tr>
      <w:tr w:rsidR="009C38F0" w:rsidRPr="009C38F0" w14:paraId="2D9B048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DFE560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1379D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City population</w:t>
            </w:r>
          </w:p>
        </w:tc>
      </w:tr>
      <w:tr w:rsidR="009C38F0" w:rsidRPr="009C38F0" w14:paraId="654A464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F0A135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9528C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pressure ratio</w:t>
            </w:r>
          </w:p>
        </w:tc>
      </w:tr>
      <w:tr w:rsidR="009C38F0" w:rsidRPr="009C38F0" w14:paraId="7784A16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D766EB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PSO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82AF1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Particle swarm optimization algorithm</w:t>
            </w:r>
          </w:p>
        </w:tc>
      </w:tr>
      <w:tr w:rsidR="009C38F0" w:rsidRPr="009C38F0" w14:paraId="534AFEE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3103B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qHTeff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167B9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Dynamic pressure efficiency on horizontal tail [%]</w:t>
            </w:r>
          </w:p>
        </w:tc>
      </w:tr>
      <w:tr w:rsidR="009C38F0" w:rsidRPr="009C38F0" w14:paraId="4B271E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21FB0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5A8E35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Distance from the sound source to the receiver [m]</w:t>
            </w:r>
          </w:p>
        </w:tc>
      </w:tr>
      <w:tr w:rsidR="00F65D18" w:rsidRPr="009C38F0" w14:paraId="47907AF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EB85D56" w14:textId="0A8525FD" w:rsidR="00F65D18" w:rsidRPr="009C38F0" w:rsidRDefault="00F65D18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1E19EA9" w14:textId="54B66DD0" w:rsidR="00F65D18" w:rsidRPr="009C38F0" w:rsidRDefault="00F65D18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</w:t>
            </w:r>
            <w:r w:rsidRPr="00F65D18">
              <w:rPr>
                <w:b w:val="0"/>
                <w:bCs/>
                <w:sz w:val="24"/>
                <w:szCs w:val="24"/>
              </w:rPr>
              <w:t>arth’s average radius</w:t>
            </w:r>
            <w:r>
              <w:rPr>
                <w:b w:val="0"/>
                <w:bCs/>
                <w:sz w:val="24"/>
                <w:szCs w:val="24"/>
              </w:rPr>
              <w:t xml:space="preserve"> [km]</w:t>
            </w:r>
          </w:p>
        </w:tc>
      </w:tr>
      <w:tr w:rsidR="009C38F0" w:rsidRPr="009C38F0" w14:paraId="6990E31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D3C64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6973E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leading edge radius</w:t>
            </w:r>
          </w:p>
        </w:tc>
      </w:tr>
      <w:tr w:rsidR="009C38F0" w:rsidRPr="009C38F0" w14:paraId="29A712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642E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RANGE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5A27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Range, Full passengers @ 100kg, ISA conditions [nm]</w:t>
            </w:r>
          </w:p>
        </w:tc>
      </w:tr>
      <w:tr w:rsidR="009C38F0" w:rsidRPr="009C38F0" w14:paraId="3251E63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7249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6B601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Residual rate of climb [ft/min]</w:t>
            </w:r>
          </w:p>
        </w:tc>
      </w:tr>
      <w:tr w:rsidR="009C38F0" w:rsidRPr="009C38F0" w14:paraId="42D1C75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F98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rsparps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161DFC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Rear spar position on mean aerodynamic chord [%]</w:t>
            </w:r>
          </w:p>
        </w:tc>
      </w:tr>
      <w:tr w:rsidR="00271F60" w:rsidRPr="009C38F0" w14:paraId="3152B95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E751831" w14:textId="6376FAED" w:rsidR="00271F60" w:rsidRPr="009C38F0" w:rsidRDefault="00271F6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D2DCE5F" w14:textId="2C9651B4" w:rsidR="00271F60" w:rsidRPr="009C38F0" w:rsidRDefault="00271F6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Accumulated enroute distance [m]</w:t>
            </w:r>
          </w:p>
        </w:tc>
      </w:tr>
      <w:tr w:rsidR="009C38F0" w:rsidRPr="009C38F0" w14:paraId="13797BF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4D93D1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D0993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Simulated annealing optimization algorithm</w:t>
            </w:r>
          </w:p>
        </w:tc>
      </w:tr>
      <w:tr w:rsidR="009C38F0" w:rsidRPr="009C38F0" w14:paraId="296C307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94A8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SAND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0DB88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Simultaneous analysis and design</w:t>
            </w:r>
          </w:p>
        </w:tc>
      </w:tr>
      <w:tr w:rsidR="009C38F0" w:rsidRPr="009C38F0" w14:paraId="2FF7A68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68B110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SeatW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1926F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Passenger´s seat width</w:t>
            </w:r>
          </w:p>
        </w:tc>
      </w:tr>
      <w:tr w:rsidR="009C38F0" w:rsidRPr="009C38F0" w14:paraId="6AD5230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ABC144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sflap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62F17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Flap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2F82F3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DAD155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SlatPres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17753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Slat presence flag</w:t>
            </w:r>
          </w:p>
        </w:tc>
      </w:tr>
      <w:tr w:rsidR="005327E1" w:rsidRPr="009C38F0" w14:paraId="4946844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B08E3D" w14:textId="0C54755F" w:rsidR="005327E1" w:rsidRPr="009C38F0" w:rsidRDefault="005327E1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SFC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34DC335" w14:textId="12885DE3" w:rsidR="005327E1" w:rsidRPr="009C38F0" w:rsidRDefault="005327E1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Engine specific fuel consumption [kg/s/N]</w:t>
            </w:r>
          </w:p>
        </w:tc>
      </w:tr>
      <w:tr w:rsidR="009C38F0" w:rsidRPr="009C38F0" w14:paraId="527CDA0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39582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SPDLIM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0F8C3D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Speed Limit  below 10000ft pressure altitude in terms of indicated airspeed [kt]</w:t>
            </w:r>
          </w:p>
        </w:tc>
      </w:tr>
      <w:tr w:rsidR="00651437" w:rsidRPr="009C38F0" w14:paraId="24294DC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E6D4D1D" w14:textId="45B19251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SP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2341C2B" w14:textId="1FED5D8C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Aircraft sales price [Millions of US$]</w:t>
            </w:r>
          </w:p>
        </w:tc>
      </w:tr>
      <w:tr w:rsidR="009C38F0" w:rsidRPr="009C38F0" w14:paraId="1228FB2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AC4313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SPL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3A1683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Sound Pressure Level [dB]</w:t>
            </w:r>
          </w:p>
        </w:tc>
      </w:tr>
      <w:tr w:rsidR="009C38F0" w:rsidRPr="009C38F0" w14:paraId="6003395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4936C3F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509475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Engine net thrust [N]</w:t>
            </w:r>
          </w:p>
        </w:tc>
      </w:tr>
      <w:tr w:rsidR="009C38F0" w:rsidRPr="009C38F0" w14:paraId="51268BD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6BC6D5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5BA8FA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Static air temperature at sea level on International Standard Atmosphere (288,15K)</w:t>
            </w:r>
          </w:p>
        </w:tc>
      </w:tr>
      <w:tr w:rsidR="009C38F0" w:rsidRPr="009C38F0" w14:paraId="16A09FF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ECF35C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TAT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E4E22F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Turnaround time [min]</w:t>
            </w:r>
          </w:p>
        </w:tc>
      </w:tr>
      <w:tr w:rsidR="009C38F0" w:rsidRPr="009C38F0" w14:paraId="0A4ECBE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B24D9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BB2A3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</w:t>
            </w:r>
          </w:p>
        </w:tc>
      </w:tr>
      <w:tr w:rsidR="009C38F0" w:rsidRPr="009C38F0" w14:paraId="0162ACA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BF153E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42CAFD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thickness chord-wise position</w:t>
            </w:r>
          </w:p>
        </w:tc>
      </w:tr>
      <w:tr w:rsidR="009C38F0" w:rsidRPr="009C38F0" w14:paraId="0D21D4A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186BC4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kink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8F153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kink</w:t>
            </w:r>
          </w:p>
        </w:tc>
      </w:tr>
      <w:tr w:rsidR="009C38F0" w:rsidRPr="009C38F0" w14:paraId="7C2902C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5E8C97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root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8695A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root</w:t>
            </w:r>
          </w:p>
        </w:tc>
      </w:tr>
      <w:tr w:rsidR="009C38F0" w:rsidRPr="009C38F0" w14:paraId="17F4AB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5DAD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tip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E1227B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thickness ratio at wing tip</w:t>
            </w:r>
          </w:p>
        </w:tc>
      </w:tr>
      <w:tr w:rsidR="009C38F0" w:rsidRPr="009C38F0" w14:paraId="31D8605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061D0F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Tctc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9A4F1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651437" w:rsidRPr="009C38F0" w14:paraId="673DFDB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4EB7BB" w14:textId="7719EF22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EB2D84" w14:textId="2E0564A3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Time measure [s, min, h, years or months]</w:t>
            </w:r>
          </w:p>
        </w:tc>
      </w:tr>
      <w:tr w:rsidR="009C38F0" w:rsidRPr="009C38F0" w14:paraId="350719B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4F5050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Tij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6CDECE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Trip time spent between i-th and j-th airports [min]</w:t>
            </w:r>
          </w:p>
        </w:tc>
      </w:tr>
      <w:tr w:rsidR="009C38F0" w:rsidRPr="009C38F0" w14:paraId="027F4CD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C723E3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TBij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5CADCA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Block time spent between i-th and j-th airports [min]</w:t>
            </w:r>
          </w:p>
        </w:tc>
      </w:tr>
      <w:tr w:rsidR="009C38F0" w:rsidRPr="009C38F0" w14:paraId="5BE8718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8B3455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TIT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0782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Taxi-in time [min]</w:t>
            </w:r>
          </w:p>
        </w:tc>
      </w:tr>
      <w:tr w:rsidR="009C38F0" w:rsidRPr="009C38F0" w14:paraId="12CD0B0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F57CE8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TODA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69C3C9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 Distance Available [m]</w:t>
            </w:r>
          </w:p>
        </w:tc>
      </w:tr>
      <w:tr w:rsidR="009C38F0" w:rsidRPr="009C38F0" w14:paraId="6ED74BA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F2DD34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C0F37A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Takeoff Field Length @ sea level, ISA conditions [m]</w:t>
            </w:r>
          </w:p>
        </w:tc>
      </w:tr>
      <w:tr w:rsidR="009C38F0" w:rsidRPr="009C38F0" w14:paraId="2946F48E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7EFA4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655165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Taxi-out time [min]</w:t>
            </w:r>
          </w:p>
        </w:tc>
      </w:tr>
      <w:tr w:rsidR="009C38F0" w:rsidRPr="009C38F0" w14:paraId="76AA968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220A31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totSwet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91E338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aircraft wet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CD6D38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5DC1D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ToW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E308D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thrust-over-weight ratio</w:t>
            </w:r>
          </w:p>
        </w:tc>
      </w:tr>
      <w:tr w:rsidR="009C38F0" w:rsidRPr="009C38F0" w14:paraId="34BB491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87CED1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kern w:val="24"/>
                <w:lang w:val="pt-BR"/>
              </w:rPr>
              <w:t>Tref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A003B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Airport reference temperature</w:t>
            </w:r>
          </w:p>
        </w:tc>
      </w:tr>
      <w:tr w:rsidR="009C38F0" w:rsidRPr="009C38F0" w14:paraId="06D7877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FEFC76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CC0ADC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fuel (fuel on board at beginning of takeoff run) [kg]</w:t>
            </w:r>
          </w:p>
        </w:tc>
      </w:tr>
      <w:tr w:rsidR="009C38F0" w:rsidRPr="009C38F0" w14:paraId="6E35EF54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74572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TOFA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B40C0E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fuel allowance [kg]</w:t>
            </w:r>
          </w:p>
        </w:tc>
      </w:tr>
      <w:tr w:rsidR="009C38F0" w:rsidRPr="009C38F0" w14:paraId="2E04732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62B624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TOTA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66F6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and climb-out time allowance [min]</w:t>
            </w:r>
          </w:p>
        </w:tc>
      </w:tr>
      <w:tr w:rsidR="009C38F0" w:rsidRPr="009C38F0" w14:paraId="28B4149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BC3081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TOW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41B5C6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Takeoff weight [kg]</w:t>
            </w:r>
          </w:p>
        </w:tc>
      </w:tr>
      <w:tr w:rsidR="009C38F0" w:rsidRPr="009C38F0" w14:paraId="2D96A32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878B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TRWY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E0FC21D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Most used takeoff runway</w:t>
            </w:r>
          </w:p>
        </w:tc>
      </w:tr>
      <w:tr w:rsidR="009C38F0" w:rsidRPr="009C38F0" w14:paraId="6E3F108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6FE207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T/W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E2FE3B2" w14:textId="07C98069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 xml:space="preserve">Thrust-to-weight </w:t>
            </w:r>
            <w:r w:rsidR="00651437" w:rsidRPr="009C38F0">
              <w:rPr>
                <w:b w:val="0"/>
                <w:bCs/>
                <w:sz w:val="24"/>
                <w:szCs w:val="24"/>
              </w:rPr>
              <w:t>ratio</w:t>
            </w:r>
          </w:p>
        </w:tc>
      </w:tr>
      <w:tr w:rsidR="00651437" w:rsidRPr="009C38F0" w14:paraId="5383752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9D23467" w14:textId="4E854F8D" w:rsidR="00651437" w:rsidRPr="009C38F0" w:rsidRDefault="00651437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>
              <w:rPr>
                <w:b w:val="0"/>
                <w:bCs/>
                <w:i/>
                <w:iCs/>
                <w:sz w:val="24"/>
                <w:szCs w:val="24"/>
              </w:rPr>
              <w:t>ULH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031046B" w14:textId="5AE22527" w:rsidR="00651437" w:rsidRPr="009C38F0" w:rsidRDefault="00651437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Uniform Latin Hippercube</w:t>
            </w:r>
          </w:p>
        </w:tc>
      </w:tr>
      <w:tr w:rsidR="009C38F0" w:rsidRPr="009C38F0" w14:paraId="767F8A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046A2EB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88DE46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True airspeed [m/s]</w:t>
            </w:r>
          </w:p>
        </w:tc>
      </w:tr>
      <w:tr w:rsidR="009C38F0" w:rsidRPr="009C38F0" w14:paraId="191DF4B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5F5DBE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0183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5331F29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D4264C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VMO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7200A2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Maximum certified speed (indicated airspeed, kt)</w:t>
            </w:r>
          </w:p>
        </w:tc>
      </w:tr>
      <w:tr w:rsidR="009C38F0" w:rsidRPr="009C38F0" w14:paraId="5DE9280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3E34CA8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A4A429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</w:t>
            </w:r>
          </w:p>
        </w:tc>
      </w:tr>
      <w:tr w:rsidR="009C38F0" w:rsidRPr="009C38F0" w14:paraId="67A913A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4B206A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CB570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aspect ratio</w:t>
            </w:r>
          </w:p>
        </w:tc>
      </w:tr>
      <w:tr w:rsidR="009C38F0" w:rsidRPr="009C38F0" w14:paraId="26FE2F9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638F8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rFonts w:ascii="Cambria Math" w:eastAsia="Cambria Math" w:hAnsi="Cambria Math" w:cs="Cambria Math" w:hint="eastAsia"/>
                <w:b w:val="0"/>
                <w:bCs/>
                <w:i/>
                <w:iCs/>
                <w:sz w:val="24"/>
                <w:szCs w:val="24"/>
              </w:rPr>
              <w:t>V</w:t>
            </w:r>
            <w:r w:rsidRPr="009C38F0">
              <w:rPr>
                <w:rFonts w:ascii="Cambria Math" w:eastAsia="Cambria Math" w:hAnsi="Cambria Math" w:cs="Cambria Math"/>
                <w:b w:val="0"/>
                <w:bCs/>
                <w:i/>
                <w:iCs/>
                <w:sz w:val="24"/>
                <w:szCs w:val="24"/>
                <w:vertAlign w:val="subscript"/>
              </w:rPr>
              <w:t>best ROC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286588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Best rate of climb speed [m/s]</w:t>
            </w:r>
          </w:p>
        </w:tc>
      </w:tr>
      <w:tr w:rsidR="009C38F0" w:rsidRPr="009C38F0" w14:paraId="62C2B90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75A9D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D00CC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522314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3411C6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3EC8E76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tail sweep angle</w:t>
            </w:r>
          </w:p>
        </w:tc>
      </w:tr>
      <w:tr w:rsidR="009C38F0" w:rsidRPr="009C38F0" w14:paraId="04F1EF8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BC9B75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vTR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48BDEE0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Vertical stabilizer aspect ratio</w:t>
            </w:r>
          </w:p>
        </w:tc>
      </w:tr>
      <w:tr w:rsidR="009C38F0" w:rsidRPr="009C38F0" w14:paraId="048A8E6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507DB6D9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01DC894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Airplane weight [kg]</w:t>
            </w:r>
          </w:p>
        </w:tc>
      </w:tr>
      <w:tr w:rsidR="009C38F0" w:rsidRPr="009C38F0" w14:paraId="43FEBD6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86E98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Wc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CBAC40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Turbofan engine compressor corrected mass flow [kg/s]</w:t>
            </w:r>
          </w:p>
        </w:tc>
      </w:tr>
      <w:tr w:rsidR="009C38F0" w:rsidRPr="009C38F0" w14:paraId="509A83E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1EB4B3C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15614B82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origin to destination airport [kg]</w:t>
            </w:r>
          </w:p>
        </w:tc>
      </w:tr>
      <w:tr w:rsidR="009C38F0" w:rsidRPr="009C38F0" w14:paraId="3A7EBC2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2C23DC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app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0C902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on approach phase [kg]</w:t>
            </w:r>
          </w:p>
        </w:tc>
      </w:tr>
      <w:tr w:rsidR="009C38F0" w:rsidRPr="009C38F0" w14:paraId="4443F8C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2B044FE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alternate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5F791C6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Total fuel burned from destination to alternate airport [kg]</w:t>
            </w:r>
          </w:p>
        </w:tc>
      </w:tr>
      <w:tr w:rsidR="009C38F0" w:rsidRPr="009C38F0" w14:paraId="38A9E9BF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  <w:hideMark/>
          </w:tcPr>
          <w:p w14:paraId="7EAAF3A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contingency</w:t>
            </w:r>
          </w:p>
        </w:tc>
        <w:tc>
          <w:tcPr>
            <w:tcW w:w="4241" w:type="pct"/>
            <w:shd w:val="clear" w:color="auto" w:fill="auto"/>
            <w:noWrap/>
            <w:vAlign w:val="center"/>
            <w:hideMark/>
          </w:tcPr>
          <w:p w14:paraId="7F5345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Contingency fuel [kg]</w:t>
            </w:r>
          </w:p>
        </w:tc>
      </w:tr>
      <w:tr w:rsidR="009C38F0" w:rsidRPr="009C38F0" w14:paraId="5E80D4A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790C3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holding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3D787C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Fuel for the holding flight phase [kg]</w:t>
            </w:r>
          </w:p>
        </w:tc>
      </w:tr>
      <w:tr w:rsidR="009C38F0" w:rsidRPr="009C38F0" w14:paraId="5A3CCF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F6AF213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Wf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taxi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4D5697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Taxi fuel [kg]</w:t>
            </w:r>
          </w:p>
        </w:tc>
      </w:tr>
      <w:tr w:rsidR="009C38F0" w:rsidRPr="009C38F0" w14:paraId="25CA476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9E3F6D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981709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aspect ratio</w:t>
            </w:r>
          </w:p>
        </w:tc>
      </w:tr>
      <w:tr w:rsidR="009C38F0" w:rsidRPr="009C38F0" w14:paraId="39F2A39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C22D4E5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wDih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F4E4D2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Dihedral [o]</w:t>
            </w:r>
          </w:p>
        </w:tc>
      </w:tr>
      <w:tr w:rsidR="009C38F0" w:rsidRPr="009C38F0" w14:paraId="51A71E9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7AAA3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WingletPres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8E0584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presence flag</w:t>
            </w:r>
          </w:p>
        </w:tc>
      </w:tr>
      <w:tr w:rsidR="009C38F0" w:rsidRPr="009C38F0" w14:paraId="44C1760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34C6FE1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66CBDF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semi-span [m]</w:t>
            </w:r>
          </w:p>
        </w:tc>
      </w:tr>
      <w:tr w:rsidR="009C38F0" w:rsidRPr="009C38F0" w14:paraId="74679E6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DA437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WoS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req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C5AD9E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Required wing load [N/m</w:t>
            </w:r>
            <w:r w:rsidRPr="009C38F0">
              <w:rPr>
                <w:b w:val="0"/>
                <w:bCs/>
                <w:sz w:val="28"/>
                <w:szCs w:val="28"/>
                <w:vertAlign w:val="superscript"/>
              </w:rPr>
              <w:t>2</w:t>
            </w:r>
            <w:r w:rsidRPr="009C38F0">
              <w:rPr>
                <w:b w:val="0"/>
                <w:bCs/>
                <w:sz w:val="28"/>
                <w:szCs w:val="28"/>
              </w:rPr>
              <w:t>]</w:t>
            </w:r>
          </w:p>
        </w:tc>
      </w:tr>
      <w:tr w:rsidR="009C38F0" w:rsidRPr="009C38F0" w14:paraId="5F8F46D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633F97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2F6C27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reference area [m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B3D7973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69C95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wSweep1/4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02E4C9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quarter-chord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5FB4A85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606911E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wSweepLE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9DFF487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sweepback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068A2B35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0AA445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F0D267C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tapper ratio</w:t>
            </w:r>
          </w:p>
        </w:tc>
      </w:tr>
      <w:tr w:rsidR="009C38F0" w:rsidRPr="009C38F0" w14:paraId="3F30D442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840A7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wTwist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AC553E9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Twist Angle [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o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2E5962A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F4BADC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WL_AR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57C32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Aspect ratio [m2]</w:t>
            </w:r>
          </w:p>
        </w:tc>
      </w:tr>
      <w:tr w:rsidR="009C38F0" w:rsidRPr="009C38F0" w14:paraId="333A177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CBEA68C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WL_TR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90801C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tapper ratio</w:t>
            </w:r>
          </w:p>
        </w:tc>
      </w:tr>
      <w:tr w:rsidR="009C38F0" w:rsidRPr="009C38F0" w14:paraId="7FFD54D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56A35C6A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WL_sweep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541D381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sweep angle</w:t>
            </w:r>
          </w:p>
        </w:tc>
      </w:tr>
      <w:tr w:rsidR="009C38F0" w:rsidRPr="009C38F0" w14:paraId="06F199B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4ACCCCB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WL_cantl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643957F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cantlever angle [deg]</w:t>
            </w:r>
          </w:p>
        </w:tc>
      </w:tr>
      <w:tr w:rsidR="009C38F0" w:rsidRPr="009C38F0" w14:paraId="46C4A4ED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DA2F7A4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WL_twist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003399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Winglet twist angle [deg]</w:t>
            </w:r>
          </w:p>
        </w:tc>
      </w:tr>
      <w:tr w:rsidR="009C38F0" w:rsidRPr="009C38F0" w14:paraId="7F326C71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0F800E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W/S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5483BF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loading [N/m</w:t>
            </w:r>
            <w:r w:rsidRPr="009C38F0">
              <w:rPr>
                <w:b w:val="0"/>
                <w:bCs/>
                <w:sz w:val="24"/>
                <w:szCs w:val="24"/>
                <w:vertAlign w:val="superscript"/>
              </w:rPr>
              <w:t>2</w:t>
            </w:r>
            <w:r w:rsidRPr="009C38F0">
              <w:rPr>
                <w:b w:val="0"/>
                <w:bCs/>
                <w:sz w:val="24"/>
                <w:szCs w:val="24"/>
              </w:rPr>
              <w:t>]</w:t>
            </w:r>
          </w:p>
        </w:tc>
      </w:tr>
      <w:tr w:rsidR="009C38F0" w:rsidRPr="009C38F0" w14:paraId="31AF9EA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4C77294E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27871BA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Vector of design parameters</w:t>
            </w:r>
          </w:p>
        </w:tc>
      </w:tr>
      <w:tr w:rsidR="009C38F0" w:rsidRPr="009C38F0" w14:paraId="3EDEC7FB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965207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xl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779C365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Wing leading edge position</w:t>
            </w:r>
          </w:p>
        </w:tc>
      </w:tr>
      <w:tr w:rsidR="009C38F0" w:rsidRPr="009C38F0" w14:paraId="39FB9060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3AAD090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LB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4B0FD8C3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lower band limit</w:t>
            </w:r>
          </w:p>
        </w:tc>
      </w:tr>
      <w:tr w:rsidR="009C38F0" w:rsidRPr="009C38F0" w14:paraId="6C80B06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2DE7D0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</w:t>
            </w:r>
            <w:r w:rsidRPr="009C38F0">
              <w:rPr>
                <w:b w:val="0"/>
                <w:bCs/>
                <w:i/>
                <w:iCs/>
                <w:sz w:val="22"/>
                <w:szCs w:val="22"/>
                <w:vertAlign w:val="subscript"/>
              </w:rPr>
              <w:t>UB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C70552F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Design variable upper band limit</w:t>
            </w:r>
          </w:p>
        </w:tc>
      </w:tr>
      <w:tr w:rsidR="009C38F0" w:rsidRPr="009C38F0" w14:paraId="3316BB27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FFC8FCD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XDSM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3725756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Extended Design Structure Matrix</w:t>
            </w:r>
          </w:p>
        </w:tc>
      </w:tr>
      <w:tr w:rsidR="009C38F0" w:rsidRPr="009C38F0" w14:paraId="1366FAC9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0A1697DF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FCCEB2E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Airfoil maximum camber</w:t>
            </w:r>
          </w:p>
        </w:tc>
      </w:tr>
      <w:tr w:rsidR="009C38F0" w:rsidRPr="009C38F0" w14:paraId="432C995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70AFB7E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 xml:space="preserve"> Xiltj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02EEC51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Fraction of the passenger’s demand flow fij from origin i to destination j</w:t>
            </w:r>
          </w:p>
        </w:tc>
      </w:tr>
      <w:tr w:rsidR="009C38F0" w:rsidRPr="009C38F0" w14:paraId="7CD8838C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2103AE78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t>Yijk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254901D8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Number of type-k airplane linking i-th to j-th city (route frequency)</w:t>
            </w:r>
          </w:p>
        </w:tc>
      </w:tr>
      <w:tr w:rsidR="009C38F0" w:rsidRPr="009C38F0" w14:paraId="31877DF6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193B8806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  <w:r w:rsidRPr="009C38F0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XYc</w:t>
            </w:r>
            <w:r w:rsidRPr="009C38F0">
              <w:rPr>
                <w:b w:val="0"/>
                <w:bCs/>
                <w:i/>
                <w:iCs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1BDE12E4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  <w:r w:rsidRPr="009C38F0">
              <w:rPr>
                <w:b w:val="0"/>
                <w:bCs/>
                <w:sz w:val="24"/>
                <w:szCs w:val="24"/>
              </w:rPr>
              <w:t>Camber at maximum thickness chord-wise position</w:t>
            </w:r>
          </w:p>
        </w:tc>
      </w:tr>
      <w:tr w:rsidR="009C38F0" w:rsidRPr="009C38F0" w14:paraId="70BFBFB8" w14:textId="77777777" w:rsidTr="008D07A0">
        <w:trPr>
          <w:trHeight w:hRule="exact" w:val="567"/>
        </w:trPr>
        <w:tc>
          <w:tcPr>
            <w:tcW w:w="759" w:type="pct"/>
            <w:shd w:val="clear" w:color="auto" w:fill="auto"/>
            <w:noWrap/>
            <w:vAlign w:val="center"/>
          </w:tcPr>
          <w:p w14:paraId="35F804A2" w14:textId="77777777" w:rsidR="009C38F0" w:rsidRPr="009C38F0" w:rsidRDefault="009C38F0" w:rsidP="009C38F0">
            <w:pPr>
              <w:jc w:val="left"/>
              <w:rPr>
                <w:b w:val="0"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41" w:type="pct"/>
            <w:shd w:val="clear" w:color="auto" w:fill="auto"/>
            <w:noWrap/>
            <w:vAlign w:val="center"/>
          </w:tcPr>
          <w:p w14:paraId="06D69285" w14:textId="77777777" w:rsidR="009C38F0" w:rsidRPr="009C38F0" w:rsidRDefault="009C38F0" w:rsidP="009C38F0">
            <w:pPr>
              <w:jc w:val="left"/>
              <w:rPr>
                <w:b w:val="0"/>
                <w:bCs/>
                <w:sz w:val="24"/>
                <w:szCs w:val="24"/>
              </w:rPr>
            </w:pPr>
          </w:p>
        </w:tc>
      </w:tr>
    </w:tbl>
    <w:p w14:paraId="2A43D94B" w14:textId="477CC20B" w:rsidR="00992177" w:rsidRPr="003714DF" w:rsidRDefault="00072D9B" w:rsidP="00072D9B">
      <w:pPr>
        <w:jc w:val="center"/>
        <w:rPr>
          <w:b w:val="0"/>
          <w:bCs/>
          <w:sz w:val="36"/>
          <w:szCs w:val="32"/>
          <w:lang w:val="pt-BR"/>
        </w:rPr>
      </w:pPr>
      <w:r>
        <w:br w:type="page"/>
      </w:r>
      <w:r w:rsidR="00992177" w:rsidRPr="003714DF">
        <w:rPr>
          <w:sz w:val="36"/>
          <w:szCs w:val="32"/>
          <w:lang w:val="pt-BR"/>
        </w:rPr>
        <w:lastRenderedPageBreak/>
        <w:t xml:space="preserve">List </w:t>
      </w:r>
      <w:r w:rsidR="003E4F6F">
        <w:rPr>
          <w:sz w:val="36"/>
          <w:szCs w:val="32"/>
          <w:lang w:val="pt-BR"/>
        </w:rPr>
        <w:t>of Symbols</w:t>
      </w:r>
    </w:p>
    <w:p w14:paraId="07F3CE7E" w14:textId="77777777" w:rsidR="00992177" w:rsidRPr="002D36C3" w:rsidRDefault="00992177" w:rsidP="00072D9B">
      <w:pPr>
        <w:spacing w:line="360" w:lineRule="auto"/>
        <w:rPr>
          <w:b w:val="0"/>
          <w:lang w:val="pt-BR"/>
        </w:rPr>
      </w:pPr>
    </w:p>
    <w:tbl>
      <w:tblPr>
        <w:tblW w:w="9927" w:type="dxa"/>
        <w:tblLayout w:type="fixed"/>
        <w:tblLook w:val="04A0" w:firstRow="1" w:lastRow="0" w:firstColumn="1" w:lastColumn="0" w:noHBand="0" w:noVBand="1"/>
      </w:tblPr>
      <w:tblGrid>
        <w:gridCol w:w="993"/>
        <w:gridCol w:w="146"/>
        <w:gridCol w:w="8642"/>
        <w:gridCol w:w="146"/>
      </w:tblGrid>
      <w:tr w:rsidR="00FB45C8" w:rsidRPr="002D36C3" w14:paraId="69F84E2D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FDB4B5D" w14:textId="75DC10CD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α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AE6F956" w14:textId="6F438BA4" w:rsidR="00FB45C8" w:rsidRPr="002D36C3" w:rsidRDefault="00FB45C8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Angle of attack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="008E27DE"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="008E27DE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15C447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F456CC0" w14:textId="77777777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β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569C557" w14:textId="6284B406" w:rsidR="00FD0BE7" w:rsidRPr="002D36C3" w:rsidRDefault="008E27DE" w:rsidP="00E140E3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Sideslip angle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68E0796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0897E8" w14:textId="5D3688DC" w:rsidR="00FD0BE7" w:rsidRPr="00E140E3" w:rsidRDefault="00FD0BE7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  <w:hideMark/>
          </w:tcPr>
          <w:p w14:paraId="32B87154" w14:textId="1C55A198" w:rsidR="00FD0BE7" w:rsidRPr="002D36C3" w:rsidRDefault="00FD0BE7" w:rsidP="003F2C40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Atmospheric pressure ratio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(s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tatic air pressure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/p0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>a given pressure</w:t>
            </w:r>
            <w:r w:rsidR="003F2C40">
              <w:rPr>
                <w:b w:val="0"/>
                <w:color w:val="000000" w:themeColor="text1"/>
                <w:sz w:val="24"/>
                <w:szCs w:val="24"/>
              </w:rPr>
              <w:t xml:space="preserve"> altitude</w:t>
            </w:r>
            <w:r w:rsidR="0037517E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B45C8" w:rsidRPr="002D36C3" w14:paraId="41F96D4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A06C41F" w14:textId="1E853496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09EAA55" w14:textId="470DFB55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Inner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FB45C8" w:rsidRPr="002D36C3" w14:paraId="21EF9B7F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0405DA2" w14:textId="4B16F87E" w:rsidR="00FB45C8" w:rsidRPr="00E140E3" w:rsidRDefault="00FB45C8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054D803" w14:textId="322EC37A" w:rsidR="00FB45C8" w:rsidRPr="002D36C3" w:rsidRDefault="008E27D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8E27DE">
              <w:rPr>
                <w:b w:val="0"/>
                <w:color w:val="000000" w:themeColor="text1"/>
                <w:sz w:val="24"/>
                <w:szCs w:val="24"/>
              </w:rPr>
              <w:t>Outer wing panel dihedral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[</w:t>
            </w:r>
            <w:r w:rsidRPr="008E27DE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270B23" w:rsidRPr="002D36C3" w14:paraId="78051A3B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711379" w14:textId="2DE5A737" w:rsidR="00270B23" w:rsidRPr="00E140E3" w:rsidRDefault="00270B23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i/>
                <w:color w:val="000000" w:themeColor="text1"/>
                <w:sz w:val="24"/>
                <w:szCs w:val="24"/>
              </w:rPr>
              <w:t>δ</w:t>
            </w:r>
            <w:r w:rsidRPr="00270B2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04D24F" w14:textId="6B8D248E" w:rsidR="00270B23" w:rsidRPr="008E27DE" w:rsidRDefault="00270B23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Atmospheric pressure ratio at altitude where buffet margin is achieved </w:t>
            </w:r>
          </w:p>
        </w:tc>
      </w:tr>
      <w:tr w:rsidR="00CC5CF2" w:rsidRPr="002D36C3" w14:paraId="1F9AD23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278240EF" w14:textId="4F804F80" w:rsidR="00CC5CF2" w:rsidRP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ε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4B01D024" w14:textId="6BAD61F9" w:rsidR="00CC5CF2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CC5CF2" w:rsidRPr="002D36C3" w14:paraId="118242D6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1FB4509" w14:textId="68F9F0F9" w:rsidR="00CC5CF2" w:rsidRDefault="00CC5CF2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CC5CF2">
              <w:rPr>
                <w:b w:val="0"/>
                <w:i/>
                <w:color w:val="000000" w:themeColor="text1"/>
                <w:sz w:val="24"/>
                <w:szCs w:val="24"/>
              </w:rPr>
              <w:t>φ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F9425FE" w14:textId="56896BBE" w:rsidR="00CC5CF2" w:rsidRPr="002D36C3" w:rsidRDefault="00CC5CF2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t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hickness line angle at trailing edge [</w:t>
            </w:r>
            <w:r w:rsidRPr="00CC5CF2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8E27DE" w:rsidRPr="002D36C3" w14:paraId="6EBBDE1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C9C7DDB" w14:textId="0C728914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ϕ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A94EFAE" w14:textId="21018E1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Acceleration factor function</w:t>
            </w:r>
          </w:p>
        </w:tc>
      </w:tr>
      <w:tr w:rsidR="008E27DE" w:rsidRPr="002D36C3" w14:paraId="3B46240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C8B376E" w14:textId="2171FAF6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γ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3DA5D9E" w14:textId="2CB57B1F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>Flight path angle [rad]</w:t>
            </w:r>
          </w:p>
        </w:tc>
      </w:tr>
      <w:tr w:rsidR="00EF5FCA" w:rsidRPr="002D36C3" w14:paraId="5A606EA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8729377" w14:textId="4DB813A1" w:rsidR="00EF5FCA" w:rsidRPr="00E140E3" w:rsidRDefault="00EF5FCA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F5FCA">
              <w:rPr>
                <w:b w:val="0"/>
                <w:i/>
                <w:color w:val="000000" w:themeColor="text1"/>
                <w:sz w:val="24"/>
                <w:szCs w:val="24"/>
              </w:rPr>
              <w:t>П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5E902175" w14:textId="6D09BE16" w:rsidR="00EF5FCA" w:rsidRPr="002D36C3" w:rsidRDefault="00EF5FCA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Engines throttle position</w:t>
            </w:r>
            <w:r w:rsidR="0047072B">
              <w:rPr>
                <w:b w:val="0"/>
                <w:color w:val="000000" w:themeColor="text1"/>
                <w:sz w:val="24"/>
                <w:szCs w:val="24"/>
              </w:rPr>
              <w:t xml:space="preserve"> [%]</w:t>
            </w:r>
          </w:p>
        </w:tc>
      </w:tr>
      <w:tr w:rsidR="00261CC5" w:rsidRPr="002D36C3" w14:paraId="609AAAE7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45ECE6E" w14:textId="77BAA0BE" w:rsidR="00261CC5" w:rsidRDefault="00261CC5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B952D3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η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4223D68" w14:textId="65528792" w:rsidR="00261CC5" w:rsidRPr="002D36C3" w:rsidRDefault="00261CC5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Turbofan engine compressor efficiency</w:t>
            </w:r>
          </w:p>
        </w:tc>
      </w:tr>
      <w:tr w:rsidR="00556BB3" w:rsidRPr="002D36C3" w14:paraId="689343E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42A0348E" w14:textId="58D9DEB0" w:rsidR="00556BB3" w:rsidRPr="00556BB3" w:rsidRDefault="00556BB3" w:rsidP="00556BB3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70CFEAF" w14:textId="7BD49D7B" w:rsidR="00556BB3" w:rsidRDefault="00556BB3" w:rsidP="00556BB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 density at a givel pressure altitude</w:t>
            </w:r>
          </w:p>
        </w:tc>
      </w:tr>
      <w:tr w:rsidR="00556BB3" w:rsidRPr="002D36C3" w14:paraId="6166697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352D0A89" w14:textId="07569ED0" w:rsidR="00556BB3" w:rsidRDefault="00556BB3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556BB3">
              <w:rPr>
                <w:b w:val="0"/>
                <w:i/>
                <w:color w:val="000000" w:themeColor="text1"/>
                <w:sz w:val="24"/>
                <w:szCs w:val="24"/>
              </w:rPr>
              <w:t>ρ</w:t>
            </w:r>
            <w:r w:rsidRPr="00556BB3">
              <w:rPr>
                <w:b w:val="0"/>
                <w:i/>
                <w:color w:val="000000" w:themeColor="text1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BFA0389" w14:textId="69412112" w:rsidR="00556BB3" w:rsidRPr="002D36C3" w:rsidRDefault="00556BB3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 density at sea level on International Standard Atmosphere (1,225kg/m</w:t>
            </w:r>
            <w:r w:rsidRPr="00556BB3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3</w:t>
            </w:r>
            <w:r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D33792" w:rsidRPr="002D36C3" w14:paraId="146F2652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146B4C2" w14:textId="6EA554EA" w:rsidR="00D33792" w:rsidRDefault="00D33792" w:rsidP="00D3379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sym w:font="Symbol" w:char="F059"/>
            </w:r>
            <w:r w:rsidRPr="00396C4F">
              <w:rPr>
                <w:b w:val="0"/>
                <w:i/>
                <w:color w:val="000000" w:themeColor="text1"/>
                <w:sz w:val="24"/>
                <w:szCs w:val="24"/>
              </w:rPr>
              <w:t>ij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0916225" w14:textId="57B786BF" w:rsidR="00D33792" w:rsidRPr="002D36C3" w:rsidRDefault="00D33792" w:rsidP="00D33792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 xml:space="preserve">Average true heading at the great circle path from origin airport </w:t>
            </w:r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 xml:space="preserve">i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to destination airport </w:t>
            </w:r>
            <w:r w:rsidRPr="00396C4F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j</w:t>
            </w:r>
          </w:p>
        </w:tc>
      </w:tr>
      <w:tr w:rsidR="008E27DE" w:rsidRPr="002D36C3" w14:paraId="141E86A8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7B8D308D" w14:textId="55CE4633" w:rsidR="008E27DE" w:rsidRPr="00E140E3" w:rsidRDefault="008E27DE" w:rsidP="008E27DE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>
              <w:rPr>
                <w:b w:val="0"/>
                <w:i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728C86DB" w14:textId="360D99D2" w:rsidR="008E27DE" w:rsidRPr="002D36C3" w:rsidRDefault="008E27DE" w:rsidP="008E27DE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>
              <w:rPr>
                <w:b w:val="0"/>
                <w:color w:val="000000" w:themeColor="text1"/>
                <w:sz w:val="24"/>
                <w:szCs w:val="24"/>
              </w:rPr>
              <w:t>density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air density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ρ</w:t>
            </w:r>
            <w:r w:rsidR="00556BB3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)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FB45C8" w:rsidRPr="002D36C3" w14:paraId="21D396D9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632E170" w14:textId="30EF377B" w:rsidR="0037517E" w:rsidRPr="00E140E3" w:rsidRDefault="0037517E" w:rsidP="00FB45C8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68FF3650" w14:textId="33C24C86" w:rsidR="0037517E" w:rsidRPr="002D36C3" w:rsidRDefault="0037517E" w:rsidP="00E140E3">
            <w:pPr>
              <w:ind w:left="274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Atmospheric </w:t>
            </w:r>
            <w:r w:rsidR="00396C4F">
              <w:rPr>
                <w:b w:val="0"/>
                <w:color w:val="000000" w:themeColor="text1"/>
                <w:sz w:val="24"/>
                <w:szCs w:val="24"/>
              </w:rPr>
              <w:t>temperature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ratio (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static air temperature</w:t>
            </w:r>
            <w:r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/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T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  <w:vertAlign w:val="subscript"/>
              </w:rPr>
              <w:t>0</w:t>
            </w:r>
            <w:r w:rsidR="003F2C40" w:rsidRPr="003F2C40">
              <w:rPr>
                <w:b w:val="0"/>
                <w:i/>
                <w:iCs/>
                <w:color w:val="000000" w:themeColor="text1"/>
                <w:sz w:val="24"/>
                <w:szCs w:val="24"/>
              </w:rPr>
              <w:t>)</w:t>
            </w:r>
            <w:r w:rsidRPr="002D36C3">
              <w:rPr>
                <w:b w:val="0"/>
                <w:color w:val="000000" w:themeColor="text1"/>
                <w:sz w:val="24"/>
                <w:szCs w:val="24"/>
              </w:rPr>
              <w:t xml:space="preserve"> at 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a given pressure altitude </w:t>
            </w:r>
          </w:p>
        </w:tc>
      </w:tr>
      <w:tr w:rsidR="00CC5CF2" w:rsidRPr="002D36C3" w14:paraId="78946DF1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139DAC70" w14:textId="673F49C0" w:rsidR="00CC5CF2" w:rsidRPr="00E140E3" w:rsidRDefault="00CC5CF2" w:rsidP="00CC5CF2">
            <w:pPr>
              <w:ind w:right="33"/>
              <w:jc w:val="center"/>
              <w:rPr>
                <w:b w:val="0"/>
                <w:i/>
                <w:color w:val="000000" w:themeColor="text1"/>
                <w:sz w:val="24"/>
                <w:szCs w:val="24"/>
              </w:rPr>
            </w:pPr>
            <w:r w:rsidRPr="00E140E3">
              <w:rPr>
                <w:b w:val="0"/>
                <w:i/>
                <w:color w:val="000000" w:themeColor="text1"/>
                <w:sz w:val="24"/>
                <w:szCs w:val="24"/>
              </w:rPr>
              <w:t>θ</w:t>
            </w:r>
            <w:r>
              <w:rPr>
                <w:b w:val="0"/>
                <w:i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2ECFC36" w14:textId="77560642" w:rsidR="00CC5CF2" w:rsidRPr="002D36C3" w:rsidRDefault="00CC5CF2" w:rsidP="00CC5CF2">
            <w:pPr>
              <w:ind w:left="631" w:hanging="35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color w:val="000000" w:themeColor="text1"/>
                <w:sz w:val="24"/>
                <w:szCs w:val="24"/>
              </w:rPr>
              <w:t>Airfoil c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amber line angle at leading edge [</w:t>
            </w:r>
            <w:r w:rsidRPr="00524CC6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CC5CF2">
              <w:rPr>
                <w:b w:val="0"/>
                <w:color w:val="000000" w:themeColor="text1"/>
                <w:sz w:val="24"/>
                <w:szCs w:val="24"/>
              </w:rPr>
              <w:t>]</w:t>
            </w:r>
          </w:p>
        </w:tc>
      </w:tr>
      <w:tr w:rsidR="00524CC6" w:rsidRPr="002D36C3" w14:paraId="73750264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6385C3E8" w14:textId="6D4909A5" w:rsidR="00524CC6" w:rsidRPr="00270B23" w:rsidRDefault="00524CC6" w:rsidP="00CC5CF2">
            <w:pPr>
              <w:ind w:right="33"/>
              <w:jc w:val="center"/>
              <w:rPr>
                <w:b w:val="0"/>
                <w:bCs/>
                <w:i/>
                <w:color w:val="000000" w:themeColor="text1"/>
                <w:sz w:val="24"/>
                <w:szCs w:val="24"/>
              </w:rPr>
            </w:pPr>
            <w:r w:rsidRPr="00270B23">
              <w:rPr>
                <w:rFonts w:ascii="Symbol" w:hAnsi="Symbol"/>
                <w:b w:val="0"/>
                <w:bCs/>
                <w:i/>
                <w:iCs/>
              </w:rPr>
              <w:sym w:font="Symbol" w:char="F051"/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1DB99425" w14:textId="54680676" w:rsidR="00524CC6" w:rsidRPr="00270B23" w:rsidRDefault="00524CC6" w:rsidP="00CC5CF2">
            <w:pPr>
              <w:ind w:left="631" w:hanging="357"/>
              <w:jc w:val="left"/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Directivity angle of the sound source [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  <w:vertAlign w:val="superscript"/>
              </w:rPr>
              <w:t>o</w:t>
            </w:r>
            <w:r w:rsidRPr="00270B23">
              <w:rPr>
                <w:b w:val="0"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1A7CA6" w:rsidRPr="002D36C3" w14:paraId="00BA7830" w14:textId="77777777" w:rsidTr="00396C4F">
        <w:trPr>
          <w:gridAfter w:val="1"/>
          <w:wAfter w:w="146" w:type="dxa"/>
          <w:trHeight w:hRule="exact" w:val="567"/>
        </w:trPr>
        <w:tc>
          <w:tcPr>
            <w:tcW w:w="993" w:type="dxa"/>
            <w:shd w:val="clear" w:color="auto" w:fill="auto"/>
            <w:noWrap/>
            <w:vAlign w:val="center"/>
          </w:tcPr>
          <w:p w14:paraId="0D48B787" w14:textId="0CA18A7B" w:rsidR="001A7CA6" w:rsidRPr="001A7CA6" w:rsidRDefault="001A7CA6" w:rsidP="00CC5CF2">
            <w:pPr>
              <w:ind w:right="33"/>
              <w:jc w:val="center"/>
              <w:rPr>
                <w:rFonts w:ascii="Symbol" w:hAnsi="Symbol"/>
                <w:i/>
                <w:iCs/>
              </w:rPr>
            </w:pPr>
            <w:r w:rsidRPr="001A7CA6">
              <w:rPr>
                <w:b w:val="0"/>
                <w:i/>
                <w:iCs/>
              </w:rPr>
              <w:t>ΔISA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2D22DA1E" w14:textId="677E0BEA" w:rsidR="001A7CA6" w:rsidRDefault="001A7CA6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Temperature deviation from the temperature predicted by ICAO</w:t>
            </w:r>
            <w:r w:rsidR="008636CE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International Standard Atmosphere at a given pressure altitude (Hp)</w:t>
            </w:r>
          </w:p>
          <w:p w14:paraId="6F03296E" w14:textId="67595A0B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69E04637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540EEF41" w14:textId="5BFD79D0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2636FB4D" w14:textId="77777777" w:rsidR="00E72898" w:rsidRDefault="00E72898" w:rsidP="001A7CA6">
            <w:pPr>
              <w:ind w:left="311" w:hanging="37"/>
              <w:jc w:val="left"/>
              <w:rPr>
                <w:b w:val="0"/>
                <w:sz w:val="24"/>
                <w:szCs w:val="24"/>
              </w:rPr>
            </w:pPr>
          </w:p>
          <w:p w14:paraId="39B570F0" w14:textId="0F40344B" w:rsidR="00E72898" w:rsidRDefault="00E72898" w:rsidP="001A7CA6">
            <w:pPr>
              <w:ind w:left="311" w:hanging="37"/>
              <w:jc w:val="left"/>
              <w:rPr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E72898" w14:paraId="289E6DAE" w14:textId="77777777" w:rsidTr="00396C4F">
        <w:trPr>
          <w:trHeight w:hRule="exact" w:val="567"/>
        </w:trPr>
        <w:tc>
          <w:tcPr>
            <w:tcW w:w="1139" w:type="dxa"/>
            <w:gridSpan w:val="2"/>
            <w:shd w:val="clear" w:color="auto" w:fill="auto"/>
            <w:noWrap/>
            <w:vAlign w:val="center"/>
          </w:tcPr>
          <w:p w14:paraId="2AF49BEF" w14:textId="77777777" w:rsidR="00E72898" w:rsidRPr="001A7CA6" w:rsidRDefault="00E72898" w:rsidP="00E72898">
            <w:pPr>
              <w:ind w:right="33"/>
              <w:jc w:val="center"/>
              <w:rPr>
                <w:b w:val="0"/>
                <w:i/>
                <w:iCs/>
              </w:rPr>
            </w:pPr>
            <w:r>
              <w:rPr>
                <w:b w:val="0"/>
                <w:i/>
                <w:iCs/>
              </w:rPr>
              <w:t>Δ</w:t>
            </w:r>
            <w:r w:rsidRPr="00106D4D">
              <w:rPr>
                <w:b w:val="0"/>
                <w:i/>
                <w:iCs/>
              </w:rPr>
              <w:t>Ddiv</w:t>
            </w:r>
          </w:p>
        </w:tc>
        <w:tc>
          <w:tcPr>
            <w:tcW w:w="8788" w:type="dxa"/>
            <w:gridSpan w:val="2"/>
            <w:shd w:val="clear" w:color="auto" w:fill="auto"/>
            <w:noWrap/>
            <w:vAlign w:val="center"/>
          </w:tcPr>
          <w:p w14:paraId="050EECC8" w14:textId="77777777" w:rsidR="00E72898" w:rsidRDefault="00E72898" w:rsidP="00E72898">
            <w:pPr>
              <w:ind w:left="174"/>
              <w:jc w:val="left"/>
              <w:rPr>
                <w:b w:val="0"/>
                <w:sz w:val="24"/>
                <w:szCs w:val="24"/>
              </w:rPr>
            </w:pPr>
            <w:r w:rsidRPr="00106D4D">
              <w:rPr>
                <w:b w:val="0"/>
                <w:sz w:val="24"/>
                <w:szCs w:val="24"/>
              </w:rPr>
              <w:t xml:space="preserve">Airplane total drag </w:t>
            </w:r>
            <w:r>
              <w:rPr>
                <w:b w:val="0"/>
                <w:sz w:val="24"/>
                <w:szCs w:val="24"/>
              </w:rPr>
              <w:t xml:space="preserve">percentual </w:t>
            </w:r>
            <w:r w:rsidRPr="00106D4D">
              <w:rPr>
                <w:b w:val="0"/>
                <w:sz w:val="24"/>
                <w:szCs w:val="24"/>
              </w:rPr>
              <w:t>increase due to compressibility effects near MMO</w:t>
            </w:r>
            <w:r>
              <w:rPr>
                <w:b w:val="0"/>
                <w:sz w:val="24"/>
                <w:szCs w:val="24"/>
              </w:rPr>
              <w:t xml:space="preserve"> [%]</w:t>
            </w:r>
          </w:p>
        </w:tc>
      </w:tr>
    </w:tbl>
    <w:p w14:paraId="1EEC9362" w14:textId="48A68503" w:rsidR="00D04E37" w:rsidRPr="00270B23" w:rsidRDefault="00992177" w:rsidP="00072D9B">
      <w:pPr>
        <w:spacing w:line="360" w:lineRule="auto"/>
        <w:jc w:val="center"/>
        <w:rPr>
          <w:b w:val="0"/>
          <w:bCs/>
          <w:sz w:val="36"/>
          <w:szCs w:val="32"/>
          <w:lang w:val="pt-BR"/>
        </w:rPr>
      </w:pPr>
      <w:r w:rsidRPr="00132C3A">
        <w:rPr>
          <w:b w:val="0"/>
          <w:sz w:val="24"/>
          <w:szCs w:val="24"/>
        </w:rPr>
        <w:br w:type="page"/>
      </w:r>
      <w:r w:rsidRPr="00270B23">
        <w:rPr>
          <w:b w:val="0"/>
          <w:bCs/>
          <w:sz w:val="36"/>
          <w:szCs w:val="32"/>
          <w:lang w:val="pt-BR"/>
        </w:rPr>
        <w:lastRenderedPageBreak/>
        <w:t>Sum</w:t>
      </w:r>
      <w:r w:rsidR="007F785C" w:rsidRPr="00270B23">
        <w:rPr>
          <w:b w:val="0"/>
          <w:bCs/>
          <w:sz w:val="36"/>
          <w:szCs w:val="32"/>
          <w:lang w:val="pt-BR"/>
        </w:rPr>
        <w:t>ary</w:t>
      </w:r>
    </w:p>
    <w:p w14:paraId="3B1BF119" w14:textId="0F0BA5AC" w:rsidR="00EE30FA" w:rsidRDefault="00992177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r w:rsidRPr="00270B23">
        <w:rPr>
          <w:caps w:val="0"/>
          <w:lang w:val="pt-BR"/>
        </w:rPr>
        <w:fldChar w:fldCharType="begin"/>
      </w:r>
      <w:r w:rsidRPr="00270B23">
        <w:rPr>
          <w:caps w:val="0"/>
          <w:lang w:val="pt-BR"/>
        </w:rPr>
        <w:instrText xml:space="preserve"> TOC \o "1-3" \h \z \u </w:instrText>
      </w:r>
      <w:r w:rsidRPr="00270B23">
        <w:rPr>
          <w:caps w:val="0"/>
          <w:lang w:val="pt-BR"/>
        </w:rPr>
        <w:fldChar w:fldCharType="separate"/>
      </w:r>
      <w:hyperlink w:anchor="_Toc26221292" w:history="1">
        <w:r w:rsidR="00EE30FA" w:rsidRPr="00270E1E">
          <w:rPr>
            <w:rStyle w:val="Hyperlink"/>
            <w:b/>
            <w:noProof/>
          </w:rPr>
          <w:t>1. Introduction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27</w:t>
        </w:r>
        <w:r w:rsidR="00EE30FA">
          <w:rPr>
            <w:noProof/>
            <w:webHidden/>
          </w:rPr>
          <w:fldChar w:fldCharType="end"/>
        </w:r>
      </w:hyperlink>
    </w:p>
    <w:p w14:paraId="39FD2AF1" w14:textId="19AF7AA3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3" w:history="1">
        <w:r w:rsidR="00EE30FA" w:rsidRPr="00270E1E">
          <w:rPr>
            <w:rStyle w:val="Hyperlink"/>
            <w:noProof/>
            <w:lang w:val="pt-BR"/>
          </w:rPr>
          <w:t>1.1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Aircraft Conceptual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36</w:t>
        </w:r>
        <w:r w:rsidR="00EE30FA">
          <w:rPr>
            <w:noProof/>
            <w:webHidden/>
          </w:rPr>
          <w:fldChar w:fldCharType="end"/>
        </w:r>
      </w:hyperlink>
    </w:p>
    <w:p w14:paraId="406537BE" w14:textId="62342924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4" w:history="1">
        <w:r w:rsidR="00EE30FA" w:rsidRPr="00270E1E">
          <w:rPr>
            <w:rStyle w:val="Hyperlink"/>
            <w:noProof/>
            <w:lang w:val="pt-BR"/>
          </w:rPr>
          <w:t>1.2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Objectives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061845D9" w14:textId="378A1320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5" w:history="1">
        <w:r w:rsidR="00EE30FA" w:rsidRPr="00270E1E">
          <w:rPr>
            <w:rStyle w:val="Hyperlink"/>
            <w:noProof/>
            <w:lang w:val="pt-BR"/>
          </w:rPr>
          <w:t>1.3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Research Contribution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41</w:t>
        </w:r>
        <w:r w:rsidR="00EE30FA">
          <w:rPr>
            <w:noProof/>
            <w:webHidden/>
          </w:rPr>
          <w:fldChar w:fldCharType="end"/>
        </w:r>
      </w:hyperlink>
    </w:p>
    <w:p w14:paraId="6C3C56CB" w14:textId="5C6B458D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6" w:history="1">
        <w:r w:rsidR="00EE30FA" w:rsidRPr="00270E1E">
          <w:rPr>
            <w:rStyle w:val="Hyperlink"/>
            <w:noProof/>
            <w:lang w:val="pt-BR"/>
          </w:rPr>
          <w:t>1.4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  <w:lang w:val="pt-BR"/>
          </w:rPr>
          <w:t>Chapters Structure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43</w:t>
        </w:r>
        <w:r w:rsidR="00EE30FA">
          <w:rPr>
            <w:noProof/>
            <w:webHidden/>
          </w:rPr>
          <w:fldChar w:fldCharType="end"/>
        </w:r>
      </w:hyperlink>
    </w:p>
    <w:p w14:paraId="61DA9617" w14:textId="4E3B47BB" w:rsidR="00EE30FA" w:rsidRDefault="00DD295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297" w:history="1">
        <w:r w:rsidR="00EE30FA" w:rsidRPr="00270E1E">
          <w:rPr>
            <w:rStyle w:val="Hyperlink"/>
            <w:b/>
            <w:noProof/>
            <w:lang w:val="pt-BR"/>
          </w:rPr>
          <w:t>2.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Literature Review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19BCE360" w14:textId="5A21EB31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8" w:history="1">
        <w:r w:rsidR="00EE30FA" w:rsidRPr="00270E1E">
          <w:rPr>
            <w:rStyle w:val="Hyperlink"/>
            <w:noProof/>
          </w:rPr>
          <w:t>2.1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Multidisciplinary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44</w:t>
        </w:r>
        <w:r w:rsidR="00EE30FA">
          <w:rPr>
            <w:noProof/>
            <w:webHidden/>
          </w:rPr>
          <w:fldChar w:fldCharType="end"/>
        </w:r>
      </w:hyperlink>
    </w:p>
    <w:p w14:paraId="7E6B8661" w14:textId="2581A2B6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299" w:history="1">
        <w:r w:rsidR="00EE30FA" w:rsidRPr="00270E1E">
          <w:rPr>
            <w:rStyle w:val="Hyperlink"/>
            <w:noProof/>
          </w:rPr>
          <w:t>2.2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Design Optimization Techniques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_Toc26221299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52</w:t>
        </w:r>
        <w:r w:rsidR="00EE30FA">
          <w:rPr>
            <w:noProof/>
            <w:webHidden/>
          </w:rPr>
          <w:fldChar w:fldCharType="end"/>
        </w:r>
      </w:hyperlink>
    </w:p>
    <w:p w14:paraId="7E0F3364" w14:textId="04F8F275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0" w:history="1">
        <w:r w:rsidR="00EE30FA" w:rsidRPr="00270E1E">
          <w:rPr>
            <w:rStyle w:val="Hyperlink"/>
            <w:noProof/>
          </w:rPr>
          <w:t>2.3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 Transport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59</w:t>
        </w:r>
        <w:r w:rsidR="00EE30FA">
          <w:rPr>
            <w:noProof/>
            <w:webHidden/>
          </w:rPr>
          <w:fldChar w:fldCharType="end"/>
        </w:r>
      </w:hyperlink>
    </w:p>
    <w:p w14:paraId="283382C8" w14:textId="08DD8F6B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1" w:history="1">
        <w:r w:rsidR="00EE30FA" w:rsidRPr="00270E1E">
          <w:rPr>
            <w:rStyle w:val="Hyperlink"/>
            <w:noProof/>
          </w:rPr>
          <w:t>2.4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Aircraft and 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63</w:t>
        </w:r>
        <w:r w:rsidR="00EE30FA">
          <w:rPr>
            <w:noProof/>
            <w:webHidden/>
          </w:rPr>
          <w:fldChar w:fldCharType="end"/>
        </w:r>
      </w:hyperlink>
    </w:p>
    <w:p w14:paraId="5B2D0B72" w14:textId="5E10A751" w:rsidR="00EE30FA" w:rsidRDefault="00DD295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02" w:history="1">
        <w:r w:rsidR="00EE30FA" w:rsidRPr="00270E1E">
          <w:rPr>
            <w:rStyle w:val="Hyperlink"/>
            <w:b/>
            <w:noProof/>
            <w:lang w:val="pt-BR"/>
          </w:rPr>
          <w:t>3.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Methodology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66</w:t>
        </w:r>
        <w:r w:rsidR="00EE30FA">
          <w:rPr>
            <w:noProof/>
            <w:webHidden/>
          </w:rPr>
          <w:fldChar w:fldCharType="end"/>
        </w:r>
      </w:hyperlink>
    </w:p>
    <w:p w14:paraId="6A1CF79E" w14:textId="0C7873E8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3" w:history="1">
        <w:r w:rsidR="00EE30FA" w:rsidRPr="00270E1E">
          <w:rPr>
            <w:rStyle w:val="Hyperlink"/>
            <w:noProof/>
          </w:rPr>
          <w:t>3.1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Aircraft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75</w:t>
        </w:r>
        <w:r w:rsidR="00EE30FA">
          <w:rPr>
            <w:noProof/>
            <w:webHidden/>
          </w:rPr>
          <w:fldChar w:fldCharType="end"/>
        </w:r>
      </w:hyperlink>
    </w:p>
    <w:p w14:paraId="7454551E" w14:textId="2A8DDAA3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4" w:history="1">
        <w:r w:rsidR="00EE30FA" w:rsidRPr="00270E1E">
          <w:rPr>
            <w:rStyle w:val="Hyperlink"/>
            <w:noProof/>
          </w:rPr>
          <w:t>3.1.1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MTOW and OEW Estimation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77</w:t>
        </w:r>
        <w:r w:rsidR="00EE30FA">
          <w:rPr>
            <w:noProof/>
            <w:webHidden/>
          </w:rPr>
          <w:fldChar w:fldCharType="end"/>
        </w:r>
      </w:hyperlink>
    </w:p>
    <w:p w14:paraId="62524F3D" w14:textId="19E6BBDC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5" w:history="1">
        <w:r w:rsidR="00EE30FA" w:rsidRPr="00270E1E">
          <w:rPr>
            <w:rStyle w:val="Hyperlink"/>
            <w:noProof/>
          </w:rPr>
          <w:t>3.1.2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Aerodynamics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86</w:t>
        </w:r>
        <w:r w:rsidR="00EE30FA">
          <w:rPr>
            <w:noProof/>
            <w:webHidden/>
          </w:rPr>
          <w:fldChar w:fldCharType="end"/>
        </w:r>
      </w:hyperlink>
    </w:p>
    <w:p w14:paraId="0AB6D45E" w14:textId="32DAE39C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6" w:history="1">
        <w:r w:rsidR="00EE30FA" w:rsidRPr="00270E1E">
          <w:rPr>
            <w:rStyle w:val="Hyperlink"/>
            <w:noProof/>
          </w:rPr>
          <w:t>3.1.3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Propulsion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93</w:t>
        </w:r>
        <w:r w:rsidR="00EE30FA">
          <w:rPr>
            <w:noProof/>
            <w:webHidden/>
          </w:rPr>
          <w:fldChar w:fldCharType="end"/>
        </w:r>
      </w:hyperlink>
    </w:p>
    <w:p w14:paraId="22FDE1A2" w14:textId="743A6411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7" w:history="1">
        <w:r w:rsidR="00EE30FA" w:rsidRPr="00270E1E">
          <w:rPr>
            <w:rStyle w:val="Hyperlink"/>
            <w:noProof/>
          </w:rPr>
          <w:t>3.1.4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Noise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94</w:t>
        </w:r>
        <w:r w:rsidR="00EE30FA">
          <w:rPr>
            <w:noProof/>
            <w:webHidden/>
          </w:rPr>
          <w:fldChar w:fldCharType="end"/>
        </w:r>
      </w:hyperlink>
    </w:p>
    <w:p w14:paraId="00C5C245" w14:textId="25250F96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08" w:history="1">
        <w:r w:rsidR="00EE30FA" w:rsidRPr="00270E1E">
          <w:rPr>
            <w:rStyle w:val="Hyperlink"/>
            <w:noProof/>
          </w:rPr>
          <w:t>3.1.5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Airplane Design Performance Check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96</w:t>
        </w:r>
        <w:r w:rsidR="00EE30FA">
          <w:rPr>
            <w:noProof/>
            <w:webHidden/>
          </w:rPr>
          <w:fldChar w:fldCharType="end"/>
        </w:r>
      </w:hyperlink>
    </w:p>
    <w:p w14:paraId="3DBA904E" w14:textId="0D7A3C5E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09" w:history="1">
        <w:r w:rsidR="00EE30FA" w:rsidRPr="00270E1E">
          <w:rPr>
            <w:rStyle w:val="Hyperlink"/>
            <w:noProof/>
          </w:rPr>
          <w:t>3.2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Framework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_Toc26221309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103</w:t>
        </w:r>
        <w:r w:rsidR="00EE30FA">
          <w:rPr>
            <w:noProof/>
            <w:webHidden/>
          </w:rPr>
          <w:fldChar w:fldCharType="end"/>
        </w:r>
      </w:hyperlink>
    </w:p>
    <w:p w14:paraId="393EE5DE" w14:textId="40A4E386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0" w:history="1">
        <w:r w:rsidR="00EE30FA" w:rsidRPr="00270E1E">
          <w:rPr>
            <w:rStyle w:val="Hyperlink"/>
            <w:noProof/>
          </w:rPr>
          <w:t>3.2.1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104</w:t>
        </w:r>
        <w:r w:rsidR="00EE30FA">
          <w:rPr>
            <w:noProof/>
            <w:webHidden/>
          </w:rPr>
          <w:fldChar w:fldCharType="end"/>
        </w:r>
      </w:hyperlink>
    </w:p>
    <w:p w14:paraId="3D05394F" w14:textId="2C054DD4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1" w:history="1">
        <w:r w:rsidR="00EE30FA" w:rsidRPr="00270E1E">
          <w:rPr>
            <w:rStyle w:val="Hyperlink"/>
            <w:noProof/>
          </w:rPr>
          <w:t>3.2.2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Mission Performance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108</w:t>
        </w:r>
        <w:r w:rsidR="00EE30FA">
          <w:rPr>
            <w:noProof/>
            <w:webHidden/>
          </w:rPr>
          <w:fldChar w:fldCharType="end"/>
        </w:r>
      </w:hyperlink>
    </w:p>
    <w:p w14:paraId="0C74665E" w14:textId="4D941DC9" w:rsidR="00EE30FA" w:rsidRDefault="00DD2959">
      <w:pPr>
        <w:pStyle w:val="Sumrio3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26221312" w:history="1">
        <w:r w:rsidR="00EE30FA" w:rsidRPr="00270E1E">
          <w:rPr>
            <w:rStyle w:val="Hyperlink"/>
            <w:noProof/>
          </w:rPr>
          <w:t>3.2.3</w:t>
        </w:r>
        <w:r w:rsidR="00EE30FA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Network Economics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119</w:t>
        </w:r>
        <w:r w:rsidR="00EE30FA">
          <w:rPr>
            <w:noProof/>
            <w:webHidden/>
          </w:rPr>
          <w:fldChar w:fldCharType="end"/>
        </w:r>
      </w:hyperlink>
    </w:p>
    <w:p w14:paraId="6887CF61" w14:textId="1269217C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3" w:history="1">
        <w:r w:rsidR="00EE30FA" w:rsidRPr="00270E1E">
          <w:rPr>
            <w:rStyle w:val="Hyperlink"/>
            <w:noProof/>
          </w:rPr>
          <w:t>3.3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The Optimization Cycle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123</w:t>
        </w:r>
        <w:r w:rsidR="00EE30FA">
          <w:rPr>
            <w:noProof/>
            <w:webHidden/>
          </w:rPr>
          <w:fldChar w:fldCharType="end"/>
        </w:r>
      </w:hyperlink>
    </w:p>
    <w:p w14:paraId="3D2BB506" w14:textId="066E8D2D" w:rsidR="00EE30FA" w:rsidRDefault="00DD295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4" w:history="1">
        <w:r w:rsidR="00EE30FA" w:rsidRPr="00270E1E">
          <w:rPr>
            <w:rStyle w:val="Hyperlink"/>
            <w:b/>
            <w:noProof/>
            <w:lang w:val="pt-BR"/>
          </w:rPr>
          <w:t>4.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Simulations and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124</w:t>
        </w:r>
        <w:r w:rsidR="00EE30FA">
          <w:rPr>
            <w:noProof/>
            <w:webHidden/>
          </w:rPr>
          <w:fldChar w:fldCharType="end"/>
        </w:r>
      </w:hyperlink>
    </w:p>
    <w:p w14:paraId="50CC7986" w14:textId="36CAB56F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5" w:history="1">
        <w:r w:rsidR="00EE30FA" w:rsidRPr="00270E1E">
          <w:rPr>
            <w:rStyle w:val="Hyperlink"/>
            <w:noProof/>
          </w:rPr>
          <w:t>4.1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Aircraft Design for a given Network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125</w:t>
        </w:r>
        <w:r w:rsidR="00EE30FA">
          <w:rPr>
            <w:noProof/>
            <w:webHidden/>
          </w:rPr>
          <w:fldChar w:fldCharType="end"/>
        </w:r>
      </w:hyperlink>
    </w:p>
    <w:p w14:paraId="4F5EFB6C" w14:textId="5892DAB4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6" w:history="1">
        <w:r w:rsidR="00EE30FA" w:rsidRPr="00270E1E">
          <w:rPr>
            <w:rStyle w:val="Hyperlink"/>
            <w:noProof/>
          </w:rPr>
          <w:t>4.2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Optimized Network for a given Aircraft Design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137</w:t>
        </w:r>
        <w:r w:rsidR="00EE30FA">
          <w:rPr>
            <w:noProof/>
            <w:webHidden/>
          </w:rPr>
          <w:fldChar w:fldCharType="end"/>
        </w:r>
      </w:hyperlink>
    </w:p>
    <w:p w14:paraId="09E02DBD" w14:textId="0C956113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7" w:history="1">
        <w:r w:rsidR="00EE30FA" w:rsidRPr="00270E1E">
          <w:rPr>
            <w:rStyle w:val="Hyperlink"/>
            <w:noProof/>
          </w:rPr>
          <w:t>4.3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Network and Aircraft Design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142</w:t>
        </w:r>
        <w:r w:rsidR="00EE30FA">
          <w:rPr>
            <w:noProof/>
            <w:webHidden/>
          </w:rPr>
          <w:fldChar w:fldCharType="end"/>
        </w:r>
      </w:hyperlink>
    </w:p>
    <w:p w14:paraId="7847546B" w14:textId="0FC4884F" w:rsidR="00EE30FA" w:rsidRDefault="00DD2959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en-US"/>
        </w:rPr>
      </w:pPr>
      <w:hyperlink w:anchor="_Toc26221318" w:history="1">
        <w:r w:rsidR="00EE30FA" w:rsidRPr="00270E1E">
          <w:rPr>
            <w:rStyle w:val="Hyperlink"/>
            <w:noProof/>
          </w:rPr>
          <w:t>4.4</w:t>
        </w:r>
        <w:r w:rsidR="00EE30FA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noProof/>
          </w:rPr>
          <w:t>Integrated Complex Network and Aircraft Fleet Optimization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157</w:t>
        </w:r>
        <w:r w:rsidR="00EE30FA">
          <w:rPr>
            <w:noProof/>
            <w:webHidden/>
          </w:rPr>
          <w:fldChar w:fldCharType="end"/>
        </w:r>
      </w:hyperlink>
    </w:p>
    <w:p w14:paraId="637E85E1" w14:textId="6D336918" w:rsidR="00EE30FA" w:rsidRDefault="00DD2959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19" w:history="1">
        <w:r w:rsidR="00EE30FA" w:rsidRPr="00270E1E">
          <w:rPr>
            <w:rStyle w:val="Hyperlink"/>
            <w:b/>
            <w:noProof/>
            <w:lang w:val="pt-BR"/>
          </w:rPr>
          <w:t>5.</w:t>
        </w:r>
        <w:r w:rsidR="00EE30FA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en-US"/>
          </w:rPr>
          <w:tab/>
        </w:r>
        <w:r w:rsidR="00EE30FA" w:rsidRPr="00270E1E">
          <w:rPr>
            <w:rStyle w:val="Hyperlink"/>
            <w:b/>
            <w:noProof/>
            <w:lang w:val="pt-BR"/>
          </w:rPr>
          <w:t>Conclusions and Final Remarks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_Toc26221319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171</w:t>
        </w:r>
        <w:r w:rsidR="00EE30FA">
          <w:rPr>
            <w:noProof/>
            <w:webHidden/>
          </w:rPr>
          <w:fldChar w:fldCharType="end"/>
        </w:r>
      </w:hyperlink>
    </w:p>
    <w:p w14:paraId="07E2F011" w14:textId="0C3BDFA6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0" w:history="1">
        <w:r w:rsidR="00EE30FA" w:rsidRPr="00270E1E">
          <w:rPr>
            <w:rStyle w:val="Hyperlink"/>
            <w:b/>
            <w:noProof/>
            <w:lang w:val="pt-BR"/>
          </w:rPr>
          <w:t>References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172</w:t>
        </w:r>
        <w:r w:rsidR="00EE30FA">
          <w:rPr>
            <w:noProof/>
            <w:webHidden/>
          </w:rPr>
          <w:fldChar w:fldCharType="end"/>
        </w:r>
      </w:hyperlink>
    </w:p>
    <w:p w14:paraId="28208229" w14:textId="3BC56A92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1" w:history="1">
        <w:r w:rsidR="00EE30FA" w:rsidRPr="00270E1E">
          <w:rPr>
            <w:rStyle w:val="Hyperlink"/>
            <w:b/>
            <w:noProof/>
          </w:rPr>
          <w:t>Appendix A - Passenger demand model analysis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022E2B67" w14:textId="207B90A1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2" w:history="1">
        <w:r w:rsidR="00EE30FA" w:rsidRPr="00270E1E">
          <w:rPr>
            <w:rStyle w:val="Hyperlink"/>
            <w:noProof/>
          </w:rPr>
          <w:t>Table A.1 - Log-linear regression (twenty busiest Brazilian routes in year 2014)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182</w:t>
        </w:r>
        <w:r w:rsidR="00EE30FA">
          <w:rPr>
            <w:noProof/>
            <w:webHidden/>
          </w:rPr>
          <w:fldChar w:fldCharType="end"/>
        </w:r>
      </w:hyperlink>
    </w:p>
    <w:p w14:paraId="4043ACFD" w14:textId="6224569F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3" w:history="1">
        <w:r w:rsidR="00EE30FA" w:rsidRPr="00270E1E">
          <w:rPr>
            <w:rStyle w:val="Hyperlink"/>
            <w:noProof/>
          </w:rPr>
          <w:t>Table A.2 - Log-linear regression (twenty busiest Brazilian routes in year 2015)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183</w:t>
        </w:r>
        <w:r w:rsidR="00EE30FA">
          <w:rPr>
            <w:noProof/>
            <w:webHidden/>
          </w:rPr>
          <w:fldChar w:fldCharType="end"/>
        </w:r>
      </w:hyperlink>
    </w:p>
    <w:p w14:paraId="7F5043F2" w14:textId="54759533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4" w:history="1">
        <w:r w:rsidR="00EE30FA" w:rsidRPr="00270E1E">
          <w:rPr>
            <w:rStyle w:val="Hyperlink"/>
            <w:noProof/>
          </w:rPr>
          <w:t>Table A.3 - Log-linear regression (twenty busiest Brazilian routes in year 2016)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184</w:t>
        </w:r>
        <w:r w:rsidR="00EE30FA">
          <w:rPr>
            <w:noProof/>
            <w:webHidden/>
          </w:rPr>
          <w:fldChar w:fldCharType="end"/>
        </w:r>
      </w:hyperlink>
    </w:p>
    <w:p w14:paraId="454B8A2F" w14:textId="048C85BA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5" w:history="1">
        <w:r w:rsidR="00EE30FA" w:rsidRPr="00270E1E">
          <w:rPr>
            <w:rStyle w:val="Hyperlink"/>
            <w:b/>
            <w:noProof/>
          </w:rPr>
          <w:t>APPENDIX B – NETWORK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7E00FCDF" w14:textId="7843B6B0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6" w:history="1">
        <w:r w:rsidR="00EE30FA" w:rsidRPr="00270E1E">
          <w:rPr>
            <w:rStyle w:val="Hyperlink"/>
            <w:noProof/>
          </w:rPr>
          <w:t>Table B.1: Airport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6F1E203" w14:textId="4003F7EE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7" w:history="1">
        <w:r w:rsidR="00EE30FA" w:rsidRPr="00270E1E">
          <w:rPr>
            <w:rStyle w:val="Hyperlink"/>
            <w:noProof/>
          </w:rPr>
          <w:t>Table B.2:Econometric data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_Toc26221327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185</w:t>
        </w:r>
        <w:r w:rsidR="00EE30FA">
          <w:rPr>
            <w:noProof/>
            <w:webHidden/>
          </w:rPr>
          <w:fldChar w:fldCharType="end"/>
        </w:r>
      </w:hyperlink>
    </w:p>
    <w:p w14:paraId="08784F41" w14:textId="5FC97ECB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8" w:history="1">
        <w:r w:rsidR="00EE30FA" w:rsidRPr="00270E1E">
          <w:rPr>
            <w:rStyle w:val="Hyperlink"/>
            <w:noProof/>
          </w:rPr>
          <w:t>Table B.3: Network Route Distances -Dij [nm]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_Toc26221328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0A853301" w14:textId="5523EE0B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29" w:history="1">
        <w:r w:rsidR="00EE30FA" w:rsidRPr="00270E1E">
          <w:rPr>
            <w:rStyle w:val="Hyperlink"/>
            <w:noProof/>
          </w:rPr>
          <w:t>Table B.4: Magnetic Headings -</w:t>
        </w:r>
        <w:r w:rsidR="00EE30FA" w:rsidRPr="00270E1E">
          <w:rPr>
            <w:rStyle w:val="Hyperlink"/>
            <w:noProof/>
            <w:sz w:val="24"/>
          </w:rPr>
          <w:sym w:font="Symbol" w:char="F059"/>
        </w:r>
        <w:r w:rsidR="00EE30FA" w:rsidRPr="00270E1E">
          <w:rPr>
            <w:rStyle w:val="Hyperlink"/>
            <w:noProof/>
          </w:rPr>
          <w:t>ij [°]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_Toc26221329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186</w:t>
        </w:r>
        <w:r w:rsidR="00EE30FA">
          <w:rPr>
            <w:noProof/>
            <w:webHidden/>
          </w:rPr>
          <w:fldChar w:fldCharType="end"/>
        </w:r>
      </w:hyperlink>
    </w:p>
    <w:p w14:paraId="33025E4B" w14:textId="306BD75D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0" w:history="1">
        <w:r w:rsidR="00EE30FA" w:rsidRPr="00270E1E">
          <w:rPr>
            <w:rStyle w:val="Hyperlink"/>
            <w:b/>
            <w:noProof/>
          </w:rPr>
          <w:t>Appendix C – Optimization Results: Fixed Network/Optimum Aircraft Case (5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_Toc26221330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187</w:t>
        </w:r>
        <w:r w:rsidR="00EE30FA">
          <w:rPr>
            <w:noProof/>
            <w:webHidden/>
          </w:rPr>
          <w:fldChar w:fldCharType="end"/>
        </w:r>
      </w:hyperlink>
    </w:p>
    <w:p w14:paraId="7CE82E2C" w14:textId="7A50D1F8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1" w:history="1">
        <w:r w:rsidR="00EE30FA" w:rsidRPr="00270E1E">
          <w:rPr>
            <w:rStyle w:val="Hyperlink"/>
            <w:b/>
            <w:noProof/>
          </w:rPr>
          <w:t>Appendix D – Optimization Results: Optimum Network/Optimum Aircraft Case ( 5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_Toc26221331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192</w:t>
        </w:r>
        <w:r w:rsidR="00EE30FA">
          <w:rPr>
            <w:noProof/>
            <w:webHidden/>
          </w:rPr>
          <w:fldChar w:fldCharType="end"/>
        </w:r>
      </w:hyperlink>
    </w:p>
    <w:p w14:paraId="72404066" w14:textId="114FC988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2" w:history="1">
        <w:r w:rsidR="00EE30FA" w:rsidRPr="00270E1E">
          <w:rPr>
            <w:rStyle w:val="Hyperlink"/>
            <w:b/>
            <w:noProof/>
          </w:rPr>
          <w:t>Appendix E – Optimization Results: Fixed Network/Optimum Aircraft Case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_Toc26221332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198</w:t>
        </w:r>
        <w:r w:rsidR="00EE30FA">
          <w:rPr>
            <w:noProof/>
            <w:webHidden/>
          </w:rPr>
          <w:fldChar w:fldCharType="end"/>
        </w:r>
      </w:hyperlink>
    </w:p>
    <w:p w14:paraId="25F370FB" w14:textId="1057F503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3" w:history="1">
        <w:r w:rsidR="00EE30FA" w:rsidRPr="00270E1E">
          <w:rPr>
            <w:rStyle w:val="Hyperlink"/>
            <w:b/>
            <w:noProof/>
          </w:rPr>
          <w:t>Appendix F– Optimization Results: Optimum Network/Optimum Aircraft (10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_Toc26221333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203</w:t>
        </w:r>
        <w:r w:rsidR="00EE30FA">
          <w:rPr>
            <w:noProof/>
            <w:webHidden/>
          </w:rPr>
          <w:fldChar w:fldCharType="end"/>
        </w:r>
      </w:hyperlink>
    </w:p>
    <w:p w14:paraId="074224A1" w14:textId="5FFECF2C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4" w:history="1">
        <w:r w:rsidR="00EE30FA" w:rsidRPr="00270E1E">
          <w:rPr>
            <w:rStyle w:val="Hyperlink"/>
            <w:b/>
            <w:noProof/>
          </w:rPr>
          <w:t>Appendix G – Aircraft Database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_Toc26221334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208</w:t>
        </w:r>
        <w:r w:rsidR="00EE30FA">
          <w:rPr>
            <w:noProof/>
            <w:webHidden/>
          </w:rPr>
          <w:fldChar w:fldCharType="end"/>
        </w:r>
      </w:hyperlink>
    </w:p>
    <w:p w14:paraId="0F83E6FE" w14:textId="2DDF53EC" w:rsidR="00EE30FA" w:rsidRDefault="00DD2959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en-US"/>
        </w:rPr>
      </w:pPr>
      <w:hyperlink w:anchor="_Toc26221335" w:history="1">
        <w:r w:rsidR="00EE30FA" w:rsidRPr="00270E1E">
          <w:rPr>
            <w:rStyle w:val="Hyperlink"/>
            <w:b/>
            <w:noProof/>
          </w:rPr>
          <w:t>Appendix H– Optimization Results : Optimum Network and 3-Aircraft fleet                   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_Toc26221335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209</w:t>
        </w:r>
        <w:r w:rsidR="00EE30FA">
          <w:rPr>
            <w:noProof/>
            <w:webHidden/>
          </w:rPr>
          <w:fldChar w:fldCharType="end"/>
        </w:r>
      </w:hyperlink>
    </w:p>
    <w:p w14:paraId="52416215" w14:textId="345C9147" w:rsidR="00EE30FA" w:rsidRDefault="00DD2959">
      <w:pPr>
        <w:pStyle w:val="Sumrio1"/>
        <w:tabs>
          <w:tab w:val="right" w:leader="dot" w:pos="9350"/>
        </w:tabs>
        <w:rPr>
          <w:rStyle w:val="Hyperlink"/>
          <w:noProof/>
        </w:rPr>
      </w:pPr>
      <w:hyperlink w:anchor="_Toc26221336" w:history="1">
        <w:r w:rsidR="00EE30FA" w:rsidRPr="00270E1E">
          <w:rPr>
            <w:rStyle w:val="Hyperlink"/>
            <w:b/>
            <w:noProof/>
          </w:rPr>
          <w:t>Appendix I -  Optimum Network and 3-Aircraft fleet Characteristics (20 Airports)</w:t>
        </w:r>
        <w:r w:rsidR="00EE30FA">
          <w:rPr>
            <w:noProof/>
            <w:webHidden/>
          </w:rPr>
          <w:tab/>
        </w:r>
        <w:r w:rsidR="00EE30FA">
          <w:rPr>
            <w:noProof/>
            <w:webHidden/>
          </w:rPr>
          <w:fldChar w:fldCharType="begin"/>
        </w:r>
        <w:r w:rsidR="00EE30FA">
          <w:rPr>
            <w:noProof/>
            <w:webHidden/>
          </w:rPr>
          <w:instrText xml:space="preserve"> PAGEREF _Toc26221336 \h </w:instrText>
        </w:r>
        <w:r w:rsidR="00EE30FA">
          <w:rPr>
            <w:noProof/>
            <w:webHidden/>
          </w:rPr>
        </w:r>
        <w:r w:rsidR="00EE30FA">
          <w:rPr>
            <w:noProof/>
            <w:webHidden/>
          </w:rPr>
          <w:fldChar w:fldCharType="separate"/>
        </w:r>
        <w:r w:rsidR="00EE30FA">
          <w:rPr>
            <w:noProof/>
            <w:webHidden/>
          </w:rPr>
          <w:t>219</w:t>
        </w:r>
        <w:r w:rsidR="00EE30FA">
          <w:rPr>
            <w:noProof/>
            <w:webHidden/>
          </w:rPr>
          <w:fldChar w:fldCharType="end"/>
        </w:r>
      </w:hyperlink>
    </w:p>
    <w:p w14:paraId="5E3E1713" w14:textId="0F081C48" w:rsidR="00EE30FA" w:rsidRDefault="00EE30FA" w:rsidP="00EE30FA">
      <w:pPr>
        <w:rPr>
          <w:rFonts w:eastAsiaTheme="minorEastAsia"/>
          <w:lang w:eastAsia="pt-BR"/>
        </w:rPr>
      </w:pPr>
    </w:p>
    <w:p w14:paraId="4531AA9B" w14:textId="1D6ADBD8" w:rsidR="00EE30FA" w:rsidRDefault="00EE30FA" w:rsidP="00EE30FA">
      <w:pPr>
        <w:rPr>
          <w:rFonts w:eastAsiaTheme="minorEastAsia"/>
          <w:lang w:eastAsia="pt-BR"/>
        </w:rPr>
      </w:pPr>
    </w:p>
    <w:p w14:paraId="2780B7A6" w14:textId="10122E67" w:rsidR="00EE30FA" w:rsidRDefault="00EE30FA" w:rsidP="00EE30FA">
      <w:pPr>
        <w:rPr>
          <w:rFonts w:eastAsiaTheme="minorEastAsia"/>
          <w:lang w:eastAsia="pt-BR"/>
        </w:rPr>
      </w:pPr>
    </w:p>
    <w:p w14:paraId="248AE9C1" w14:textId="00365DC5" w:rsidR="00EE30FA" w:rsidRDefault="00EE30FA" w:rsidP="00EE30FA">
      <w:pPr>
        <w:rPr>
          <w:rFonts w:eastAsiaTheme="minorEastAsia"/>
          <w:lang w:eastAsia="pt-BR"/>
        </w:rPr>
      </w:pPr>
    </w:p>
    <w:p w14:paraId="40B7FB13" w14:textId="6D27DDB2" w:rsidR="00EE30FA" w:rsidRDefault="00EE30FA" w:rsidP="00EE30FA">
      <w:pPr>
        <w:rPr>
          <w:rFonts w:eastAsiaTheme="minorEastAsia"/>
          <w:lang w:eastAsia="pt-BR"/>
        </w:rPr>
      </w:pPr>
    </w:p>
    <w:p w14:paraId="2D70DD11" w14:textId="5DDDA220" w:rsidR="00EE30FA" w:rsidRDefault="00EE30FA" w:rsidP="00EE30FA">
      <w:pPr>
        <w:rPr>
          <w:rFonts w:eastAsiaTheme="minorEastAsia"/>
          <w:lang w:eastAsia="pt-BR"/>
        </w:rPr>
      </w:pPr>
    </w:p>
    <w:p w14:paraId="1AA1945F" w14:textId="43C5C5D2" w:rsidR="00EE30FA" w:rsidRDefault="00EE30FA" w:rsidP="00EE30FA">
      <w:pPr>
        <w:rPr>
          <w:rFonts w:eastAsiaTheme="minorEastAsia"/>
          <w:lang w:eastAsia="pt-BR"/>
        </w:rPr>
      </w:pPr>
    </w:p>
    <w:p w14:paraId="3C89F751" w14:textId="031CC12D" w:rsidR="002B1442" w:rsidRPr="00774414" w:rsidRDefault="00992177" w:rsidP="006B5CCE">
      <w:pPr>
        <w:pStyle w:val="Ttulo1"/>
        <w:spacing w:before="0" w:after="0" w:line="360" w:lineRule="auto"/>
        <w:jc w:val="left"/>
        <w:rPr>
          <w:b/>
        </w:rPr>
      </w:pPr>
      <w:r w:rsidRPr="00270B23">
        <w:rPr>
          <w:bCs/>
          <w:caps/>
          <w:lang w:val="pt-BR"/>
        </w:rPr>
        <w:fldChar w:fldCharType="end"/>
      </w:r>
    </w:p>
    <w:sectPr w:rsidR="002B1442" w:rsidRPr="00774414" w:rsidSect="004A4E84">
      <w:headerReference w:type="default" r:id="rId8"/>
      <w:footerReference w:type="even" r:id="rId9"/>
      <w:footerReference w:type="default" r:id="rId10"/>
      <w:pgSz w:w="12240" w:h="15840"/>
      <w:pgMar w:top="1276" w:right="1440" w:bottom="1440" w:left="1440" w:header="720" w:footer="57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A4D86" w14:textId="77777777" w:rsidR="00DD2959" w:rsidRDefault="00DD2959">
      <w:r>
        <w:separator/>
      </w:r>
    </w:p>
  </w:endnote>
  <w:endnote w:type="continuationSeparator" w:id="0">
    <w:p w14:paraId="67BEDEE3" w14:textId="77777777" w:rsidR="00DD2959" w:rsidRDefault="00DD2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49F18" w14:textId="77777777" w:rsidR="00083ED5" w:rsidRDefault="00083ED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4A8510F" w14:textId="77777777" w:rsidR="00083ED5" w:rsidRDefault="00083E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3FB07" w14:textId="3DF22F90" w:rsidR="00083ED5" w:rsidRPr="00C37EB7" w:rsidRDefault="00083ED5">
    <w:pPr>
      <w:pStyle w:val="Rodap"/>
      <w:jc w:val="right"/>
      <w:rPr>
        <w:i/>
        <w:sz w:val="18"/>
      </w:rPr>
    </w:pPr>
  </w:p>
  <w:p w14:paraId="5A91F9CF" w14:textId="77777777" w:rsidR="00083ED5" w:rsidRDefault="00083E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000DD" w14:textId="77777777" w:rsidR="00DD2959" w:rsidRDefault="00DD2959">
      <w:r>
        <w:separator/>
      </w:r>
    </w:p>
  </w:footnote>
  <w:footnote w:type="continuationSeparator" w:id="0">
    <w:p w14:paraId="3C4F2B8B" w14:textId="77777777" w:rsidR="00DD2959" w:rsidRDefault="00DD2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704617"/>
      <w:docPartObj>
        <w:docPartGallery w:val="Page Numbers (Top of Page)"/>
        <w:docPartUnique/>
      </w:docPartObj>
    </w:sdtPr>
    <w:sdtEndPr/>
    <w:sdtContent>
      <w:p w14:paraId="22F0AF84" w14:textId="7ABCD398" w:rsidR="00083ED5" w:rsidRDefault="00083ED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2616">
          <w:rPr>
            <w:noProof/>
            <w:lang w:val="pt-BR"/>
          </w:rPr>
          <w:t>121</w:t>
        </w:r>
        <w:r>
          <w:fldChar w:fldCharType="end"/>
        </w:r>
      </w:p>
    </w:sdtContent>
  </w:sdt>
  <w:p w14:paraId="1CAECE74" w14:textId="77777777" w:rsidR="00083ED5" w:rsidRDefault="00083ED5" w:rsidP="00C3679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55DD"/>
    <w:multiLevelType w:val="hybridMultilevel"/>
    <w:tmpl w:val="0588A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C3D"/>
    <w:multiLevelType w:val="hybridMultilevel"/>
    <w:tmpl w:val="3E049AD4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" w15:restartNumberingAfterBreak="0">
    <w:nsid w:val="08FF6085"/>
    <w:multiLevelType w:val="hybridMultilevel"/>
    <w:tmpl w:val="160C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24127"/>
    <w:multiLevelType w:val="hybridMultilevel"/>
    <w:tmpl w:val="5AFE4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026F"/>
    <w:multiLevelType w:val="hybridMultilevel"/>
    <w:tmpl w:val="89C4BC46"/>
    <w:lvl w:ilvl="0" w:tplc="F342E878">
      <w:start w:val="1"/>
      <w:numFmt w:val="upperRoman"/>
      <w:lvlText w:val="%1)"/>
      <w:lvlJc w:val="left"/>
      <w:pPr>
        <w:ind w:left="1227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5" w15:restartNumberingAfterBreak="0">
    <w:nsid w:val="0E255903"/>
    <w:multiLevelType w:val="multilevel"/>
    <w:tmpl w:val="67FA4E10"/>
    <w:lvl w:ilvl="0">
      <w:start w:val="1"/>
      <w:numFmt w:val="decimal"/>
      <w:lvlText w:val="%1."/>
      <w:lvlJc w:val="left"/>
      <w:pPr>
        <w:ind w:left="289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7" w:hanging="2160"/>
      </w:pPr>
      <w:rPr>
        <w:rFonts w:hint="default"/>
      </w:rPr>
    </w:lvl>
  </w:abstractNum>
  <w:abstractNum w:abstractNumId="6" w15:restartNumberingAfterBreak="0">
    <w:nsid w:val="0E8E1D57"/>
    <w:multiLevelType w:val="multilevel"/>
    <w:tmpl w:val="AF8063F6"/>
    <w:styleLink w:val="Listasemmarcadores"/>
    <w:lvl w:ilvl="0">
      <w:start w:val="1"/>
      <w:numFmt w:val="bullet"/>
      <w:suff w:val="space"/>
      <w:lvlText w:val=""/>
      <w:lvlJc w:val="left"/>
      <w:pPr>
        <w:ind w:left="964" w:hanging="227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F8B729F"/>
    <w:multiLevelType w:val="hybridMultilevel"/>
    <w:tmpl w:val="3334AC9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8" w15:restartNumberingAfterBreak="0">
    <w:nsid w:val="17E431E8"/>
    <w:multiLevelType w:val="hybridMultilevel"/>
    <w:tmpl w:val="25E2C908"/>
    <w:lvl w:ilvl="0" w:tplc="79E4A6B6">
      <w:start w:val="1"/>
      <w:numFmt w:val="upperRoman"/>
      <w:lvlText w:val="%1."/>
      <w:lvlJc w:val="right"/>
      <w:pPr>
        <w:ind w:left="6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9" w15:restartNumberingAfterBreak="0">
    <w:nsid w:val="1F20392C"/>
    <w:multiLevelType w:val="hybridMultilevel"/>
    <w:tmpl w:val="1E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9168A"/>
    <w:multiLevelType w:val="singleLevel"/>
    <w:tmpl w:val="E31C3DE4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27051C2B"/>
    <w:multiLevelType w:val="hybridMultilevel"/>
    <w:tmpl w:val="B3183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546C7"/>
    <w:multiLevelType w:val="hybridMultilevel"/>
    <w:tmpl w:val="13A616E8"/>
    <w:lvl w:ilvl="0" w:tplc="0416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9" w:hanging="360"/>
      </w:pPr>
    </w:lvl>
    <w:lvl w:ilvl="2" w:tplc="0409001B" w:tentative="1">
      <w:start w:val="1"/>
      <w:numFmt w:val="lowerRoman"/>
      <w:lvlText w:val="%3."/>
      <w:lvlJc w:val="right"/>
      <w:pPr>
        <w:ind w:left="2089" w:hanging="180"/>
      </w:pPr>
    </w:lvl>
    <w:lvl w:ilvl="3" w:tplc="0409000F" w:tentative="1">
      <w:start w:val="1"/>
      <w:numFmt w:val="decimal"/>
      <w:lvlText w:val="%4."/>
      <w:lvlJc w:val="left"/>
      <w:pPr>
        <w:ind w:left="2809" w:hanging="360"/>
      </w:pPr>
    </w:lvl>
    <w:lvl w:ilvl="4" w:tplc="04090019" w:tentative="1">
      <w:start w:val="1"/>
      <w:numFmt w:val="lowerLetter"/>
      <w:lvlText w:val="%5."/>
      <w:lvlJc w:val="left"/>
      <w:pPr>
        <w:ind w:left="3529" w:hanging="360"/>
      </w:pPr>
    </w:lvl>
    <w:lvl w:ilvl="5" w:tplc="0409001B" w:tentative="1">
      <w:start w:val="1"/>
      <w:numFmt w:val="lowerRoman"/>
      <w:lvlText w:val="%6."/>
      <w:lvlJc w:val="right"/>
      <w:pPr>
        <w:ind w:left="4249" w:hanging="180"/>
      </w:pPr>
    </w:lvl>
    <w:lvl w:ilvl="6" w:tplc="0409000F" w:tentative="1">
      <w:start w:val="1"/>
      <w:numFmt w:val="decimal"/>
      <w:lvlText w:val="%7."/>
      <w:lvlJc w:val="left"/>
      <w:pPr>
        <w:ind w:left="4969" w:hanging="360"/>
      </w:pPr>
    </w:lvl>
    <w:lvl w:ilvl="7" w:tplc="04090019" w:tentative="1">
      <w:start w:val="1"/>
      <w:numFmt w:val="lowerLetter"/>
      <w:lvlText w:val="%8."/>
      <w:lvlJc w:val="left"/>
      <w:pPr>
        <w:ind w:left="5689" w:hanging="360"/>
      </w:pPr>
    </w:lvl>
    <w:lvl w:ilvl="8" w:tplc="0409001B" w:tentative="1">
      <w:start w:val="1"/>
      <w:numFmt w:val="lowerRoman"/>
      <w:lvlText w:val="%9."/>
      <w:lvlJc w:val="right"/>
      <w:pPr>
        <w:ind w:left="6409" w:hanging="180"/>
      </w:pPr>
    </w:lvl>
  </w:abstractNum>
  <w:abstractNum w:abstractNumId="13" w15:restartNumberingAfterBreak="0">
    <w:nsid w:val="35581C1C"/>
    <w:multiLevelType w:val="hybridMultilevel"/>
    <w:tmpl w:val="2804A6CC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14" w15:restartNumberingAfterBreak="0">
    <w:nsid w:val="3A3F4D3F"/>
    <w:multiLevelType w:val="hybridMultilevel"/>
    <w:tmpl w:val="59241A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C310A8"/>
    <w:multiLevelType w:val="hybridMultilevel"/>
    <w:tmpl w:val="5B00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2D1225"/>
    <w:multiLevelType w:val="hybridMultilevel"/>
    <w:tmpl w:val="2DC2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86E0D"/>
    <w:multiLevelType w:val="multilevel"/>
    <w:tmpl w:val="6136B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04A5A47"/>
    <w:multiLevelType w:val="hybridMultilevel"/>
    <w:tmpl w:val="7840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C3165"/>
    <w:multiLevelType w:val="hybridMultilevel"/>
    <w:tmpl w:val="51FA6406"/>
    <w:lvl w:ilvl="0" w:tplc="04160013">
      <w:start w:val="1"/>
      <w:numFmt w:val="upperRoman"/>
      <w:lvlText w:val="%1."/>
      <w:lvlJc w:val="right"/>
      <w:pPr>
        <w:ind w:left="14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20" w15:restartNumberingAfterBreak="0">
    <w:nsid w:val="58981ADD"/>
    <w:multiLevelType w:val="hybridMultilevel"/>
    <w:tmpl w:val="9CDEA180"/>
    <w:lvl w:ilvl="0" w:tplc="04160013">
      <w:start w:val="1"/>
      <w:numFmt w:val="upperRoman"/>
      <w:lvlText w:val="%1."/>
      <w:lvlJc w:val="righ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1" w15:restartNumberingAfterBreak="0">
    <w:nsid w:val="651D4D8A"/>
    <w:multiLevelType w:val="hybridMultilevel"/>
    <w:tmpl w:val="4E80F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3C7551"/>
    <w:multiLevelType w:val="hybridMultilevel"/>
    <w:tmpl w:val="F2E8747E"/>
    <w:lvl w:ilvl="0" w:tplc="04160013">
      <w:start w:val="1"/>
      <w:numFmt w:val="upperRoman"/>
      <w:lvlText w:val="%1."/>
      <w:lvlJc w:val="right"/>
      <w:pPr>
        <w:ind w:left="447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3" w15:restartNumberingAfterBreak="0">
    <w:nsid w:val="654C5677"/>
    <w:multiLevelType w:val="hybridMultilevel"/>
    <w:tmpl w:val="B1A6CADC"/>
    <w:lvl w:ilvl="0" w:tplc="04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24" w15:restartNumberingAfterBreak="0">
    <w:nsid w:val="67045986"/>
    <w:multiLevelType w:val="hybridMultilevel"/>
    <w:tmpl w:val="6400F1D2"/>
    <w:lvl w:ilvl="0" w:tplc="04160019">
      <w:start w:val="1"/>
      <w:numFmt w:val="lowerLetter"/>
      <w:lvlText w:val="%1."/>
      <w:lvlJc w:val="left"/>
      <w:pPr>
        <w:ind w:left="1009" w:hanging="360"/>
      </w:pPr>
    </w:lvl>
    <w:lvl w:ilvl="1" w:tplc="04090019">
      <w:start w:val="1"/>
      <w:numFmt w:val="lowerLetter"/>
      <w:lvlText w:val="%2."/>
      <w:lvlJc w:val="left"/>
      <w:pPr>
        <w:ind w:left="1729" w:hanging="360"/>
      </w:pPr>
    </w:lvl>
    <w:lvl w:ilvl="2" w:tplc="B3BEED18">
      <w:start w:val="1"/>
      <w:numFmt w:val="upperRoman"/>
      <w:lvlText w:val="%3."/>
      <w:lvlJc w:val="left"/>
      <w:pPr>
        <w:ind w:left="2989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5" w15:restartNumberingAfterBreak="0">
    <w:nsid w:val="71912491"/>
    <w:multiLevelType w:val="hybridMultilevel"/>
    <w:tmpl w:val="0338D558"/>
    <w:lvl w:ilvl="0" w:tplc="040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26" w15:restartNumberingAfterBreak="0">
    <w:nsid w:val="75B32D89"/>
    <w:multiLevelType w:val="hybridMultilevel"/>
    <w:tmpl w:val="5B96E9DC"/>
    <w:lvl w:ilvl="0" w:tplc="200A9886">
      <w:start w:val="1"/>
      <w:numFmt w:val="bullet"/>
      <w:lvlText w:val="•"/>
      <w:lvlJc w:val="left"/>
      <w:pPr>
        <w:tabs>
          <w:tab w:val="num" w:pos="-218"/>
        </w:tabs>
        <w:ind w:left="-218" w:hanging="360"/>
      </w:pPr>
      <w:rPr>
        <w:rFonts w:ascii="Arial" w:hAnsi="Arial" w:hint="default"/>
      </w:rPr>
    </w:lvl>
    <w:lvl w:ilvl="1" w:tplc="CF662D4E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2" w:tplc="830E445C" w:tentative="1">
      <w:start w:val="1"/>
      <w:numFmt w:val="bullet"/>
      <w:lvlText w:val="•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3" w:tplc="E3D86220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4" w:tplc="D600672E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5" w:tplc="C51AF1DE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6" w:tplc="68D2B396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7" w:tplc="03E60B9E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8" w:tplc="102A941C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</w:abstractNum>
  <w:abstractNum w:abstractNumId="27" w15:restartNumberingAfterBreak="0">
    <w:nsid w:val="7A7D542C"/>
    <w:multiLevelType w:val="hybridMultilevel"/>
    <w:tmpl w:val="A586A38E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20"/>
  </w:num>
  <w:num w:numId="5">
    <w:abstractNumId w:val="24"/>
  </w:num>
  <w:num w:numId="6">
    <w:abstractNumId w:val="8"/>
  </w:num>
  <w:num w:numId="7">
    <w:abstractNumId w:val="9"/>
  </w:num>
  <w:num w:numId="8">
    <w:abstractNumId w:val="0"/>
  </w:num>
  <w:num w:numId="9">
    <w:abstractNumId w:val="15"/>
  </w:num>
  <w:num w:numId="10">
    <w:abstractNumId w:val="5"/>
  </w:num>
  <w:num w:numId="11">
    <w:abstractNumId w:val="12"/>
  </w:num>
  <w:num w:numId="12">
    <w:abstractNumId w:val="19"/>
  </w:num>
  <w:num w:numId="13">
    <w:abstractNumId w:val="11"/>
  </w:num>
  <w:num w:numId="14">
    <w:abstractNumId w:val="14"/>
  </w:num>
  <w:num w:numId="15">
    <w:abstractNumId w:val="26"/>
  </w:num>
  <w:num w:numId="16">
    <w:abstractNumId w:val="13"/>
  </w:num>
  <w:num w:numId="17">
    <w:abstractNumId w:val="1"/>
  </w:num>
  <w:num w:numId="18">
    <w:abstractNumId w:val="4"/>
  </w:num>
  <w:num w:numId="19">
    <w:abstractNumId w:val="21"/>
  </w:num>
  <w:num w:numId="20">
    <w:abstractNumId w:val="18"/>
  </w:num>
  <w:num w:numId="21">
    <w:abstractNumId w:val="25"/>
  </w:num>
  <w:num w:numId="22">
    <w:abstractNumId w:val="27"/>
  </w:num>
  <w:num w:numId="23">
    <w:abstractNumId w:val="16"/>
  </w:num>
  <w:num w:numId="24">
    <w:abstractNumId w:val="23"/>
  </w:num>
  <w:num w:numId="25">
    <w:abstractNumId w:val="7"/>
  </w:num>
  <w:num w:numId="26">
    <w:abstractNumId w:val="3"/>
  </w:num>
  <w:num w:numId="27">
    <w:abstractNumId w:val="22"/>
  </w:num>
  <w:num w:numId="28">
    <w:abstractNumId w:val="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3BAIDIGlsZmappKMUnFpcnJmfB1JgaFoLAGGtfbwtAAAA"/>
  </w:docVars>
  <w:rsids>
    <w:rsidRoot w:val="00CF43F7"/>
    <w:rsid w:val="0000018A"/>
    <w:rsid w:val="000002D0"/>
    <w:rsid w:val="0000055D"/>
    <w:rsid w:val="0000091E"/>
    <w:rsid w:val="00000B2A"/>
    <w:rsid w:val="000012F3"/>
    <w:rsid w:val="00001519"/>
    <w:rsid w:val="00001E82"/>
    <w:rsid w:val="0000203C"/>
    <w:rsid w:val="00003577"/>
    <w:rsid w:val="000036D1"/>
    <w:rsid w:val="0000372D"/>
    <w:rsid w:val="000037E8"/>
    <w:rsid w:val="0000390F"/>
    <w:rsid w:val="0000433D"/>
    <w:rsid w:val="00004DD5"/>
    <w:rsid w:val="00004FB3"/>
    <w:rsid w:val="0000553F"/>
    <w:rsid w:val="0000569D"/>
    <w:rsid w:val="00005B60"/>
    <w:rsid w:val="00005D0F"/>
    <w:rsid w:val="00005F6D"/>
    <w:rsid w:val="0000600C"/>
    <w:rsid w:val="00006A95"/>
    <w:rsid w:val="00007374"/>
    <w:rsid w:val="00007760"/>
    <w:rsid w:val="00007B6F"/>
    <w:rsid w:val="00007D8E"/>
    <w:rsid w:val="00007EFF"/>
    <w:rsid w:val="00010987"/>
    <w:rsid w:val="00010E37"/>
    <w:rsid w:val="0001118D"/>
    <w:rsid w:val="000112FC"/>
    <w:rsid w:val="00012884"/>
    <w:rsid w:val="000128E2"/>
    <w:rsid w:val="00012B81"/>
    <w:rsid w:val="00012EA6"/>
    <w:rsid w:val="0001326A"/>
    <w:rsid w:val="00013DD2"/>
    <w:rsid w:val="000142D5"/>
    <w:rsid w:val="00014D58"/>
    <w:rsid w:val="000152D1"/>
    <w:rsid w:val="0001533D"/>
    <w:rsid w:val="00015805"/>
    <w:rsid w:val="00015C8F"/>
    <w:rsid w:val="00016354"/>
    <w:rsid w:val="00016890"/>
    <w:rsid w:val="00016CBA"/>
    <w:rsid w:val="000178EC"/>
    <w:rsid w:val="00017996"/>
    <w:rsid w:val="00020BD4"/>
    <w:rsid w:val="00020DB2"/>
    <w:rsid w:val="00021B5B"/>
    <w:rsid w:val="00021BB7"/>
    <w:rsid w:val="00022317"/>
    <w:rsid w:val="00022364"/>
    <w:rsid w:val="00022976"/>
    <w:rsid w:val="000229EE"/>
    <w:rsid w:val="00022B09"/>
    <w:rsid w:val="00022B0F"/>
    <w:rsid w:val="0002325F"/>
    <w:rsid w:val="00023B86"/>
    <w:rsid w:val="00025681"/>
    <w:rsid w:val="0002604C"/>
    <w:rsid w:val="000274B5"/>
    <w:rsid w:val="00027A59"/>
    <w:rsid w:val="000300E9"/>
    <w:rsid w:val="000304B8"/>
    <w:rsid w:val="00030739"/>
    <w:rsid w:val="000309A3"/>
    <w:rsid w:val="00030C0F"/>
    <w:rsid w:val="00030DA3"/>
    <w:rsid w:val="0003106C"/>
    <w:rsid w:val="000313EF"/>
    <w:rsid w:val="00031751"/>
    <w:rsid w:val="00032208"/>
    <w:rsid w:val="00032CE9"/>
    <w:rsid w:val="000334F5"/>
    <w:rsid w:val="00033659"/>
    <w:rsid w:val="000337F4"/>
    <w:rsid w:val="00033875"/>
    <w:rsid w:val="00033B1E"/>
    <w:rsid w:val="00033D0D"/>
    <w:rsid w:val="000343E6"/>
    <w:rsid w:val="000344D2"/>
    <w:rsid w:val="00034676"/>
    <w:rsid w:val="00034A02"/>
    <w:rsid w:val="00034AC1"/>
    <w:rsid w:val="00035206"/>
    <w:rsid w:val="000356E2"/>
    <w:rsid w:val="000362E6"/>
    <w:rsid w:val="000365A0"/>
    <w:rsid w:val="00036BBB"/>
    <w:rsid w:val="000370F3"/>
    <w:rsid w:val="000373A1"/>
    <w:rsid w:val="00037B72"/>
    <w:rsid w:val="00037E80"/>
    <w:rsid w:val="00040877"/>
    <w:rsid w:val="00040F4E"/>
    <w:rsid w:val="00041312"/>
    <w:rsid w:val="0004138A"/>
    <w:rsid w:val="000413F7"/>
    <w:rsid w:val="00041E30"/>
    <w:rsid w:val="00042278"/>
    <w:rsid w:val="00042EA4"/>
    <w:rsid w:val="00043B0E"/>
    <w:rsid w:val="00043B91"/>
    <w:rsid w:val="0004478D"/>
    <w:rsid w:val="00044F21"/>
    <w:rsid w:val="0004519F"/>
    <w:rsid w:val="00045676"/>
    <w:rsid w:val="0004676D"/>
    <w:rsid w:val="0004698E"/>
    <w:rsid w:val="00050986"/>
    <w:rsid w:val="000509E8"/>
    <w:rsid w:val="000512DC"/>
    <w:rsid w:val="00052459"/>
    <w:rsid w:val="00052841"/>
    <w:rsid w:val="00052948"/>
    <w:rsid w:val="00052ABC"/>
    <w:rsid w:val="00053C3C"/>
    <w:rsid w:val="00054B78"/>
    <w:rsid w:val="00054CCA"/>
    <w:rsid w:val="00055916"/>
    <w:rsid w:val="00056528"/>
    <w:rsid w:val="00056580"/>
    <w:rsid w:val="00056C5E"/>
    <w:rsid w:val="00057104"/>
    <w:rsid w:val="00057580"/>
    <w:rsid w:val="00060E07"/>
    <w:rsid w:val="00060E51"/>
    <w:rsid w:val="00060F1C"/>
    <w:rsid w:val="0006113A"/>
    <w:rsid w:val="00061565"/>
    <w:rsid w:val="000616E2"/>
    <w:rsid w:val="00061721"/>
    <w:rsid w:val="00061E95"/>
    <w:rsid w:val="00062D21"/>
    <w:rsid w:val="00063F78"/>
    <w:rsid w:val="000641AA"/>
    <w:rsid w:val="00064328"/>
    <w:rsid w:val="00064486"/>
    <w:rsid w:val="00064D86"/>
    <w:rsid w:val="000656C4"/>
    <w:rsid w:val="0006578F"/>
    <w:rsid w:val="00065C4F"/>
    <w:rsid w:val="00065D79"/>
    <w:rsid w:val="00065F1A"/>
    <w:rsid w:val="00066198"/>
    <w:rsid w:val="0006662C"/>
    <w:rsid w:val="0006694B"/>
    <w:rsid w:val="00066FAC"/>
    <w:rsid w:val="0006714D"/>
    <w:rsid w:val="000675D3"/>
    <w:rsid w:val="00067D04"/>
    <w:rsid w:val="00070316"/>
    <w:rsid w:val="00070516"/>
    <w:rsid w:val="00070A2F"/>
    <w:rsid w:val="00070A96"/>
    <w:rsid w:val="00070EEE"/>
    <w:rsid w:val="00071089"/>
    <w:rsid w:val="0007162B"/>
    <w:rsid w:val="00071970"/>
    <w:rsid w:val="000723A2"/>
    <w:rsid w:val="00072491"/>
    <w:rsid w:val="00072D9B"/>
    <w:rsid w:val="00073C5F"/>
    <w:rsid w:val="00074BA6"/>
    <w:rsid w:val="00075300"/>
    <w:rsid w:val="000755C8"/>
    <w:rsid w:val="00076371"/>
    <w:rsid w:val="00076557"/>
    <w:rsid w:val="000769C3"/>
    <w:rsid w:val="00076AA1"/>
    <w:rsid w:val="00076ADA"/>
    <w:rsid w:val="00076D49"/>
    <w:rsid w:val="00080085"/>
    <w:rsid w:val="000802D3"/>
    <w:rsid w:val="00080372"/>
    <w:rsid w:val="00080440"/>
    <w:rsid w:val="00080A2F"/>
    <w:rsid w:val="0008176B"/>
    <w:rsid w:val="000829E3"/>
    <w:rsid w:val="00082B1A"/>
    <w:rsid w:val="000831A1"/>
    <w:rsid w:val="000833AC"/>
    <w:rsid w:val="000838D7"/>
    <w:rsid w:val="00083CDE"/>
    <w:rsid w:val="00083ED5"/>
    <w:rsid w:val="00084054"/>
    <w:rsid w:val="000840CB"/>
    <w:rsid w:val="00084538"/>
    <w:rsid w:val="0008525F"/>
    <w:rsid w:val="00085300"/>
    <w:rsid w:val="0008792A"/>
    <w:rsid w:val="00087D31"/>
    <w:rsid w:val="000908B9"/>
    <w:rsid w:val="00090956"/>
    <w:rsid w:val="000917AF"/>
    <w:rsid w:val="00091903"/>
    <w:rsid w:val="00091988"/>
    <w:rsid w:val="00091E1E"/>
    <w:rsid w:val="00092028"/>
    <w:rsid w:val="000920B8"/>
    <w:rsid w:val="000926F3"/>
    <w:rsid w:val="000933BE"/>
    <w:rsid w:val="0009343F"/>
    <w:rsid w:val="000937AF"/>
    <w:rsid w:val="0009394D"/>
    <w:rsid w:val="00094795"/>
    <w:rsid w:val="00094D19"/>
    <w:rsid w:val="00095211"/>
    <w:rsid w:val="00095988"/>
    <w:rsid w:val="00096197"/>
    <w:rsid w:val="0009660F"/>
    <w:rsid w:val="00096E8F"/>
    <w:rsid w:val="00097944"/>
    <w:rsid w:val="00097E10"/>
    <w:rsid w:val="000A16ED"/>
    <w:rsid w:val="000A18BA"/>
    <w:rsid w:val="000A24C8"/>
    <w:rsid w:val="000A26E4"/>
    <w:rsid w:val="000A3B34"/>
    <w:rsid w:val="000A46F6"/>
    <w:rsid w:val="000A4CDE"/>
    <w:rsid w:val="000A51B8"/>
    <w:rsid w:val="000A55AC"/>
    <w:rsid w:val="000A5CA6"/>
    <w:rsid w:val="000A6509"/>
    <w:rsid w:val="000A654E"/>
    <w:rsid w:val="000A6567"/>
    <w:rsid w:val="000A6592"/>
    <w:rsid w:val="000A677F"/>
    <w:rsid w:val="000A6D73"/>
    <w:rsid w:val="000A73A4"/>
    <w:rsid w:val="000A75BF"/>
    <w:rsid w:val="000B0012"/>
    <w:rsid w:val="000B0573"/>
    <w:rsid w:val="000B1528"/>
    <w:rsid w:val="000B17D1"/>
    <w:rsid w:val="000B1979"/>
    <w:rsid w:val="000B1C23"/>
    <w:rsid w:val="000B1D2C"/>
    <w:rsid w:val="000B2536"/>
    <w:rsid w:val="000B2A27"/>
    <w:rsid w:val="000B2A7F"/>
    <w:rsid w:val="000B3116"/>
    <w:rsid w:val="000B3B00"/>
    <w:rsid w:val="000B3F56"/>
    <w:rsid w:val="000B424B"/>
    <w:rsid w:val="000B437C"/>
    <w:rsid w:val="000B4DE5"/>
    <w:rsid w:val="000B5121"/>
    <w:rsid w:val="000B5787"/>
    <w:rsid w:val="000B5BB0"/>
    <w:rsid w:val="000B5FF2"/>
    <w:rsid w:val="000B64D3"/>
    <w:rsid w:val="000B73EC"/>
    <w:rsid w:val="000B74A5"/>
    <w:rsid w:val="000B7828"/>
    <w:rsid w:val="000B7A38"/>
    <w:rsid w:val="000B7A3D"/>
    <w:rsid w:val="000B7C2A"/>
    <w:rsid w:val="000B7C4C"/>
    <w:rsid w:val="000C0363"/>
    <w:rsid w:val="000C041B"/>
    <w:rsid w:val="000C0847"/>
    <w:rsid w:val="000C0A7C"/>
    <w:rsid w:val="000C0BC9"/>
    <w:rsid w:val="000C12CA"/>
    <w:rsid w:val="000C19F1"/>
    <w:rsid w:val="000C1ACD"/>
    <w:rsid w:val="000C2590"/>
    <w:rsid w:val="000C2600"/>
    <w:rsid w:val="000C31DE"/>
    <w:rsid w:val="000C39FF"/>
    <w:rsid w:val="000C3B09"/>
    <w:rsid w:val="000C3CC8"/>
    <w:rsid w:val="000C6B66"/>
    <w:rsid w:val="000C6CDB"/>
    <w:rsid w:val="000C738D"/>
    <w:rsid w:val="000D0C96"/>
    <w:rsid w:val="000D0EFD"/>
    <w:rsid w:val="000D0F62"/>
    <w:rsid w:val="000D0FD2"/>
    <w:rsid w:val="000D1319"/>
    <w:rsid w:val="000D13F3"/>
    <w:rsid w:val="000D1989"/>
    <w:rsid w:val="000D1D46"/>
    <w:rsid w:val="000D1F35"/>
    <w:rsid w:val="000D226E"/>
    <w:rsid w:val="000D2D27"/>
    <w:rsid w:val="000D4282"/>
    <w:rsid w:val="000D4625"/>
    <w:rsid w:val="000D4AEF"/>
    <w:rsid w:val="000D5A02"/>
    <w:rsid w:val="000D5D07"/>
    <w:rsid w:val="000D5EB3"/>
    <w:rsid w:val="000D635E"/>
    <w:rsid w:val="000D63C9"/>
    <w:rsid w:val="000D6427"/>
    <w:rsid w:val="000D6C11"/>
    <w:rsid w:val="000D73A2"/>
    <w:rsid w:val="000D75F9"/>
    <w:rsid w:val="000D78E0"/>
    <w:rsid w:val="000D7EAC"/>
    <w:rsid w:val="000E0880"/>
    <w:rsid w:val="000E2065"/>
    <w:rsid w:val="000E2235"/>
    <w:rsid w:val="000E2B7F"/>
    <w:rsid w:val="000E2F76"/>
    <w:rsid w:val="000E3461"/>
    <w:rsid w:val="000E480B"/>
    <w:rsid w:val="000E506F"/>
    <w:rsid w:val="000E597D"/>
    <w:rsid w:val="000E5B51"/>
    <w:rsid w:val="000E6116"/>
    <w:rsid w:val="000E617D"/>
    <w:rsid w:val="000E64AE"/>
    <w:rsid w:val="000E6707"/>
    <w:rsid w:val="000E6D7D"/>
    <w:rsid w:val="000E7A25"/>
    <w:rsid w:val="000E7EAC"/>
    <w:rsid w:val="000E7EE7"/>
    <w:rsid w:val="000F034A"/>
    <w:rsid w:val="000F069E"/>
    <w:rsid w:val="000F093C"/>
    <w:rsid w:val="000F0C17"/>
    <w:rsid w:val="000F13B7"/>
    <w:rsid w:val="000F1ECA"/>
    <w:rsid w:val="000F1ECD"/>
    <w:rsid w:val="000F2106"/>
    <w:rsid w:val="000F2210"/>
    <w:rsid w:val="000F24A5"/>
    <w:rsid w:val="000F2AD0"/>
    <w:rsid w:val="000F3475"/>
    <w:rsid w:val="000F3DFF"/>
    <w:rsid w:val="000F3E19"/>
    <w:rsid w:val="000F4127"/>
    <w:rsid w:val="000F43FA"/>
    <w:rsid w:val="000F44D0"/>
    <w:rsid w:val="000F5076"/>
    <w:rsid w:val="000F5A1B"/>
    <w:rsid w:val="000F6472"/>
    <w:rsid w:val="000F6E58"/>
    <w:rsid w:val="000F7888"/>
    <w:rsid w:val="00100372"/>
    <w:rsid w:val="0010086E"/>
    <w:rsid w:val="0010102E"/>
    <w:rsid w:val="00101241"/>
    <w:rsid w:val="00101559"/>
    <w:rsid w:val="001015EF"/>
    <w:rsid w:val="00102531"/>
    <w:rsid w:val="0010253E"/>
    <w:rsid w:val="001027D1"/>
    <w:rsid w:val="00102AB3"/>
    <w:rsid w:val="00102FD6"/>
    <w:rsid w:val="0010340F"/>
    <w:rsid w:val="00103C62"/>
    <w:rsid w:val="001040D7"/>
    <w:rsid w:val="001041AF"/>
    <w:rsid w:val="001043C8"/>
    <w:rsid w:val="001044E7"/>
    <w:rsid w:val="00104CD3"/>
    <w:rsid w:val="00104D70"/>
    <w:rsid w:val="00105225"/>
    <w:rsid w:val="00105A3C"/>
    <w:rsid w:val="00105BC8"/>
    <w:rsid w:val="001062B6"/>
    <w:rsid w:val="00106523"/>
    <w:rsid w:val="00106997"/>
    <w:rsid w:val="00106E57"/>
    <w:rsid w:val="00107392"/>
    <w:rsid w:val="00107903"/>
    <w:rsid w:val="00107BC4"/>
    <w:rsid w:val="00107DB4"/>
    <w:rsid w:val="00110254"/>
    <w:rsid w:val="00110599"/>
    <w:rsid w:val="00110E71"/>
    <w:rsid w:val="001111E6"/>
    <w:rsid w:val="00111D91"/>
    <w:rsid w:val="001124DF"/>
    <w:rsid w:val="0011254F"/>
    <w:rsid w:val="00112D8F"/>
    <w:rsid w:val="0011307F"/>
    <w:rsid w:val="00113D29"/>
    <w:rsid w:val="00114454"/>
    <w:rsid w:val="00114F87"/>
    <w:rsid w:val="0011552B"/>
    <w:rsid w:val="001162C3"/>
    <w:rsid w:val="00116411"/>
    <w:rsid w:val="00116703"/>
    <w:rsid w:val="00116DF7"/>
    <w:rsid w:val="001174E8"/>
    <w:rsid w:val="00117674"/>
    <w:rsid w:val="0011788F"/>
    <w:rsid w:val="00120EFB"/>
    <w:rsid w:val="00120F81"/>
    <w:rsid w:val="00121494"/>
    <w:rsid w:val="00122595"/>
    <w:rsid w:val="001227E4"/>
    <w:rsid w:val="001229C5"/>
    <w:rsid w:val="001231F4"/>
    <w:rsid w:val="00123E50"/>
    <w:rsid w:val="001242F5"/>
    <w:rsid w:val="001243FD"/>
    <w:rsid w:val="00124763"/>
    <w:rsid w:val="00124CB4"/>
    <w:rsid w:val="00124EB6"/>
    <w:rsid w:val="001251EE"/>
    <w:rsid w:val="00125927"/>
    <w:rsid w:val="001259F6"/>
    <w:rsid w:val="00125A25"/>
    <w:rsid w:val="00125DCD"/>
    <w:rsid w:val="00126579"/>
    <w:rsid w:val="00126B76"/>
    <w:rsid w:val="00126B89"/>
    <w:rsid w:val="00126F8E"/>
    <w:rsid w:val="0012714D"/>
    <w:rsid w:val="00127357"/>
    <w:rsid w:val="00127A36"/>
    <w:rsid w:val="00127D47"/>
    <w:rsid w:val="00127E2E"/>
    <w:rsid w:val="00130CE5"/>
    <w:rsid w:val="001314E8"/>
    <w:rsid w:val="00131FC2"/>
    <w:rsid w:val="00132322"/>
    <w:rsid w:val="00132C3A"/>
    <w:rsid w:val="00132F9C"/>
    <w:rsid w:val="001331AF"/>
    <w:rsid w:val="0013326A"/>
    <w:rsid w:val="00133977"/>
    <w:rsid w:val="00133B1B"/>
    <w:rsid w:val="00134197"/>
    <w:rsid w:val="00134504"/>
    <w:rsid w:val="001348D7"/>
    <w:rsid w:val="0013589B"/>
    <w:rsid w:val="00136644"/>
    <w:rsid w:val="00136DF8"/>
    <w:rsid w:val="00137530"/>
    <w:rsid w:val="0014056F"/>
    <w:rsid w:val="00140584"/>
    <w:rsid w:val="001409B0"/>
    <w:rsid w:val="00140B6D"/>
    <w:rsid w:val="001412B7"/>
    <w:rsid w:val="00141CD2"/>
    <w:rsid w:val="00141E63"/>
    <w:rsid w:val="001421BB"/>
    <w:rsid w:val="001428D6"/>
    <w:rsid w:val="00142C40"/>
    <w:rsid w:val="00142E17"/>
    <w:rsid w:val="001431AB"/>
    <w:rsid w:val="00143BC6"/>
    <w:rsid w:val="00143C76"/>
    <w:rsid w:val="00143C94"/>
    <w:rsid w:val="00143E69"/>
    <w:rsid w:val="0014402A"/>
    <w:rsid w:val="001442E5"/>
    <w:rsid w:val="0014461E"/>
    <w:rsid w:val="00144A0F"/>
    <w:rsid w:val="00144C45"/>
    <w:rsid w:val="001468F5"/>
    <w:rsid w:val="00146AEF"/>
    <w:rsid w:val="00146FD4"/>
    <w:rsid w:val="001476A4"/>
    <w:rsid w:val="00150302"/>
    <w:rsid w:val="001507C7"/>
    <w:rsid w:val="00150D22"/>
    <w:rsid w:val="001513DC"/>
    <w:rsid w:val="001515CD"/>
    <w:rsid w:val="00151679"/>
    <w:rsid w:val="00151C3F"/>
    <w:rsid w:val="00151F11"/>
    <w:rsid w:val="00152A05"/>
    <w:rsid w:val="001539E5"/>
    <w:rsid w:val="00153B4C"/>
    <w:rsid w:val="00153E81"/>
    <w:rsid w:val="00153F22"/>
    <w:rsid w:val="00154946"/>
    <w:rsid w:val="001558B5"/>
    <w:rsid w:val="001568D4"/>
    <w:rsid w:val="00157114"/>
    <w:rsid w:val="00160B60"/>
    <w:rsid w:val="0016176F"/>
    <w:rsid w:val="0016226E"/>
    <w:rsid w:val="00162635"/>
    <w:rsid w:val="00162A7B"/>
    <w:rsid w:val="00163EC4"/>
    <w:rsid w:val="001640A8"/>
    <w:rsid w:val="00164B28"/>
    <w:rsid w:val="00164C40"/>
    <w:rsid w:val="00165E0D"/>
    <w:rsid w:val="0016602F"/>
    <w:rsid w:val="0016603E"/>
    <w:rsid w:val="00166655"/>
    <w:rsid w:val="00166A9B"/>
    <w:rsid w:val="001671FC"/>
    <w:rsid w:val="00167241"/>
    <w:rsid w:val="001677A7"/>
    <w:rsid w:val="00167B36"/>
    <w:rsid w:val="00167F98"/>
    <w:rsid w:val="00167FBF"/>
    <w:rsid w:val="001708B2"/>
    <w:rsid w:val="001709F3"/>
    <w:rsid w:val="00170F6E"/>
    <w:rsid w:val="00172074"/>
    <w:rsid w:val="00172521"/>
    <w:rsid w:val="001742C3"/>
    <w:rsid w:val="001742DD"/>
    <w:rsid w:val="001743A8"/>
    <w:rsid w:val="001749C2"/>
    <w:rsid w:val="00175023"/>
    <w:rsid w:val="00175145"/>
    <w:rsid w:val="001758F9"/>
    <w:rsid w:val="001764CA"/>
    <w:rsid w:val="00176BCA"/>
    <w:rsid w:val="001777DC"/>
    <w:rsid w:val="001807EC"/>
    <w:rsid w:val="0018090A"/>
    <w:rsid w:val="00181C58"/>
    <w:rsid w:val="00181CD1"/>
    <w:rsid w:val="00182357"/>
    <w:rsid w:val="001825C8"/>
    <w:rsid w:val="00182687"/>
    <w:rsid w:val="00183A55"/>
    <w:rsid w:val="001844A8"/>
    <w:rsid w:val="00185436"/>
    <w:rsid w:val="001864FB"/>
    <w:rsid w:val="00186B6D"/>
    <w:rsid w:val="00186BF4"/>
    <w:rsid w:val="0018702E"/>
    <w:rsid w:val="00187037"/>
    <w:rsid w:val="0018752D"/>
    <w:rsid w:val="00187740"/>
    <w:rsid w:val="00187FE4"/>
    <w:rsid w:val="001900F2"/>
    <w:rsid w:val="001901CE"/>
    <w:rsid w:val="001906EC"/>
    <w:rsid w:val="00191538"/>
    <w:rsid w:val="001918F3"/>
    <w:rsid w:val="00191BD2"/>
    <w:rsid w:val="00191C04"/>
    <w:rsid w:val="00192280"/>
    <w:rsid w:val="001922D5"/>
    <w:rsid w:val="00192672"/>
    <w:rsid w:val="00192708"/>
    <w:rsid w:val="00192B6F"/>
    <w:rsid w:val="00192BA1"/>
    <w:rsid w:val="00192BAF"/>
    <w:rsid w:val="00192CC1"/>
    <w:rsid w:val="00192F3F"/>
    <w:rsid w:val="00193708"/>
    <w:rsid w:val="00193BE2"/>
    <w:rsid w:val="001941CC"/>
    <w:rsid w:val="001942B5"/>
    <w:rsid w:val="0019456D"/>
    <w:rsid w:val="00194DB9"/>
    <w:rsid w:val="001955AF"/>
    <w:rsid w:val="001956BE"/>
    <w:rsid w:val="00195CA4"/>
    <w:rsid w:val="00196483"/>
    <w:rsid w:val="00196512"/>
    <w:rsid w:val="00197CC9"/>
    <w:rsid w:val="001A01E6"/>
    <w:rsid w:val="001A0BD8"/>
    <w:rsid w:val="001A0C16"/>
    <w:rsid w:val="001A1080"/>
    <w:rsid w:val="001A126D"/>
    <w:rsid w:val="001A1AD6"/>
    <w:rsid w:val="001A1EF2"/>
    <w:rsid w:val="001A1F21"/>
    <w:rsid w:val="001A2015"/>
    <w:rsid w:val="001A286B"/>
    <w:rsid w:val="001A384D"/>
    <w:rsid w:val="001A4B39"/>
    <w:rsid w:val="001A4D14"/>
    <w:rsid w:val="001A5015"/>
    <w:rsid w:val="001A52EB"/>
    <w:rsid w:val="001A541F"/>
    <w:rsid w:val="001A66FB"/>
    <w:rsid w:val="001A7690"/>
    <w:rsid w:val="001A76CF"/>
    <w:rsid w:val="001A78FC"/>
    <w:rsid w:val="001A7A03"/>
    <w:rsid w:val="001A7CA6"/>
    <w:rsid w:val="001B02AE"/>
    <w:rsid w:val="001B0808"/>
    <w:rsid w:val="001B084B"/>
    <w:rsid w:val="001B1F4C"/>
    <w:rsid w:val="001B276F"/>
    <w:rsid w:val="001B2881"/>
    <w:rsid w:val="001B2C41"/>
    <w:rsid w:val="001B2C96"/>
    <w:rsid w:val="001B2E78"/>
    <w:rsid w:val="001B3FC3"/>
    <w:rsid w:val="001B573B"/>
    <w:rsid w:val="001B6D17"/>
    <w:rsid w:val="001B765A"/>
    <w:rsid w:val="001B7755"/>
    <w:rsid w:val="001B788C"/>
    <w:rsid w:val="001B7CC6"/>
    <w:rsid w:val="001C0EF3"/>
    <w:rsid w:val="001C137E"/>
    <w:rsid w:val="001C1504"/>
    <w:rsid w:val="001C245C"/>
    <w:rsid w:val="001C24DD"/>
    <w:rsid w:val="001C2663"/>
    <w:rsid w:val="001C2CA7"/>
    <w:rsid w:val="001C2E3C"/>
    <w:rsid w:val="001C3C3B"/>
    <w:rsid w:val="001C468B"/>
    <w:rsid w:val="001C4BEA"/>
    <w:rsid w:val="001C6582"/>
    <w:rsid w:val="001C6B84"/>
    <w:rsid w:val="001C7119"/>
    <w:rsid w:val="001C7FA7"/>
    <w:rsid w:val="001D00AE"/>
    <w:rsid w:val="001D0BA2"/>
    <w:rsid w:val="001D0BBE"/>
    <w:rsid w:val="001D0ECA"/>
    <w:rsid w:val="001D0F96"/>
    <w:rsid w:val="001D14BA"/>
    <w:rsid w:val="001D1AC5"/>
    <w:rsid w:val="001D1AF1"/>
    <w:rsid w:val="001D1BA3"/>
    <w:rsid w:val="001D1C85"/>
    <w:rsid w:val="001D2B81"/>
    <w:rsid w:val="001D2DBC"/>
    <w:rsid w:val="001D302E"/>
    <w:rsid w:val="001D3A9D"/>
    <w:rsid w:val="001D4586"/>
    <w:rsid w:val="001D4C24"/>
    <w:rsid w:val="001D4C81"/>
    <w:rsid w:val="001D4D15"/>
    <w:rsid w:val="001D5121"/>
    <w:rsid w:val="001D5379"/>
    <w:rsid w:val="001D5412"/>
    <w:rsid w:val="001D5EBC"/>
    <w:rsid w:val="001D5F6B"/>
    <w:rsid w:val="001D6117"/>
    <w:rsid w:val="001D638B"/>
    <w:rsid w:val="001D6B17"/>
    <w:rsid w:val="001D6E02"/>
    <w:rsid w:val="001D6F70"/>
    <w:rsid w:val="001D71BC"/>
    <w:rsid w:val="001D76CD"/>
    <w:rsid w:val="001E03AD"/>
    <w:rsid w:val="001E0530"/>
    <w:rsid w:val="001E06F0"/>
    <w:rsid w:val="001E1013"/>
    <w:rsid w:val="001E1641"/>
    <w:rsid w:val="001E2185"/>
    <w:rsid w:val="001E25BC"/>
    <w:rsid w:val="001E2DCC"/>
    <w:rsid w:val="001E327B"/>
    <w:rsid w:val="001E3485"/>
    <w:rsid w:val="001E3E31"/>
    <w:rsid w:val="001E4331"/>
    <w:rsid w:val="001E4F62"/>
    <w:rsid w:val="001E5F54"/>
    <w:rsid w:val="001E6FCE"/>
    <w:rsid w:val="001E7F02"/>
    <w:rsid w:val="001F00B6"/>
    <w:rsid w:val="001F0D71"/>
    <w:rsid w:val="001F1205"/>
    <w:rsid w:val="001F1314"/>
    <w:rsid w:val="001F2D51"/>
    <w:rsid w:val="001F2EFA"/>
    <w:rsid w:val="001F3451"/>
    <w:rsid w:val="001F370A"/>
    <w:rsid w:val="001F40A4"/>
    <w:rsid w:val="001F4F49"/>
    <w:rsid w:val="001F4FCD"/>
    <w:rsid w:val="001F59B2"/>
    <w:rsid w:val="001F5D71"/>
    <w:rsid w:val="001F5DA2"/>
    <w:rsid w:val="001F5ECA"/>
    <w:rsid w:val="001F60CF"/>
    <w:rsid w:val="001F6BEA"/>
    <w:rsid w:val="001F787D"/>
    <w:rsid w:val="00200363"/>
    <w:rsid w:val="002003EC"/>
    <w:rsid w:val="002009F5"/>
    <w:rsid w:val="00200D99"/>
    <w:rsid w:val="00200FBE"/>
    <w:rsid w:val="002024A4"/>
    <w:rsid w:val="00202545"/>
    <w:rsid w:val="0020273F"/>
    <w:rsid w:val="00202B8E"/>
    <w:rsid w:val="00203354"/>
    <w:rsid w:val="00203A06"/>
    <w:rsid w:val="00203A9E"/>
    <w:rsid w:val="00203C58"/>
    <w:rsid w:val="00204110"/>
    <w:rsid w:val="002044C9"/>
    <w:rsid w:val="00206F97"/>
    <w:rsid w:val="00207070"/>
    <w:rsid w:val="00207213"/>
    <w:rsid w:val="0020764B"/>
    <w:rsid w:val="00207EC3"/>
    <w:rsid w:val="0021048B"/>
    <w:rsid w:val="002104ED"/>
    <w:rsid w:val="00210918"/>
    <w:rsid w:val="00210CDC"/>
    <w:rsid w:val="00210D3B"/>
    <w:rsid w:val="00212245"/>
    <w:rsid w:val="002124BD"/>
    <w:rsid w:val="002127B6"/>
    <w:rsid w:val="00213C79"/>
    <w:rsid w:val="00214448"/>
    <w:rsid w:val="002156F9"/>
    <w:rsid w:val="0021608A"/>
    <w:rsid w:val="00217309"/>
    <w:rsid w:val="002174F7"/>
    <w:rsid w:val="00217C2F"/>
    <w:rsid w:val="00217DFC"/>
    <w:rsid w:val="002205D5"/>
    <w:rsid w:val="002205F7"/>
    <w:rsid w:val="00221799"/>
    <w:rsid w:val="00221953"/>
    <w:rsid w:val="00223409"/>
    <w:rsid w:val="00223CCD"/>
    <w:rsid w:val="0022528F"/>
    <w:rsid w:val="002252E0"/>
    <w:rsid w:val="00225617"/>
    <w:rsid w:val="00225983"/>
    <w:rsid w:val="002260EA"/>
    <w:rsid w:val="00226EC1"/>
    <w:rsid w:val="00227457"/>
    <w:rsid w:val="00227519"/>
    <w:rsid w:val="00227C29"/>
    <w:rsid w:val="00227D77"/>
    <w:rsid w:val="00230081"/>
    <w:rsid w:val="0023088E"/>
    <w:rsid w:val="00230E76"/>
    <w:rsid w:val="00231B17"/>
    <w:rsid w:val="002329DB"/>
    <w:rsid w:val="00232ACF"/>
    <w:rsid w:val="00233484"/>
    <w:rsid w:val="002336A3"/>
    <w:rsid w:val="002337B4"/>
    <w:rsid w:val="00233E42"/>
    <w:rsid w:val="002340C3"/>
    <w:rsid w:val="002348E7"/>
    <w:rsid w:val="002351D9"/>
    <w:rsid w:val="0023520F"/>
    <w:rsid w:val="00235CBC"/>
    <w:rsid w:val="00235D2D"/>
    <w:rsid w:val="00236959"/>
    <w:rsid w:val="00236D97"/>
    <w:rsid w:val="00236FE6"/>
    <w:rsid w:val="00237577"/>
    <w:rsid w:val="002406BD"/>
    <w:rsid w:val="00240D9C"/>
    <w:rsid w:val="0024185F"/>
    <w:rsid w:val="00242D03"/>
    <w:rsid w:val="0024305A"/>
    <w:rsid w:val="002436EB"/>
    <w:rsid w:val="00244B0B"/>
    <w:rsid w:val="00244C9C"/>
    <w:rsid w:val="00244EA3"/>
    <w:rsid w:val="0024543D"/>
    <w:rsid w:val="00245508"/>
    <w:rsid w:val="00245713"/>
    <w:rsid w:val="00245818"/>
    <w:rsid w:val="002461A9"/>
    <w:rsid w:val="00246349"/>
    <w:rsid w:val="00246D05"/>
    <w:rsid w:val="002472BE"/>
    <w:rsid w:val="0024789A"/>
    <w:rsid w:val="002507D4"/>
    <w:rsid w:val="00251652"/>
    <w:rsid w:val="00251754"/>
    <w:rsid w:val="002519AE"/>
    <w:rsid w:val="00251D01"/>
    <w:rsid w:val="00251D44"/>
    <w:rsid w:val="00251F12"/>
    <w:rsid w:val="002526AE"/>
    <w:rsid w:val="00252C41"/>
    <w:rsid w:val="00253C84"/>
    <w:rsid w:val="00254ED7"/>
    <w:rsid w:val="002554FE"/>
    <w:rsid w:val="00255D65"/>
    <w:rsid w:val="00256200"/>
    <w:rsid w:val="00256312"/>
    <w:rsid w:val="00256416"/>
    <w:rsid w:val="002564BC"/>
    <w:rsid w:val="0025677A"/>
    <w:rsid w:val="00256AE4"/>
    <w:rsid w:val="0025742E"/>
    <w:rsid w:val="002577A6"/>
    <w:rsid w:val="00260DA3"/>
    <w:rsid w:val="00260EB4"/>
    <w:rsid w:val="00260FC5"/>
    <w:rsid w:val="00261C55"/>
    <w:rsid w:val="00261CC5"/>
    <w:rsid w:val="00261DA2"/>
    <w:rsid w:val="00261EE9"/>
    <w:rsid w:val="00262097"/>
    <w:rsid w:val="00262802"/>
    <w:rsid w:val="00262BCE"/>
    <w:rsid w:val="002631FC"/>
    <w:rsid w:val="002634F5"/>
    <w:rsid w:val="00264859"/>
    <w:rsid w:val="00264E26"/>
    <w:rsid w:val="00265163"/>
    <w:rsid w:val="002663CB"/>
    <w:rsid w:val="00266BFE"/>
    <w:rsid w:val="00266DC1"/>
    <w:rsid w:val="002674D3"/>
    <w:rsid w:val="00270457"/>
    <w:rsid w:val="00270572"/>
    <w:rsid w:val="00270B23"/>
    <w:rsid w:val="00270C5F"/>
    <w:rsid w:val="002711A4"/>
    <w:rsid w:val="00271A64"/>
    <w:rsid w:val="00271D49"/>
    <w:rsid w:val="00271EA8"/>
    <w:rsid w:val="00271F60"/>
    <w:rsid w:val="00271F9D"/>
    <w:rsid w:val="00272157"/>
    <w:rsid w:val="00272FCA"/>
    <w:rsid w:val="0027318F"/>
    <w:rsid w:val="00273F70"/>
    <w:rsid w:val="0027451C"/>
    <w:rsid w:val="00274B63"/>
    <w:rsid w:val="00274BC1"/>
    <w:rsid w:val="002763CA"/>
    <w:rsid w:val="00276521"/>
    <w:rsid w:val="00276587"/>
    <w:rsid w:val="00276A7E"/>
    <w:rsid w:val="00276BE9"/>
    <w:rsid w:val="00276D81"/>
    <w:rsid w:val="0027786E"/>
    <w:rsid w:val="00277BEC"/>
    <w:rsid w:val="002802E7"/>
    <w:rsid w:val="00280512"/>
    <w:rsid w:val="00280851"/>
    <w:rsid w:val="002809D5"/>
    <w:rsid w:val="0028116C"/>
    <w:rsid w:val="002811AB"/>
    <w:rsid w:val="002811E3"/>
    <w:rsid w:val="002813B1"/>
    <w:rsid w:val="0028168A"/>
    <w:rsid w:val="00282B54"/>
    <w:rsid w:val="00282F72"/>
    <w:rsid w:val="00283642"/>
    <w:rsid w:val="0028376A"/>
    <w:rsid w:val="00283788"/>
    <w:rsid w:val="00283C79"/>
    <w:rsid w:val="00284E9C"/>
    <w:rsid w:val="0028534B"/>
    <w:rsid w:val="0028676D"/>
    <w:rsid w:val="00286C80"/>
    <w:rsid w:val="00286E01"/>
    <w:rsid w:val="00287452"/>
    <w:rsid w:val="00287953"/>
    <w:rsid w:val="002879EE"/>
    <w:rsid w:val="00290200"/>
    <w:rsid w:val="0029021A"/>
    <w:rsid w:val="00290450"/>
    <w:rsid w:val="0029134D"/>
    <w:rsid w:val="00291981"/>
    <w:rsid w:val="0029269D"/>
    <w:rsid w:val="00293663"/>
    <w:rsid w:val="0029432B"/>
    <w:rsid w:val="0029558E"/>
    <w:rsid w:val="00296A23"/>
    <w:rsid w:val="00297219"/>
    <w:rsid w:val="002977D1"/>
    <w:rsid w:val="00297839"/>
    <w:rsid w:val="0029784A"/>
    <w:rsid w:val="00297AA4"/>
    <w:rsid w:val="002A00E7"/>
    <w:rsid w:val="002A02BF"/>
    <w:rsid w:val="002A1733"/>
    <w:rsid w:val="002A1B0D"/>
    <w:rsid w:val="002A1B3B"/>
    <w:rsid w:val="002A25F6"/>
    <w:rsid w:val="002A3439"/>
    <w:rsid w:val="002A3C1C"/>
    <w:rsid w:val="002A3C23"/>
    <w:rsid w:val="002A43D6"/>
    <w:rsid w:val="002A53A2"/>
    <w:rsid w:val="002A55F6"/>
    <w:rsid w:val="002A5829"/>
    <w:rsid w:val="002A59B3"/>
    <w:rsid w:val="002A6B15"/>
    <w:rsid w:val="002A6B2D"/>
    <w:rsid w:val="002A6D7F"/>
    <w:rsid w:val="002A7215"/>
    <w:rsid w:val="002A7E6D"/>
    <w:rsid w:val="002B0020"/>
    <w:rsid w:val="002B00F6"/>
    <w:rsid w:val="002B0249"/>
    <w:rsid w:val="002B028E"/>
    <w:rsid w:val="002B0BCD"/>
    <w:rsid w:val="002B1442"/>
    <w:rsid w:val="002B1559"/>
    <w:rsid w:val="002B16F0"/>
    <w:rsid w:val="002B2272"/>
    <w:rsid w:val="002B23D4"/>
    <w:rsid w:val="002B26D6"/>
    <w:rsid w:val="002B2851"/>
    <w:rsid w:val="002B2EE0"/>
    <w:rsid w:val="002B33C3"/>
    <w:rsid w:val="002B3983"/>
    <w:rsid w:val="002B3996"/>
    <w:rsid w:val="002B3A80"/>
    <w:rsid w:val="002B51C5"/>
    <w:rsid w:val="002B556B"/>
    <w:rsid w:val="002B5763"/>
    <w:rsid w:val="002B5C33"/>
    <w:rsid w:val="002B68C1"/>
    <w:rsid w:val="002B6FB2"/>
    <w:rsid w:val="002B70B4"/>
    <w:rsid w:val="002B733B"/>
    <w:rsid w:val="002B7664"/>
    <w:rsid w:val="002B7CB6"/>
    <w:rsid w:val="002B7CE2"/>
    <w:rsid w:val="002C00F9"/>
    <w:rsid w:val="002C06FE"/>
    <w:rsid w:val="002C09B8"/>
    <w:rsid w:val="002C0D09"/>
    <w:rsid w:val="002C136A"/>
    <w:rsid w:val="002C1575"/>
    <w:rsid w:val="002C1720"/>
    <w:rsid w:val="002C17D7"/>
    <w:rsid w:val="002C1925"/>
    <w:rsid w:val="002C1B04"/>
    <w:rsid w:val="002C203B"/>
    <w:rsid w:val="002C2301"/>
    <w:rsid w:val="002C25CD"/>
    <w:rsid w:val="002C340F"/>
    <w:rsid w:val="002C5BF3"/>
    <w:rsid w:val="002C659E"/>
    <w:rsid w:val="002C65FF"/>
    <w:rsid w:val="002C6D4A"/>
    <w:rsid w:val="002C74A6"/>
    <w:rsid w:val="002D04A0"/>
    <w:rsid w:val="002D0B52"/>
    <w:rsid w:val="002D2017"/>
    <w:rsid w:val="002D2543"/>
    <w:rsid w:val="002D36C3"/>
    <w:rsid w:val="002D39F0"/>
    <w:rsid w:val="002D3FF9"/>
    <w:rsid w:val="002D45BF"/>
    <w:rsid w:val="002D503B"/>
    <w:rsid w:val="002D504F"/>
    <w:rsid w:val="002D5543"/>
    <w:rsid w:val="002D56FC"/>
    <w:rsid w:val="002D5A4A"/>
    <w:rsid w:val="002D6924"/>
    <w:rsid w:val="002D6EBA"/>
    <w:rsid w:val="002D710A"/>
    <w:rsid w:val="002D7864"/>
    <w:rsid w:val="002E0E66"/>
    <w:rsid w:val="002E15E2"/>
    <w:rsid w:val="002E22C5"/>
    <w:rsid w:val="002E2788"/>
    <w:rsid w:val="002E2A14"/>
    <w:rsid w:val="002E2B25"/>
    <w:rsid w:val="002E3005"/>
    <w:rsid w:val="002E38BB"/>
    <w:rsid w:val="002E498F"/>
    <w:rsid w:val="002E5A55"/>
    <w:rsid w:val="002E6318"/>
    <w:rsid w:val="002E64B9"/>
    <w:rsid w:val="002E7130"/>
    <w:rsid w:val="002E72CF"/>
    <w:rsid w:val="002E748C"/>
    <w:rsid w:val="002E7867"/>
    <w:rsid w:val="002F14C8"/>
    <w:rsid w:val="002F14CB"/>
    <w:rsid w:val="002F1E82"/>
    <w:rsid w:val="002F213F"/>
    <w:rsid w:val="002F34CC"/>
    <w:rsid w:val="002F44DD"/>
    <w:rsid w:val="002F50E9"/>
    <w:rsid w:val="002F5418"/>
    <w:rsid w:val="002F5854"/>
    <w:rsid w:val="002F60F8"/>
    <w:rsid w:val="002F6612"/>
    <w:rsid w:val="00300BB3"/>
    <w:rsid w:val="00300EA1"/>
    <w:rsid w:val="0030120B"/>
    <w:rsid w:val="00301FCC"/>
    <w:rsid w:val="0030239C"/>
    <w:rsid w:val="00302886"/>
    <w:rsid w:val="00302E1C"/>
    <w:rsid w:val="00302ED7"/>
    <w:rsid w:val="00303235"/>
    <w:rsid w:val="00303D94"/>
    <w:rsid w:val="00304AEC"/>
    <w:rsid w:val="00305ACA"/>
    <w:rsid w:val="0030654C"/>
    <w:rsid w:val="00306844"/>
    <w:rsid w:val="003069A8"/>
    <w:rsid w:val="00306FE3"/>
    <w:rsid w:val="0030721E"/>
    <w:rsid w:val="0030775E"/>
    <w:rsid w:val="00307AF2"/>
    <w:rsid w:val="003106E2"/>
    <w:rsid w:val="00312577"/>
    <w:rsid w:val="00313507"/>
    <w:rsid w:val="003146D8"/>
    <w:rsid w:val="003151BF"/>
    <w:rsid w:val="00315F09"/>
    <w:rsid w:val="0031646C"/>
    <w:rsid w:val="00316EF8"/>
    <w:rsid w:val="00320F96"/>
    <w:rsid w:val="00321437"/>
    <w:rsid w:val="00321B14"/>
    <w:rsid w:val="003220B6"/>
    <w:rsid w:val="0032339B"/>
    <w:rsid w:val="0032395B"/>
    <w:rsid w:val="00323A46"/>
    <w:rsid w:val="00323A6D"/>
    <w:rsid w:val="0032428C"/>
    <w:rsid w:val="0032471C"/>
    <w:rsid w:val="003252B3"/>
    <w:rsid w:val="00326892"/>
    <w:rsid w:val="003275F3"/>
    <w:rsid w:val="003315BA"/>
    <w:rsid w:val="0033216C"/>
    <w:rsid w:val="003328F8"/>
    <w:rsid w:val="003340CD"/>
    <w:rsid w:val="00334326"/>
    <w:rsid w:val="00334553"/>
    <w:rsid w:val="00335040"/>
    <w:rsid w:val="003351CF"/>
    <w:rsid w:val="0033542F"/>
    <w:rsid w:val="003356D2"/>
    <w:rsid w:val="00335DB7"/>
    <w:rsid w:val="00335FF4"/>
    <w:rsid w:val="003375EB"/>
    <w:rsid w:val="0034005B"/>
    <w:rsid w:val="0034035D"/>
    <w:rsid w:val="00340776"/>
    <w:rsid w:val="003408CA"/>
    <w:rsid w:val="00341713"/>
    <w:rsid w:val="003419EF"/>
    <w:rsid w:val="00341E77"/>
    <w:rsid w:val="00342547"/>
    <w:rsid w:val="00343235"/>
    <w:rsid w:val="0034415D"/>
    <w:rsid w:val="003451C7"/>
    <w:rsid w:val="00345615"/>
    <w:rsid w:val="003457F2"/>
    <w:rsid w:val="00346162"/>
    <w:rsid w:val="003474F3"/>
    <w:rsid w:val="0034789E"/>
    <w:rsid w:val="003501CB"/>
    <w:rsid w:val="00353553"/>
    <w:rsid w:val="00353F9C"/>
    <w:rsid w:val="003543A4"/>
    <w:rsid w:val="003543E4"/>
    <w:rsid w:val="00354B71"/>
    <w:rsid w:val="0035520E"/>
    <w:rsid w:val="00355C6C"/>
    <w:rsid w:val="00355DBD"/>
    <w:rsid w:val="003564C9"/>
    <w:rsid w:val="003568FB"/>
    <w:rsid w:val="00356FAA"/>
    <w:rsid w:val="00357124"/>
    <w:rsid w:val="003571FB"/>
    <w:rsid w:val="00357377"/>
    <w:rsid w:val="00357730"/>
    <w:rsid w:val="00357D2C"/>
    <w:rsid w:val="00360EAF"/>
    <w:rsid w:val="00361373"/>
    <w:rsid w:val="003618B7"/>
    <w:rsid w:val="00361B29"/>
    <w:rsid w:val="00362150"/>
    <w:rsid w:val="0036265A"/>
    <w:rsid w:val="00362EC5"/>
    <w:rsid w:val="00362FF7"/>
    <w:rsid w:val="003633B7"/>
    <w:rsid w:val="00363638"/>
    <w:rsid w:val="00363707"/>
    <w:rsid w:val="0036384E"/>
    <w:rsid w:val="00363D5B"/>
    <w:rsid w:val="003655AF"/>
    <w:rsid w:val="00366112"/>
    <w:rsid w:val="003666B0"/>
    <w:rsid w:val="00366BE8"/>
    <w:rsid w:val="003671D2"/>
    <w:rsid w:val="0036732F"/>
    <w:rsid w:val="00367629"/>
    <w:rsid w:val="00367CCC"/>
    <w:rsid w:val="00367F52"/>
    <w:rsid w:val="00370291"/>
    <w:rsid w:val="00370304"/>
    <w:rsid w:val="00370D79"/>
    <w:rsid w:val="00371158"/>
    <w:rsid w:val="0037143A"/>
    <w:rsid w:val="0037185B"/>
    <w:rsid w:val="00371AAF"/>
    <w:rsid w:val="00371BBE"/>
    <w:rsid w:val="003723F0"/>
    <w:rsid w:val="00372755"/>
    <w:rsid w:val="00372D02"/>
    <w:rsid w:val="0037369E"/>
    <w:rsid w:val="003736BC"/>
    <w:rsid w:val="00373E15"/>
    <w:rsid w:val="00373FE4"/>
    <w:rsid w:val="00374260"/>
    <w:rsid w:val="00375074"/>
    <w:rsid w:val="0037517E"/>
    <w:rsid w:val="00375A55"/>
    <w:rsid w:val="00375C7E"/>
    <w:rsid w:val="00376638"/>
    <w:rsid w:val="00376E9C"/>
    <w:rsid w:val="00377A7F"/>
    <w:rsid w:val="00377B20"/>
    <w:rsid w:val="00377D57"/>
    <w:rsid w:val="003800A4"/>
    <w:rsid w:val="00380314"/>
    <w:rsid w:val="00380AAF"/>
    <w:rsid w:val="00380E37"/>
    <w:rsid w:val="003817E0"/>
    <w:rsid w:val="003819A0"/>
    <w:rsid w:val="00381E73"/>
    <w:rsid w:val="0038307F"/>
    <w:rsid w:val="0038316C"/>
    <w:rsid w:val="003833FA"/>
    <w:rsid w:val="00383772"/>
    <w:rsid w:val="0038387A"/>
    <w:rsid w:val="00383B9F"/>
    <w:rsid w:val="00383F3D"/>
    <w:rsid w:val="003850AD"/>
    <w:rsid w:val="00385892"/>
    <w:rsid w:val="00385E2C"/>
    <w:rsid w:val="00385F80"/>
    <w:rsid w:val="00385FB6"/>
    <w:rsid w:val="00386A69"/>
    <w:rsid w:val="00387476"/>
    <w:rsid w:val="0038768A"/>
    <w:rsid w:val="00390A57"/>
    <w:rsid w:val="00391E96"/>
    <w:rsid w:val="003923F5"/>
    <w:rsid w:val="003929F0"/>
    <w:rsid w:val="003938A1"/>
    <w:rsid w:val="003939E1"/>
    <w:rsid w:val="00394A90"/>
    <w:rsid w:val="0039515A"/>
    <w:rsid w:val="003952ED"/>
    <w:rsid w:val="003953FB"/>
    <w:rsid w:val="003954CD"/>
    <w:rsid w:val="003963F1"/>
    <w:rsid w:val="00396C4F"/>
    <w:rsid w:val="00396E83"/>
    <w:rsid w:val="00397004"/>
    <w:rsid w:val="00397171"/>
    <w:rsid w:val="003973B1"/>
    <w:rsid w:val="00397A1F"/>
    <w:rsid w:val="00397B01"/>
    <w:rsid w:val="00397EF4"/>
    <w:rsid w:val="003A05CF"/>
    <w:rsid w:val="003A0CF2"/>
    <w:rsid w:val="003A17ED"/>
    <w:rsid w:val="003A1955"/>
    <w:rsid w:val="003A2162"/>
    <w:rsid w:val="003A2870"/>
    <w:rsid w:val="003A2E95"/>
    <w:rsid w:val="003A2F95"/>
    <w:rsid w:val="003A3B45"/>
    <w:rsid w:val="003A3FAB"/>
    <w:rsid w:val="003A4B6E"/>
    <w:rsid w:val="003A4CF6"/>
    <w:rsid w:val="003A57B7"/>
    <w:rsid w:val="003A587D"/>
    <w:rsid w:val="003A61F5"/>
    <w:rsid w:val="003A661A"/>
    <w:rsid w:val="003A6807"/>
    <w:rsid w:val="003A6E79"/>
    <w:rsid w:val="003A73DB"/>
    <w:rsid w:val="003A7736"/>
    <w:rsid w:val="003A783E"/>
    <w:rsid w:val="003A7A81"/>
    <w:rsid w:val="003B0A72"/>
    <w:rsid w:val="003B11EE"/>
    <w:rsid w:val="003B1450"/>
    <w:rsid w:val="003B1EB6"/>
    <w:rsid w:val="003B27E6"/>
    <w:rsid w:val="003B29AB"/>
    <w:rsid w:val="003B2B3A"/>
    <w:rsid w:val="003B2B83"/>
    <w:rsid w:val="003B2CB2"/>
    <w:rsid w:val="003B3104"/>
    <w:rsid w:val="003B33B7"/>
    <w:rsid w:val="003B3A95"/>
    <w:rsid w:val="003B3B55"/>
    <w:rsid w:val="003B43BA"/>
    <w:rsid w:val="003B43EE"/>
    <w:rsid w:val="003B4D0C"/>
    <w:rsid w:val="003B4E15"/>
    <w:rsid w:val="003B50F5"/>
    <w:rsid w:val="003B5C09"/>
    <w:rsid w:val="003B6E5E"/>
    <w:rsid w:val="003B759F"/>
    <w:rsid w:val="003B7893"/>
    <w:rsid w:val="003B78E9"/>
    <w:rsid w:val="003B7BEB"/>
    <w:rsid w:val="003C0479"/>
    <w:rsid w:val="003C0A04"/>
    <w:rsid w:val="003C163E"/>
    <w:rsid w:val="003C1ABD"/>
    <w:rsid w:val="003C1CED"/>
    <w:rsid w:val="003C1D7C"/>
    <w:rsid w:val="003C2259"/>
    <w:rsid w:val="003C2907"/>
    <w:rsid w:val="003C2ABC"/>
    <w:rsid w:val="003C3EB7"/>
    <w:rsid w:val="003C4071"/>
    <w:rsid w:val="003C409B"/>
    <w:rsid w:val="003C4CA1"/>
    <w:rsid w:val="003C50FA"/>
    <w:rsid w:val="003C5215"/>
    <w:rsid w:val="003C5BD4"/>
    <w:rsid w:val="003C6CB5"/>
    <w:rsid w:val="003C705D"/>
    <w:rsid w:val="003C72F0"/>
    <w:rsid w:val="003C75E5"/>
    <w:rsid w:val="003C7605"/>
    <w:rsid w:val="003C7A1B"/>
    <w:rsid w:val="003D0C48"/>
    <w:rsid w:val="003D0CF7"/>
    <w:rsid w:val="003D167F"/>
    <w:rsid w:val="003D28AA"/>
    <w:rsid w:val="003D2B1B"/>
    <w:rsid w:val="003D2C1E"/>
    <w:rsid w:val="003D2D6F"/>
    <w:rsid w:val="003D304A"/>
    <w:rsid w:val="003D3607"/>
    <w:rsid w:val="003D37E7"/>
    <w:rsid w:val="003D37FA"/>
    <w:rsid w:val="003D4082"/>
    <w:rsid w:val="003D45BF"/>
    <w:rsid w:val="003D4DD9"/>
    <w:rsid w:val="003D4F2F"/>
    <w:rsid w:val="003D5486"/>
    <w:rsid w:val="003D57FB"/>
    <w:rsid w:val="003D6174"/>
    <w:rsid w:val="003D6567"/>
    <w:rsid w:val="003D7702"/>
    <w:rsid w:val="003E00DB"/>
    <w:rsid w:val="003E06D0"/>
    <w:rsid w:val="003E1296"/>
    <w:rsid w:val="003E1545"/>
    <w:rsid w:val="003E16B0"/>
    <w:rsid w:val="003E17FD"/>
    <w:rsid w:val="003E187B"/>
    <w:rsid w:val="003E1C09"/>
    <w:rsid w:val="003E2365"/>
    <w:rsid w:val="003E2373"/>
    <w:rsid w:val="003E3051"/>
    <w:rsid w:val="003E3656"/>
    <w:rsid w:val="003E3671"/>
    <w:rsid w:val="003E3F0B"/>
    <w:rsid w:val="003E4180"/>
    <w:rsid w:val="003E4CF8"/>
    <w:rsid w:val="003E4F6F"/>
    <w:rsid w:val="003E5269"/>
    <w:rsid w:val="003E558B"/>
    <w:rsid w:val="003E597B"/>
    <w:rsid w:val="003E5C18"/>
    <w:rsid w:val="003E61C3"/>
    <w:rsid w:val="003E6FB7"/>
    <w:rsid w:val="003E75CA"/>
    <w:rsid w:val="003E7861"/>
    <w:rsid w:val="003E7C25"/>
    <w:rsid w:val="003F1466"/>
    <w:rsid w:val="003F14CC"/>
    <w:rsid w:val="003F218E"/>
    <w:rsid w:val="003F28BA"/>
    <w:rsid w:val="003F2AD5"/>
    <w:rsid w:val="003F2C40"/>
    <w:rsid w:val="003F3862"/>
    <w:rsid w:val="003F4CCD"/>
    <w:rsid w:val="003F5358"/>
    <w:rsid w:val="003F5911"/>
    <w:rsid w:val="003F63EA"/>
    <w:rsid w:val="003F6927"/>
    <w:rsid w:val="003F699D"/>
    <w:rsid w:val="003F71BA"/>
    <w:rsid w:val="003F7408"/>
    <w:rsid w:val="003F746F"/>
    <w:rsid w:val="0040028C"/>
    <w:rsid w:val="00400460"/>
    <w:rsid w:val="004004FB"/>
    <w:rsid w:val="00400E0B"/>
    <w:rsid w:val="00400FC8"/>
    <w:rsid w:val="00401293"/>
    <w:rsid w:val="004012DF"/>
    <w:rsid w:val="004013F3"/>
    <w:rsid w:val="004019E8"/>
    <w:rsid w:val="00401FD0"/>
    <w:rsid w:val="004023B4"/>
    <w:rsid w:val="00402E40"/>
    <w:rsid w:val="00402F41"/>
    <w:rsid w:val="00402FB6"/>
    <w:rsid w:val="004038CF"/>
    <w:rsid w:val="00403CDE"/>
    <w:rsid w:val="0040403B"/>
    <w:rsid w:val="0040437E"/>
    <w:rsid w:val="0040542F"/>
    <w:rsid w:val="00405C45"/>
    <w:rsid w:val="00406E24"/>
    <w:rsid w:val="004076CD"/>
    <w:rsid w:val="00407816"/>
    <w:rsid w:val="004107EF"/>
    <w:rsid w:val="0041095F"/>
    <w:rsid w:val="0041120B"/>
    <w:rsid w:val="004112C5"/>
    <w:rsid w:val="00411606"/>
    <w:rsid w:val="00411FE9"/>
    <w:rsid w:val="00412125"/>
    <w:rsid w:val="004127F0"/>
    <w:rsid w:val="004138FD"/>
    <w:rsid w:val="004139D8"/>
    <w:rsid w:val="00413CAB"/>
    <w:rsid w:val="00413CB5"/>
    <w:rsid w:val="00414552"/>
    <w:rsid w:val="00415614"/>
    <w:rsid w:val="004157E4"/>
    <w:rsid w:val="00415A6A"/>
    <w:rsid w:val="00415DB0"/>
    <w:rsid w:val="004170AE"/>
    <w:rsid w:val="004174CA"/>
    <w:rsid w:val="00417B86"/>
    <w:rsid w:val="00420129"/>
    <w:rsid w:val="00421622"/>
    <w:rsid w:val="00421AA3"/>
    <w:rsid w:val="0042295D"/>
    <w:rsid w:val="00422EE4"/>
    <w:rsid w:val="004236C5"/>
    <w:rsid w:val="00423CCB"/>
    <w:rsid w:val="00423E1F"/>
    <w:rsid w:val="00424FB1"/>
    <w:rsid w:val="004254DD"/>
    <w:rsid w:val="00425E7D"/>
    <w:rsid w:val="00426A5B"/>
    <w:rsid w:val="00427742"/>
    <w:rsid w:val="0043070F"/>
    <w:rsid w:val="00431F90"/>
    <w:rsid w:val="004326FA"/>
    <w:rsid w:val="00432E70"/>
    <w:rsid w:val="00433577"/>
    <w:rsid w:val="00433ACD"/>
    <w:rsid w:val="00433B4E"/>
    <w:rsid w:val="004362B6"/>
    <w:rsid w:val="00436446"/>
    <w:rsid w:val="00436486"/>
    <w:rsid w:val="00436B33"/>
    <w:rsid w:val="00437027"/>
    <w:rsid w:val="00437CD5"/>
    <w:rsid w:val="0044235E"/>
    <w:rsid w:val="00442598"/>
    <w:rsid w:val="004425BD"/>
    <w:rsid w:val="00442D72"/>
    <w:rsid w:val="00443152"/>
    <w:rsid w:val="0044327A"/>
    <w:rsid w:val="00443410"/>
    <w:rsid w:val="00443886"/>
    <w:rsid w:val="004438B0"/>
    <w:rsid w:val="004441E7"/>
    <w:rsid w:val="00444512"/>
    <w:rsid w:val="0044490F"/>
    <w:rsid w:val="00444AEC"/>
    <w:rsid w:val="00444C4A"/>
    <w:rsid w:val="004450C6"/>
    <w:rsid w:val="004453D9"/>
    <w:rsid w:val="00445CDD"/>
    <w:rsid w:val="0044606B"/>
    <w:rsid w:val="00446786"/>
    <w:rsid w:val="004467B2"/>
    <w:rsid w:val="004468CA"/>
    <w:rsid w:val="004478E2"/>
    <w:rsid w:val="004503EF"/>
    <w:rsid w:val="0045047C"/>
    <w:rsid w:val="00450652"/>
    <w:rsid w:val="00450A7B"/>
    <w:rsid w:val="0045121C"/>
    <w:rsid w:val="004516D3"/>
    <w:rsid w:val="00451812"/>
    <w:rsid w:val="00451C85"/>
    <w:rsid w:val="0045214A"/>
    <w:rsid w:val="00452A89"/>
    <w:rsid w:val="004534CD"/>
    <w:rsid w:val="00453DA6"/>
    <w:rsid w:val="00453FA2"/>
    <w:rsid w:val="00454855"/>
    <w:rsid w:val="00454985"/>
    <w:rsid w:val="004552E2"/>
    <w:rsid w:val="00455B57"/>
    <w:rsid w:val="00456255"/>
    <w:rsid w:val="004568D6"/>
    <w:rsid w:val="00456A58"/>
    <w:rsid w:val="00456B11"/>
    <w:rsid w:val="00457116"/>
    <w:rsid w:val="00457124"/>
    <w:rsid w:val="00457AF7"/>
    <w:rsid w:val="00457B0B"/>
    <w:rsid w:val="0046015E"/>
    <w:rsid w:val="0046040A"/>
    <w:rsid w:val="0046100C"/>
    <w:rsid w:val="004615E6"/>
    <w:rsid w:val="00462696"/>
    <w:rsid w:val="00462B86"/>
    <w:rsid w:val="00462CC1"/>
    <w:rsid w:val="004635D6"/>
    <w:rsid w:val="00463C7A"/>
    <w:rsid w:val="004653CD"/>
    <w:rsid w:val="0046570E"/>
    <w:rsid w:val="00465DB9"/>
    <w:rsid w:val="004669E1"/>
    <w:rsid w:val="00467628"/>
    <w:rsid w:val="00467702"/>
    <w:rsid w:val="00467B3D"/>
    <w:rsid w:val="00467B44"/>
    <w:rsid w:val="00467D56"/>
    <w:rsid w:val="00470688"/>
    <w:rsid w:val="0047072B"/>
    <w:rsid w:val="00470CD8"/>
    <w:rsid w:val="0047120E"/>
    <w:rsid w:val="004715EE"/>
    <w:rsid w:val="0047177F"/>
    <w:rsid w:val="00472212"/>
    <w:rsid w:val="00472629"/>
    <w:rsid w:val="00472979"/>
    <w:rsid w:val="004734DB"/>
    <w:rsid w:val="0047360D"/>
    <w:rsid w:val="00473721"/>
    <w:rsid w:val="0047408B"/>
    <w:rsid w:val="0047443E"/>
    <w:rsid w:val="00476F7F"/>
    <w:rsid w:val="00476FA2"/>
    <w:rsid w:val="00477313"/>
    <w:rsid w:val="004778EE"/>
    <w:rsid w:val="00477CAD"/>
    <w:rsid w:val="00477EDB"/>
    <w:rsid w:val="00481803"/>
    <w:rsid w:val="00481D5F"/>
    <w:rsid w:val="00482273"/>
    <w:rsid w:val="00482841"/>
    <w:rsid w:val="00482C7F"/>
    <w:rsid w:val="00483105"/>
    <w:rsid w:val="004833AF"/>
    <w:rsid w:val="00484157"/>
    <w:rsid w:val="004847C0"/>
    <w:rsid w:val="00484BDC"/>
    <w:rsid w:val="0048640F"/>
    <w:rsid w:val="00486848"/>
    <w:rsid w:val="00486C11"/>
    <w:rsid w:val="00486C4E"/>
    <w:rsid w:val="00486F64"/>
    <w:rsid w:val="00487934"/>
    <w:rsid w:val="00487A2D"/>
    <w:rsid w:val="00487B92"/>
    <w:rsid w:val="004914CB"/>
    <w:rsid w:val="00491FBC"/>
    <w:rsid w:val="004920DC"/>
    <w:rsid w:val="004939E2"/>
    <w:rsid w:val="0049403C"/>
    <w:rsid w:val="0049448F"/>
    <w:rsid w:val="004949EB"/>
    <w:rsid w:val="00494B8B"/>
    <w:rsid w:val="004952DB"/>
    <w:rsid w:val="004956A0"/>
    <w:rsid w:val="00495976"/>
    <w:rsid w:val="00495B6F"/>
    <w:rsid w:val="004963E0"/>
    <w:rsid w:val="00497880"/>
    <w:rsid w:val="004A0109"/>
    <w:rsid w:val="004A077D"/>
    <w:rsid w:val="004A080D"/>
    <w:rsid w:val="004A0DD4"/>
    <w:rsid w:val="004A164D"/>
    <w:rsid w:val="004A1B02"/>
    <w:rsid w:val="004A1DBC"/>
    <w:rsid w:val="004A1E5D"/>
    <w:rsid w:val="004A2F12"/>
    <w:rsid w:val="004A38F8"/>
    <w:rsid w:val="004A46AB"/>
    <w:rsid w:val="004A4A1B"/>
    <w:rsid w:val="004A4D6A"/>
    <w:rsid w:val="004A4E84"/>
    <w:rsid w:val="004A51A9"/>
    <w:rsid w:val="004A5361"/>
    <w:rsid w:val="004A56AA"/>
    <w:rsid w:val="004A598C"/>
    <w:rsid w:val="004A5BF6"/>
    <w:rsid w:val="004A5DD7"/>
    <w:rsid w:val="004A5EA7"/>
    <w:rsid w:val="004A63F9"/>
    <w:rsid w:val="004A641A"/>
    <w:rsid w:val="004A69E8"/>
    <w:rsid w:val="004A6C0C"/>
    <w:rsid w:val="004A6DC4"/>
    <w:rsid w:val="004A7373"/>
    <w:rsid w:val="004A7587"/>
    <w:rsid w:val="004A78F5"/>
    <w:rsid w:val="004B0116"/>
    <w:rsid w:val="004B02F3"/>
    <w:rsid w:val="004B02FB"/>
    <w:rsid w:val="004B03DE"/>
    <w:rsid w:val="004B1FB0"/>
    <w:rsid w:val="004B20FC"/>
    <w:rsid w:val="004B350E"/>
    <w:rsid w:val="004B3A88"/>
    <w:rsid w:val="004B3F30"/>
    <w:rsid w:val="004B40BC"/>
    <w:rsid w:val="004B4A34"/>
    <w:rsid w:val="004B5895"/>
    <w:rsid w:val="004B6116"/>
    <w:rsid w:val="004B6687"/>
    <w:rsid w:val="004B66E8"/>
    <w:rsid w:val="004B6A54"/>
    <w:rsid w:val="004B7379"/>
    <w:rsid w:val="004B79A1"/>
    <w:rsid w:val="004B7E4D"/>
    <w:rsid w:val="004C041D"/>
    <w:rsid w:val="004C0AAF"/>
    <w:rsid w:val="004C1489"/>
    <w:rsid w:val="004C15F1"/>
    <w:rsid w:val="004C1A39"/>
    <w:rsid w:val="004C1F68"/>
    <w:rsid w:val="004C248C"/>
    <w:rsid w:val="004C2A6A"/>
    <w:rsid w:val="004C308C"/>
    <w:rsid w:val="004C479F"/>
    <w:rsid w:val="004C4895"/>
    <w:rsid w:val="004C499A"/>
    <w:rsid w:val="004C530F"/>
    <w:rsid w:val="004C599F"/>
    <w:rsid w:val="004C5DC3"/>
    <w:rsid w:val="004C6308"/>
    <w:rsid w:val="004C7A5E"/>
    <w:rsid w:val="004C7B2F"/>
    <w:rsid w:val="004D01E5"/>
    <w:rsid w:val="004D068B"/>
    <w:rsid w:val="004D06D0"/>
    <w:rsid w:val="004D092E"/>
    <w:rsid w:val="004D0975"/>
    <w:rsid w:val="004D0CEB"/>
    <w:rsid w:val="004D0D5C"/>
    <w:rsid w:val="004D12BF"/>
    <w:rsid w:val="004D1A73"/>
    <w:rsid w:val="004D1CA1"/>
    <w:rsid w:val="004D2052"/>
    <w:rsid w:val="004D21AF"/>
    <w:rsid w:val="004D2814"/>
    <w:rsid w:val="004D296F"/>
    <w:rsid w:val="004D2BF2"/>
    <w:rsid w:val="004D4125"/>
    <w:rsid w:val="004D41F7"/>
    <w:rsid w:val="004D494E"/>
    <w:rsid w:val="004D5C3D"/>
    <w:rsid w:val="004D6E22"/>
    <w:rsid w:val="004D715B"/>
    <w:rsid w:val="004D7A63"/>
    <w:rsid w:val="004D7EA2"/>
    <w:rsid w:val="004E0B4B"/>
    <w:rsid w:val="004E0C0C"/>
    <w:rsid w:val="004E10DD"/>
    <w:rsid w:val="004E1EF1"/>
    <w:rsid w:val="004E1FC5"/>
    <w:rsid w:val="004E2AEF"/>
    <w:rsid w:val="004E2DFF"/>
    <w:rsid w:val="004E3195"/>
    <w:rsid w:val="004E4A54"/>
    <w:rsid w:val="004E4EC3"/>
    <w:rsid w:val="004E577B"/>
    <w:rsid w:val="004E5A05"/>
    <w:rsid w:val="004E67BC"/>
    <w:rsid w:val="004E6A34"/>
    <w:rsid w:val="004E6CDD"/>
    <w:rsid w:val="004E6FB5"/>
    <w:rsid w:val="004E701E"/>
    <w:rsid w:val="004E7A2A"/>
    <w:rsid w:val="004E7B23"/>
    <w:rsid w:val="004E7C1B"/>
    <w:rsid w:val="004F04EC"/>
    <w:rsid w:val="004F0500"/>
    <w:rsid w:val="004F098A"/>
    <w:rsid w:val="004F0B26"/>
    <w:rsid w:val="004F0FE2"/>
    <w:rsid w:val="004F104F"/>
    <w:rsid w:val="004F130A"/>
    <w:rsid w:val="004F1689"/>
    <w:rsid w:val="004F2CCB"/>
    <w:rsid w:val="004F3369"/>
    <w:rsid w:val="004F367E"/>
    <w:rsid w:val="004F375E"/>
    <w:rsid w:val="004F38DC"/>
    <w:rsid w:val="004F3BD8"/>
    <w:rsid w:val="004F3DBE"/>
    <w:rsid w:val="004F3F43"/>
    <w:rsid w:val="004F4054"/>
    <w:rsid w:val="004F421C"/>
    <w:rsid w:val="004F436F"/>
    <w:rsid w:val="004F4FE8"/>
    <w:rsid w:val="004F560A"/>
    <w:rsid w:val="004F565C"/>
    <w:rsid w:val="004F57BE"/>
    <w:rsid w:val="004F61EF"/>
    <w:rsid w:val="004F6248"/>
    <w:rsid w:val="004F6665"/>
    <w:rsid w:val="004F69B7"/>
    <w:rsid w:val="004F6A7B"/>
    <w:rsid w:val="004F72B2"/>
    <w:rsid w:val="004F796A"/>
    <w:rsid w:val="004F7A9F"/>
    <w:rsid w:val="004F7EA8"/>
    <w:rsid w:val="004F7ED7"/>
    <w:rsid w:val="00500556"/>
    <w:rsid w:val="00501346"/>
    <w:rsid w:val="00501CCC"/>
    <w:rsid w:val="00501CDD"/>
    <w:rsid w:val="00502C92"/>
    <w:rsid w:val="00502DD0"/>
    <w:rsid w:val="0050416E"/>
    <w:rsid w:val="005043CB"/>
    <w:rsid w:val="00504536"/>
    <w:rsid w:val="00504F84"/>
    <w:rsid w:val="005054C5"/>
    <w:rsid w:val="005058AA"/>
    <w:rsid w:val="00505EE4"/>
    <w:rsid w:val="0050659F"/>
    <w:rsid w:val="00506815"/>
    <w:rsid w:val="00507DD1"/>
    <w:rsid w:val="0051119C"/>
    <w:rsid w:val="0051159C"/>
    <w:rsid w:val="005115C2"/>
    <w:rsid w:val="00511744"/>
    <w:rsid w:val="00511B40"/>
    <w:rsid w:val="00511E1B"/>
    <w:rsid w:val="00511FC7"/>
    <w:rsid w:val="00512F73"/>
    <w:rsid w:val="00513A03"/>
    <w:rsid w:val="00513BF5"/>
    <w:rsid w:val="00513EF5"/>
    <w:rsid w:val="005147F5"/>
    <w:rsid w:val="00514FBC"/>
    <w:rsid w:val="0051535E"/>
    <w:rsid w:val="005154C0"/>
    <w:rsid w:val="00515526"/>
    <w:rsid w:val="00515AE9"/>
    <w:rsid w:val="00520690"/>
    <w:rsid w:val="00521618"/>
    <w:rsid w:val="00521710"/>
    <w:rsid w:val="00522048"/>
    <w:rsid w:val="00522F7B"/>
    <w:rsid w:val="00523156"/>
    <w:rsid w:val="005237D8"/>
    <w:rsid w:val="00524627"/>
    <w:rsid w:val="0052496F"/>
    <w:rsid w:val="0052497C"/>
    <w:rsid w:val="00524CC6"/>
    <w:rsid w:val="00525018"/>
    <w:rsid w:val="005256AB"/>
    <w:rsid w:val="00525F12"/>
    <w:rsid w:val="00525F1B"/>
    <w:rsid w:val="005261E7"/>
    <w:rsid w:val="005262BD"/>
    <w:rsid w:val="0052671E"/>
    <w:rsid w:val="005271AD"/>
    <w:rsid w:val="005275A9"/>
    <w:rsid w:val="00527672"/>
    <w:rsid w:val="00527D07"/>
    <w:rsid w:val="00527EBC"/>
    <w:rsid w:val="00530054"/>
    <w:rsid w:val="005301B0"/>
    <w:rsid w:val="0053041D"/>
    <w:rsid w:val="00530672"/>
    <w:rsid w:val="00530AD9"/>
    <w:rsid w:val="00530EC0"/>
    <w:rsid w:val="00531B13"/>
    <w:rsid w:val="005327E1"/>
    <w:rsid w:val="00532876"/>
    <w:rsid w:val="00532980"/>
    <w:rsid w:val="00532D73"/>
    <w:rsid w:val="00533559"/>
    <w:rsid w:val="005346FD"/>
    <w:rsid w:val="00534A1D"/>
    <w:rsid w:val="00534A5A"/>
    <w:rsid w:val="005352CB"/>
    <w:rsid w:val="00535322"/>
    <w:rsid w:val="00535F3D"/>
    <w:rsid w:val="005361D8"/>
    <w:rsid w:val="00536AB1"/>
    <w:rsid w:val="005373E1"/>
    <w:rsid w:val="00540B40"/>
    <w:rsid w:val="0054143F"/>
    <w:rsid w:val="00541E93"/>
    <w:rsid w:val="005420ED"/>
    <w:rsid w:val="00542719"/>
    <w:rsid w:val="00542A00"/>
    <w:rsid w:val="0054466F"/>
    <w:rsid w:val="00544EB4"/>
    <w:rsid w:val="005456AE"/>
    <w:rsid w:val="005461FF"/>
    <w:rsid w:val="005462BA"/>
    <w:rsid w:val="0054657D"/>
    <w:rsid w:val="00547EFA"/>
    <w:rsid w:val="00551AC9"/>
    <w:rsid w:val="00551AFE"/>
    <w:rsid w:val="00551E61"/>
    <w:rsid w:val="00552413"/>
    <w:rsid w:val="0055248B"/>
    <w:rsid w:val="0055266F"/>
    <w:rsid w:val="0055282B"/>
    <w:rsid w:val="00552973"/>
    <w:rsid w:val="00552D5D"/>
    <w:rsid w:val="00552DBD"/>
    <w:rsid w:val="005531DA"/>
    <w:rsid w:val="005531FD"/>
    <w:rsid w:val="00553388"/>
    <w:rsid w:val="0055432C"/>
    <w:rsid w:val="00554374"/>
    <w:rsid w:val="00555062"/>
    <w:rsid w:val="0055547D"/>
    <w:rsid w:val="005556C9"/>
    <w:rsid w:val="0055575A"/>
    <w:rsid w:val="00555B2F"/>
    <w:rsid w:val="00555D92"/>
    <w:rsid w:val="00555F06"/>
    <w:rsid w:val="00556083"/>
    <w:rsid w:val="00556116"/>
    <w:rsid w:val="0055657B"/>
    <w:rsid w:val="005569F5"/>
    <w:rsid w:val="00556BB3"/>
    <w:rsid w:val="00556F42"/>
    <w:rsid w:val="00557293"/>
    <w:rsid w:val="00557400"/>
    <w:rsid w:val="00557F4C"/>
    <w:rsid w:val="00560E86"/>
    <w:rsid w:val="00561464"/>
    <w:rsid w:val="00561AB5"/>
    <w:rsid w:val="005621BB"/>
    <w:rsid w:val="00562DCD"/>
    <w:rsid w:val="00563409"/>
    <w:rsid w:val="00563E92"/>
    <w:rsid w:val="00564169"/>
    <w:rsid w:val="00564A77"/>
    <w:rsid w:val="005651D1"/>
    <w:rsid w:val="0056578F"/>
    <w:rsid w:val="00565B08"/>
    <w:rsid w:val="00565CAE"/>
    <w:rsid w:val="005661CA"/>
    <w:rsid w:val="00566428"/>
    <w:rsid w:val="0056644A"/>
    <w:rsid w:val="00566C22"/>
    <w:rsid w:val="00566ECF"/>
    <w:rsid w:val="005676B2"/>
    <w:rsid w:val="0057050D"/>
    <w:rsid w:val="0057184A"/>
    <w:rsid w:val="00571B9F"/>
    <w:rsid w:val="00572930"/>
    <w:rsid w:val="00572979"/>
    <w:rsid w:val="00572A61"/>
    <w:rsid w:val="00573361"/>
    <w:rsid w:val="0057341A"/>
    <w:rsid w:val="0057425C"/>
    <w:rsid w:val="00574307"/>
    <w:rsid w:val="00574AA5"/>
    <w:rsid w:val="00574CA2"/>
    <w:rsid w:val="00575352"/>
    <w:rsid w:val="00575E37"/>
    <w:rsid w:val="00575F60"/>
    <w:rsid w:val="0057650D"/>
    <w:rsid w:val="005808A5"/>
    <w:rsid w:val="00580D56"/>
    <w:rsid w:val="005813E8"/>
    <w:rsid w:val="00581C36"/>
    <w:rsid w:val="00582FA2"/>
    <w:rsid w:val="00583C08"/>
    <w:rsid w:val="0058452A"/>
    <w:rsid w:val="0058499F"/>
    <w:rsid w:val="00584E59"/>
    <w:rsid w:val="005858B0"/>
    <w:rsid w:val="00586710"/>
    <w:rsid w:val="00586EF4"/>
    <w:rsid w:val="0059017A"/>
    <w:rsid w:val="00590474"/>
    <w:rsid w:val="0059055C"/>
    <w:rsid w:val="00590941"/>
    <w:rsid w:val="00590B4A"/>
    <w:rsid w:val="00590C9B"/>
    <w:rsid w:val="00591A5F"/>
    <w:rsid w:val="00591BF5"/>
    <w:rsid w:val="005924DB"/>
    <w:rsid w:val="00592F07"/>
    <w:rsid w:val="0059307A"/>
    <w:rsid w:val="00593878"/>
    <w:rsid w:val="005940A4"/>
    <w:rsid w:val="00595D28"/>
    <w:rsid w:val="00595F2C"/>
    <w:rsid w:val="00595F2D"/>
    <w:rsid w:val="0059617C"/>
    <w:rsid w:val="00596417"/>
    <w:rsid w:val="00596D11"/>
    <w:rsid w:val="00596F39"/>
    <w:rsid w:val="005975C4"/>
    <w:rsid w:val="005A14CA"/>
    <w:rsid w:val="005A2045"/>
    <w:rsid w:val="005A2684"/>
    <w:rsid w:val="005A351D"/>
    <w:rsid w:val="005A3A6B"/>
    <w:rsid w:val="005A4283"/>
    <w:rsid w:val="005A469B"/>
    <w:rsid w:val="005A55EF"/>
    <w:rsid w:val="005A6875"/>
    <w:rsid w:val="005A69CE"/>
    <w:rsid w:val="005A6D8B"/>
    <w:rsid w:val="005A7585"/>
    <w:rsid w:val="005A7A52"/>
    <w:rsid w:val="005A7AC9"/>
    <w:rsid w:val="005B1EA6"/>
    <w:rsid w:val="005B2655"/>
    <w:rsid w:val="005B27AA"/>
    <w:rsid w:val="005B29E5"/>
    <w:rsid w:val="005B2A13"/>
    <w:rsid w:val="005B3675"/>
    <w:rsid w:val="005B3C1D"/>
    <w:rsid w:val="005B4169"/>
    <w:rsid w:val="005B550E"/>
    <w:rsid w:val="005B5AB2"/>
    <w:rsid w:val="005B5C96"/>
    <w:rsid w:val="005B5F64"/>
    <w:rsid w:val="005B72CE"/>
    <w:rsid w:val="005B7CA1"/>
    <w:rsid w:val="005C002E"/>
    <w:rsid w:val="005C0090"/>
    <w:rsid w:val="005C02F9"/>
    <w:rsid w:val="005C237A"/>
    <w:rsid w:val="005C2769"/>
    <w:rsid w:val="005C2B2E"/>
    <w:rsid w:val="005C2C52"/>
    <w:rsid w:val="005C30E9"/>
    <w:rsid w:val="005C3772"/>
    <w:rsid w:val="005C435D"/>
    <w:rsid w:val="005C4BE1"/>
    <w:rsid w:val="005C4FBE"/>
    <w:rsid w:val="005C57EE"/>
    <w:rsid w:val="005C5C83"/>
    <w:rsid w:val="005C5F1D"/>
    <w:rsid w:val="005C60E9"/>
    <w:rsid w:val="005C69D1"/>
    <w:rsid w:val="005C7A0C"/>
    <w:rsid w:val="005D00AC"/>
    <w:rsid w:val="005D01EF"/>
    <w:rsid w:val="005D116A"/>
    <w:rsid w:val="005D138A"/>
    <w:rsid w:val="005D23ED"/>
    <w:rsid w:val="005D27E9"/>
    <w:rsid w:val="005D2B44"/>
    <w:rsid w:val="005D2F3A"/>
    <w:rsid w:val="005D37F6"/>
    <w:rsid w:val="005D3835"/>
    <w:rsid w:val="005D45B3"/>
    <w:rsid w:val="005D52FA"/>
    <w:rsid w:val="005D569F"/>
    <w:rsid w:val="005D605B"/>
    <w:rsid w:val="005D6104"/>
    <w:rsid w:val="005D688E"/>
    <w:rsid w:val="005D6950"/>
    <w:rsid w:val="005D722E"/>
    <w:rsid w:val="005D7321"/>
    <w:rsid w:val="005D73B8"/>
    <w:rsid w:val="005E02EC"/>
    <w:rsid w:val="005E0B30"/>
    <w:rsid w:val="005E0D2C"/>
    <w:rsid w:val="005E105D"/>
    <w:rsid w:val="005E1301"/>
    <w:rsid w:val="005E184D"/>
    <w:rsid w:val="005E21C6"/>
    <w:rsid w:val="005E23BC"/>
    <w:rsid w:val="005E24F2"/>
    <w:rsid w:val="005E2A79"/>
    <w:rsid w:val="005E31B9"/>
    <w:rsid w:val="005E3A7F"/>
    <w:rsid w:val="005E3EC3"/>
    <w:rsid w:val="005E4589"/>
    <w:rsid w:val="005E4607"/>
    <w:rsid w:val="005E5A51"/>
    <w:rsid w:val="005E5D21"/>
    <w:rsid w:val="005E6073"/>
    <w:rsid w:val="005E69FD"/>
    <w:rsid w:val="005E70C3"/>
    <w:rsid w:val="005E740D"/>
    <w:rsid w:val="005E758B"/>
    <w:rsid w:val="005F05EF"/>
    <w:rsid w:val="005F0941"/>
    <w:rsid w:val="005F196F"/>
    <w:rsid w:val="005F220A"/>
    <w:rsid w:val="005F2792"/>
    <w:rsid w:val="005F2E1A"/>
    <w:rsid w:val="005F2EB6"/>
    <w:rsid w:val="005F335E"/>
    <w:rsid w:val="005F33E0"/>
    <w:rsid w:val="005F35FC"/>
    <w:rsid w:val="005F361D"/>
    <w:rsid w:val="005F3DAB"/>
    <w:rsid w:val="005F40BE"/>
    <w:rsid w:val="005F4904"/>
    <w:rsid w:val="005F557B"/>
    <w:rsid w:val="005F58AF"/>
    <w:rsid w:val="005F5F14"/>
    <w:rsid w:val="005F62CC"/>
    <w:rsid w:val="005F6A33"/>
    <w:rsid w:val="005F6A8A"/>
    <w:rsid w:val="005F6C6F"/>
    <w:rsid w:val="005F71C4"/>
    <w:rsid w:val="005F7C17"/>
    <w:rsid w:val="005F7C5E"/>
    <w:rsid w:val="00600D61"/>
    <w:rsid w:val="00600EC0"/>
    <w:rsid w:val="0060124C"/>
    <w:rsid w:val="00601BCD"/>
    <w:rsid w:val="00601C97"/>
    <w:rsid w:val="006023F6"/>
    <w:rsid w:val="0060278D"/>
    <w:rsid w:val="00602C75"/>
    <w:rsid w:val="00603469"/>
    <w:rsid w:val="006038E8"/>
    <w:rsid w:val="0060410A"/>
    <w:rsid w:val="00604E57"/>
    <w:rsid w:val="006051C5"/>
    <w:rsid w:val="006057F3"/>
    <w:rsid w:val="00606249"/>
    <w:rsid w:val="00606450"/>
    <w:rsid w:val="00606770"/>
    <w:rsid w:val="00606A37"/>
    <w:rsid w:val="00607868"/>
    <w:rsid w:val="00610160"/>
    <w:rsid w:val="00610274"/>
    <w:rsid w:val="0061034D"/>
    <w:rsid w:val="00610C2C"/>
    <w:rsid w:val="006114E6"/>
    <w:rsid w:val="006117AE"/>
    <w:rsid w:val="00611BFB"/>
    <w:rsid w:val="0061227C"/>
    <w:rsid w:val="00612450"/>
    <w:rsid w:val="00613225"/>
    <w:rsid w:val="0061389F"/>
    <w:rsid w:val="00613954"/>
    <w:rsid w:val="00613B3C"/>
    <w:rsid w:val="00613F68"/>
    <w:rsid w:val="00614212"/>
    <w:rsid w:val="00614D1D"/>
    <w:rsid w:val="0061533C"/>
    <w:rsid w:val="006155EC"/>
    <w:rsid w:val="0061576D"/>
    <w:rsid w:val="006160EC"/>
    <w:rsid w:val="0061637A"/>
    <w:rsid w:val="006167E1"/>
    <w:rsid w:val="00616D18"/>
    <w:rsid w:val="00617184"/>
    <w:rsid w:val="00617E7A"/>
    <w:rsid w:val="00620929"/>
    <w:rsid w:val="00622053"/>
    <w:rsid w:val="00622C23"/>
    <w:rsid w:val="00622D00"/>
    <w:rsid w:val="00622DF3"/>
    <w:rsid w:val="00623131"/>
    <w:rsid w:val="006236BB"/>
    <w:rsid w:val="00623E9C"/>
    <w:rsid w:val="00624294"/>
    <w:rsid w:val="0062491B"/>
    <w:rsid w:val="00624C1F"/>
    <w:rsid w:val="006260B6"/>
    <w:rsid w:val="00626BAC"/>
    <w:rsid w:val="00626F1E"/>
    <w:rsid w:val="00626F83"/>
    <w:rsid w:val="00627190"/>
    <w:rsid w:val="00627247"/>
    <w:rsid w:val="0062741A"/>
    <w:rsid w:val="00627A70"/>
    <w:rsid w:val="00627C5B"/>
    <w:rsid w:val="00630A07"/>
    <w:rsid w:val="006321AB"/>
    <w:rsid w:val="0063230B"/>
    <w:rsid w:val="0063259A"/>
    <w:rsid w:val="00632D98"/>
    <w:rsid w:val="00632DCE"/>
    <w:rsid w:val="0063418E"/>
    <w:rsid w:val="0063600D"/>
    <w:rsid w:val="00636B74"/>
    <w:rsid w:val="006374EF"/>
    <w:rsid w:val="006379D8"/>
    <w:rsid w:val="0064092C"/>
    <w:rsid w:val="00640C5E"/>
    <w:rsid w:val="00640D64"/>
    <w:rsid w:val="00641F86"/>
    <w:rsid w:val="006423CA"/>
    <w:rsid w:val="00642590"/>
    <w:rsid w:val="006436C2"/>
    <w:rsid w:val="006440F1"/>
    <w:rsid w:val="006441CC"/>
    <w:rsid w:val="00644291"/>
    <w:rsid w:val="006443C9"/>
    <w:rsid w:val="006447FE"/>
    <w:rsid w:val="00644953"/>
    <w:rsid w:val="0064539F"/>
    <w:rsid w:val="00645840"/>
    <w:rsid w:val="00645C14"/>
    <w:rsid w:val="006465D0"/>
    <w:rsid w:val="00646B0E"/>
    <w:rsid w:val="0064741D"/>
    <w:rsid w:val="00650014"/>
    <w:rsid w:val="0065036A"/>
    <w:rsid w:val="00651265"/>
    <w:rsid w:val="00651297"/>
    <w:rsid w:val="00651437"/>
    <w:rsid w:val="006522E7"/>
    <w:rsid w:val="006526F7"/>
    <w:rsid w:val="00652C83"/>
    <w:rsid w:val="006531A4"/>
    <w:rsid w:val="0065366D"/>
    <w:rsid w:val="00653E26"/>
    <w:rsid w:val="0065447D"/>
    <w:rsid w:val="006550EC"/>
    <w:rsid w:val="00655104"/>
    <w:rsid w:val="006555DE"/>
    <w:rsid w:val="0065561F"/>
    <w:rsid w:val="00655B55"/>
    <w:rsid w:val="00657B03"/>
    <w:rsid w:val="0066007F"/>
    <w:rsid w:val="00661268"/>
    <w:rsid w:val="00661CFC"/>
    <w:rsid w:val="00661DB4"/>
    <w:rsid w:val="00662C03"/>
    <w:rsid w:val="00662C3F"/>
    <w:rsid w:val="00663358"/>
    <w:rsid w:val="00663C00"/>
    <w:rsid w:val="006642DC"/>
    <w:rsid w:val="006645E4"/>
    <w:rsid w:val="0066532F"/>
    <w:rsid w:val="006658CE"/>
    <w:rsid w:val="00665EF1"/>
    <w:rsid w:val="00666115"/>
    <w:rsid w:val="00666410"/>
    <w:rsid w:val="0066665B"/>
    <w:rsid w:val="00666BF6"/>
    <w:rsid w:val="00666E51"/>
    <w:rsid w:val="0066719E"/>
    <w:rsid w:val="006671E5"/>
    <w:rsid w:val="00667557"/>
    <w:rsid w:val="00667671"/>
    <w:rsid w:val="0066786E"/>
    <w:rsid w:val="0066792D"/>
    <w:rsid w:val="00667C61"/>
    <w:rsid w:val="00667F19"/>
    <w:rsid w:val="00670F9E"/>
    <w:rsid w:val="006712C7"/>
    <w:rsid w:val="006713F1"/>
    <w:rsid w:val="006715AB"/>
    <w:rsid w:val="00671B87"/>
    <w:rsid w:val="00671D9D"/>
    <w:rsid w:val="006721CE"/>
    <w:rsid w:val="006725DC"/>
    <w:rsid w:val="0067261D"/>
    <w:rsid w:val="00672A3E"/>
    <w:rsid w:val="006730C5"/>
    <w:rsid w:val="00673394"/>
    <w:rsid w:val="00673488"/>
    <w:rsid w:val="00673D7B"/>
    <w:rsid w:val="006741CF"/>
    <w:rsid w:val="006747AC"/>
    <w:rsid w:val="00674AC4"/>
    <w:rsid w:val="00675A35"/>
    <w:rsid w:val="0067644B"/>
    <w:rsid w:val="006770EE"/>
    <w:rsid w:val="0067722B"/>
    <w:rsid w:val="00677376"/>
    <w:rsid w:val="006774E1"/>
    <w:rsid w:val="00677FCE"/>
    <w:rsid w:val="0068014B"/>
    <w:rsid w:val="00682814"/>
    <w:rsid w:val="00682D63"/>
    <w:rsid w:val="00683283"/>
    <w:rsid w:val="00683305"/>
    <w:rsid w:val="006834E9"/>
    <w:rsid w:val="00683928"/>
    <w:rsid w:val="0068398D"/>
    <w:rsid w:val="006842B0"/>
    <w:rsid w:val="006849AF"/>
    <w:rsid w:val="00685B83"/>
    <w:rsid w:val="00685DE6"/>
    <w:rsid w:val="00686CBC"/>
    <w:rsid w:val="006874C9"/>
    <w:rsid w:val="00687AB2"/>
    <w:rsid w:val="00687D4E"/>
    <w:rsid w:val="0069057A"/>
    <w:rsid w:val="00691041"/>
    <w:rsid w:val="00691383"/>
    <w:rsid w:val="006915FA"/>
    <w:rsid w:val="006919F0"/>
    <w:rsid w:val="00691D02"/>
    <w:rsid w:val="0069381C"/>
    <w:rsid w:val="0069413E"/>
    <w:rsid w:val="0069441E"/>
    <w:rsid w:val="00694911"/>
    <w:rsid w:val="00694AB4"/>
    <w:rsid w:val="0069540E"/>
    <w:rsid w:val="00695DDC"/>
    <w:rsid w:val="00696088"/>
    <w:rsid w:val="0069668D"/>
    <w:rsid w:val="00696854"/>
    <w:rsid w:val="006A1831"/>
    <w:rsid w:val="006A20C2"/>
    <w:rsid w:val="006A23C4"/>
    <w:rsid w:val="006A3321"/>
    <w:rsid w:val="006A394A"/>
    <w:rsid w:val="006A3B41"/>
    <w:rsid w:val="006A42F6"/>
    <w:rsid w:val="006A53A5"/>
    <w:rsid w:val="006A56A2"/>
    <w:rsid w:val="006A5E45"/>
    <w:rsid w:val="006A642E"/>
    <w:rsid w:val="006A6739"/>
    <w:rsid w:val="006A68FD"/>
    <w:rsid w:val="006A6BD9"/>
    <w:rsid w:val="006A7729"/>
    <w:rsid w:val="006B0107"/>
    <w:rsid w:val="006B0E42"/>
    <w:rsid w:val="006B107F"/>
    <w:rsid w:val="006B10B1"/>
    <w:rsid w:val="006B158E"/>
    <w:rsid w:val="006B1F15"/>
    <w:rsid w:val="006B1FF6"/>
    <w:rsid w:val="006B3434"/>
    <w:rsid w:val="006B4064"/>
    <w:rsid w:val="006B4B6B"/>
    <w:rsid w:val="006B5CCE"/>
    <w:rsid w:val="006B609E"/>
    <w:rsid w:val="006B6DBE"/>
    <w:rsid w:val="006B717C"/>
    <w:rsid w:val="006C062C"/>
    <w:rsid w:val="006C0B99"/>
    <w:rsid w:val="006C0CD9"/>
    <w:rsid w:val="006C0E6F"/>
    <w:rsid w:val="006C186B"/>
    <w:rsid w:val="006C1D45"/>
    <w:rsid w:val="006C1E90"/>
    <w:rsid w:val="006C2640"/>
    <w:rsid w:val="006C281D"/>
    <w:rsid w:val="006C2B79"/>
    <w:rsid w:val="006C2E3D"/>
    <w:rsid w:val="006C4137"/>
    <w:rsid w:val="006C44E5"/>
    <w:rsid w:val="006C462A"/>
    <w:rsid w:val="006C4D18"/>
    <w:rsid w:val="006C6690"/>
    <w:rsid w:val="006C68F2"/>
    <w:rsid w:val="006C753E"/>
    <w:rsid w:val="006C7AD3"/>
    <w:rsid w:val="006C7AE6"/>
    <w:rsid w:val="006D0051"/>
    <w:rsid w:val="006D02EA"/>
    <w:rsid w:val="006D0C2F"/>
    <w:rsid w:val="006D1405"/>
    <w:rsid w:val="006D1BB5"/>
    <w:rsid w:val="006D21BC"/>
    <w:rsid w:val="006D336A"/>
    <w:rsid w:val="006D439B"/>
    <w:rsid w:val="006D5D32"/>
    <w:rsid w:val="006D5D89"/>
    <w:rsid w:val="006D6B5A"/>
    <w:rsid w:val="006D6C14"/>
    <w:rsid w:val="006D6C8F"/>
    <w:rsid w:val="006D71F4"/>
    <w:rsid w:val="006D77C8"/>
    <w:rsid w:val="006D7814"/>
    <w:rsid w:val="006E01A2"/>
    <w:rsid w:val="006E0711"/>
    <w:rsid w:val="006E098E"/>
    <w:rsid w:val="006E23B9"/>
    <w:rsid w:val="006E24D9"/>
    <w:rsid w:val="006E25CC"/>
    <w:rsid w:val="006E2729"/>
    <w:rsid w:val="006E28C7"/>
    <w:rsid w:val="006E2A85"/>
    <w:rsid w:val="006E46A8"/>
    <w:rsid w:val="006E46EC"/>
    <w:rsid w:val="006E5534"/>
    <w:rsid w:val="006E5ADE"/>
    <w:rsid w:val="006E5E43"/>
    <w:rsid w:val="006E6255"/>
    <w:rsid w:val="006E6280"/>
    <w:rsid w:val="006E66D4"/>
    <w:rsid w:val="006E6FBE"/>
    <w:rsid w:val="006E755E"/>
    <w:rsid w:val="006F01A2"/>
    <w:rsid w:val="006F1135"/>
    <w:rsid w:val="006F2528"/>
    <w:rsid w:val="006F27A2"/>
    <w:rsid w:val="006F3061"/>
    <w:rsid w:val="006F3CC6"/>
    <w:rsid w:val="006F5E61"/>
    <w:rsid w:val="006F6AA5"/>
    <w:rsid w:val="006F6AEA"/>
    <w:rsid w:val="006F71B8"/>
    <w:rsid w:val="006F7924"/>
    <w:rsid w:val="006F79C5"/>
    <w:rsid w:val="00700582"/>
    <w:rsid w:val="007005D4"/>
    <w:rsid w:val="00701073"/>
    <w:rsid w:val="0070150D"/>
    <w:rsid w:val="007019BB"/>
    <w:rsid w:val="00701AAC"/>
    <w:rsid w:val="007020BB"/>
    <w:rsid w:val="0070221A"/>
    <w:rsid w:val="00702ECD"/>
    <w:rsid w:val="007033FB"/>
    <w:rsid w:val="007035EF"/>
    <w:rsid w:val="007038F6"/>
    <w:rsid w:val="007042B5"/>
    <w:rsid w:val="0070434F"/>
    <w:rsid w:val="00704853"/>
    <w:rsid w:val="00704F36"/>
    <w:rsid w:val="00705F21"/>
    <w:rsid w:val="007062F2"/>
    <w:rsid w:val="00706438"/>
    <w:rsid w:val="007067E4"/>
    <w:rsid w:val="007068DD"/>
    <w:rsid w:val="0070722E"/>
    <w:rsid w:val="007078C0"/>
    <w:rsid w:val="0070791C"/>
    <w:rsid w:val="00707D8D"/>
    <w:rsid w:val="00707FE5"/>
    <w:rsid w:val="007107B3"/>
    <w:rsid w:val="00710A8A"/>
    <w:rsid w:val="00710BDC"/>
    <w:rsid w:val="00710F2A"/>
    <w:rsid w:val="007114EE"/>
    <w:rsid w:val="00712440"/>
    <w:rsid w:val="0071272E"/>
    <w:rsid w:val="00712BBB"/>
    <w:rsid w:val="0071388B"/>
    <w:rsid w:val="00714102"/>
    <w:rsid w:val="00715E02"/>
    <w:rsid w:val="00716EAE"/>
    <w:rsid w:val="00717413"/>
    <w:rsid w:val="00717715"/>
    <w:rsid w:val="00717C2A"/>
    <w:rsid w:val="00717CA6"/>
    <w:rsid w:val="00720092"/>
    <w:rsid w:val="00720494"/>
    <w:rsid w:val="00720BAE"/>
    <w:rsid w:val="00720DF0"/>
    <w:rsid w:val="0072143C"/>
    <w:rsid w:val="007219E8"/>
    <w:rsid w:val="0072288E"/>
    <w:rsid w:val="0072338F"/>
    <w:rsid w:val="0072348F"/>
    <w:rsid w:val="00724306"/>
    <w:rsid w:val="0072521C"/>
    <w:rsid w:val="00725D37"/>
    <w:rsid w:val="0072614C"/>
    <w:rsid w:val="0072765D"/>
    <w:rsid w:val="00727773"/>
    <w:rsid w:val="00727809"/>
    <w:rsid w:val="00730C5F"/>
    <w:rsid w:val="0073115E"/>
    <w:rsid w:val="00731D3D"/>
    <w:rsid w:val="007322CE"/>
    <w:rsid w:val="00733369"/>
    <w:rsid w:val="00733765"/>
    <w:rsid w:val="00733DFF"/>
    <w:rsid w:val="00734A1C"/>
    <w:rsid w:val="00735A16"/>
    <w:rsid w:val="00735C26"/>
    <w:rsid w:val="007362AF"/>
    <w:rsid w:val="007365B5"/>
    <w:rsid w:val="007367E1"/>
    <w:rsid w:val="00736E69"/>
    <w:rsid w:val="00737014"/>
    <w:rsid w:val="007376DC"/>
    <w:rsid w:val="00737A5A"/>
    <w:rsid w:val="00737D84"/>
    <w:rsid w:val="00737E1D"/>
    <w:rsid w:val="00740061"/>
    <w:rsid w:val="0074085A"/>
    <w:rsid w:val="00740FCC"/>
    <w:rsid w:val="00741398"/>
    <w:rsid w:val="007414B5"/>
    <w:rsid w:val="007415BF"/>
    <w:rsid w:val="0074255D"/>
    <w:rsid w:val="007436C0"/>
    <w:rsid w:val="00744C76"/>
    <w:rsid w:val="00744EF2"/>
    <w:rsid w:val="00744FC7"/>
    <w:rsid w:val="0074563B"/>
    <w:rsid w:val="007457FE"/>
    <w:rsid w:val="00745850"/>
    <w:rsid w:val="00745B01"/>
    <w:rsid w:val="00745D5B"/>
    <w:rsid w:val="007461D5"/>
    <w:rsid w:val="00746660"/>
    <w:rsid w:val="00746914"/>
    <w:rsid w:val="00746BA8"/>
    <w:rsid w:val="00746C0B"/>
    <w:rsid w:val="00746D58"/>
    <w:rsid w:val="0074707E"/>
    <w:rsid w:val="007479BD"/>
    <w:rsid w:val="00747CBC"/>
    <w:rsid w:val="00750678"/>
    <w:rsid w:val="00750822"/>
    <w:rsid w:val="00750A9C"/>
    <w:rsid w:val="007511EE"/>
    <w:rsid w:val="00751804"/>
    <w:rsid w:val="00752205"/>
    <w:rsid w:val="00752EE5"/>
    <w:rsid w:val="0075398F"/>
    <w:rsid w:val="00753D54"/>
    <w:rsid w:val="00753E63"/>
    <w:rsid w:val="00754568"/>
    <w:rsid w:val="00754BAF"/>
    <w:rsid w:val="00754D38"/>
    <w:rsid w:val="00755184"/>
    <w:rsid w:val="00755591"/>
    <w:rsid w:val="0075677D"/>
    <w:rsid w:val="00756C57"/>
    <w:rsid w:val="007574F9"/>
    <w:rsid w:val="00757912"/>
    <w:rsid w:val="007600BB"/>
    <w:rsid w:val="00761C82"/>
    <w:rsid w:val="00761D02"/>
    <w:rsid w:val="00761EEB"/>
    <w:rsid w:val="007623DD"/>
    <w:rsid w:val="00764184"/>
    <w:rsid w:val="0076469A"/>
    <w:rsid w:val="00764C0E"/>
    <w:rsid w:val="00764CB7"/>
    <w:rsid w:val="007657DC"/>
    <w:rsid w:val="00765839"/>
    <w:rsid w:val="00765958"/>
    <w:rsid w:val="00765B9D"/>
    <w:rsid w:val="0076628B"/>
    <w:rsid w:val="00766390"/>
    <w:rsid w:val="0076663E"/>
    <w:rsid w:val="00766998"/>
    <w:rsid w:val="00766A35"/>
    <w:rsid w:val="00766E5E"/>
    <w:rsid w:val="00767602"/>
    <w:rsid w:val="00767FF8"/>
    <w:rsid w:val="007700A4"/>
    <w:rsid w:val="00770A8B"/>
    <w:rsid w:val="0077110B"/>
    <w:rsid w:val="0077156F"/>
    <w:rsid w:val="00772F5E"/>
    <w:rsid w:val="0077350B"/>
    <w:rsid w:val="00773A99"/>
    <w:rsid w:val="00774414"/>
    <w:rsid w:val="007748C4"/>
    <w:rsid w:val="007760C8"/>
    <w:rsid w:val="0077658F"/>
    <w:rsid w:val="00776866"/>
    <w:rsid w:val="00777753"/>
    <w:rsid w:val="00777928"/>
    <w:rsid w:val="00777A87"/>
    <w:rsid w:val="00780170"/>
    <w:rsid w:val="0078037E"/>
    <w:rsid w:val="00781BF1"/>
    <w:rsid w:val="00781C94"/>
    <w:rsid w:val="00781E9E"/>
    <w:rsid w:val="00782589"/>
    <w:rsid w:val="00782947"/>
    <w:rsid w:val="00782AF3"/>
    <w:rsid w:val="00782D7B"/>
    <w:rsid w:val="00782FAE"/>
    <w:rsid w:val="00783614"/>
    <w:rsid w:val="0078377A"/>
    <w:rsid w:val="007839E1"/>
    <w:rsid w:val="007848AE"/>
    <w:rsid w:val="007851E8"/>
    <w:rsid w:val="0078584B"/>
    <w:rsid w:val="00786377"/>
    <w:rsid w:val="007868C3"/>
    <w:rsid w:val="00786C70"/>
    <w:rsid w:val="00786E6C"/>
    <w:rsid w:val="0078712F"/>
    <w:rsid w:val="007909D7"/>
    <w:rsid w:val="00790FAC"/>
    <w:rsid w:val="007924B5"/>
    <w:rsid w:val="007930A4"/>
    <w:rsid w:val="007935F6"/>
    <w:rsid w:val="0079399B"/>
    <w:rsid w:val="00793BEB"/>
    <w:rsid w:val="00794471"/>
    <w:rsid w:val="007946B4"/>
    <w:rsid w:val="00794860"/>
    <w:rsid w:val="007948D3"/>
    <w:rsid w:val="007950A7"/>
    <w:rsid w:val="00796029"/>
    <w:rsid w:val="00796188"/>
    <w:rsid w:val="00796DBA"/>
    <w:rsid w:val="0079703A"/>
    <w:rsid w:val="007A0941"/>
    <w:rsid w:val="007A182D"/>
    <w:rsid w:val="007A1B37"/>
    <w:rsid w:val="007A2001"/>
    <w:rsid w:val="007A20F7"/>
    <w:rsid w:val="007A301E"/>
    <w:rsid w:val="007A317C"/>
    <w:rsid w:val="007A3CB5"/>
    <w:rsid w:val="007A3F4D"/>
    <w:rsid w:val="007A4396"/>
    <w:rsid w:val="007A4992"/>
    <w:rsid w:val="007A50BE"/>
    <w:rsid w:val="007A5669"/>
    <w:rsid w:val="007A5C0D"/>
    <w:rsid w:val="007A5C88"/>
    <w:rsid w:val="007A6505"/>
    <w:rsid w:val="007A6A4E"/>
    <w:rsid w:val="007A7490"/>
    <w:rsid w:val="007B008C"/>
    <w:rsid w:val="007B0583"/>
    <w:rsid w:val="007B0A00"/>
    <w:rsid w:val="007B0E7D"/>
    <w:rsid w:val="007B0E95"/>
    <w:rsid w:val="007B2B7E"/>
    <w:rsid w:val="007B2F13"/>
    <w:rsid w:val="007B3351"/>
    <w:rsid w:val="007B35AD"/>
    <w:rsid w:val="007B376C"/>
    <w:rsid w:val="007B4A1C"/>
    <w:rsid w:val="007B4C51"/>
    <w:rsid w:val="007B5623"/>
    <w:rsid w:val="007B6CC5"/>
    <w:rsid w:val="007B7421"/>
    <w:rsid w:val="007B74C0"/>
    <w:rsid w:val="007B78B8"/>
    <w:rsid w:val="007B7AE4"/>
    <w:rsid w:val="007C03D2"/>
    <w:rsid w:val="007C1C38"/>
    <w:rsid w:val="007C3443"/>
    <w:rsid w:val="007C49DA"/>
    <w:rsid w:val="007C4EF0"/>
    <w:rsid w:val="007C5BB5"/>
    <w:rsid w:val="007C7266"/>
    <w:rsid w:val="007C7973"/>
    <w:rsid w:val="007D03CB"/>
    <w:rsid w:val="007D053F"/>
    <w:rsid w:val="007D079B"/>
    <w:rsid w:val="007D0875"/>
    <w:rsid w:val="007D0EA2"/>
    <w:rsid w:val="007D1531"/>
    <w:rsid w:val="007D1F4B"/>
    <w:rsid w:val="007D1F4E"/>
    <w:rsid w:val="007D2987"/>
    <w:rsid w:val="007D2AD5"/>
    <w:rsid w:val="007D33DD"/>
    <w:rsid w:val="007D3A7B"/>
    <w:rsid w:val="007D3EA6"/>
    <w:rsid w:val="007D400D"/>
    <w:rsid w:val="007D4144"/>
    <w:rsid w:val="007D4877"/>
    <w:rsid w:val="007D4A77"/>
    <w:rsid w:val="007D4D5D"/>
    <w:rsid w:val="007D4E82"/>
    <w:rsid w:val="007D5117"/>
    <w:rsid w:val="007D6CDD"/>
    <w:rsid w:val="007D7839"/>
    <w:rsid w:val="007D79D2"/>
    <w:rsid w:val="007D7C36"/>
    <w:rsid w:val="007E07F6"/>
    <w:rsid w:val="007E1079"/>
    <w:rsid w:val="007E1713"/>
    <w:rsid w:val="007E23B8"/>
    <w:rsid w:val="007E2CF3"/>
    <w:rsid w:val="007E3082"/>
    <w:rsid w:val="007E3260"/>
    <w:rsid w:val="007E4468"/>
    <w:rsid w:val="007E5F09"/>
    <w:rsid w:val="007E6B6A"/>
    <w:rsid w:val="007E6D47"/>
    <w:rsid w:val="007E719D"/>
    <w:rsid w:val="007E76B9"/>
    <w:rsid w:val="007E781A"/>
    <w:rsid w:val="007E7AA2"/>
    <w:rsid w:val="007E7B31"/>
    <w:rsid w:val="007F05E5"/>
    <w:rsid w:val="007F06BD"/>
    <w:rsid w:val="007F09A4"/>
    <w:rsid w:val="007F11CC"/>
    <w:rsid w:val="007F189E"/>
    <w:rsid w:val="007F1DEA"/>
    <w:rsid w:val="007F27FA"/>
    <w:rsid w:val="007F2852"/>
    <w:rsid w:val="007F296F"/>
    <w:rsid w:val="007F2D4B"/>
    <w:rsid w:val="007F3051"/>
    <w:rsid w:val="007F3137"/>
    <w:rsid w:val="007F3B29"/>
    <w:rsid w:val="007F4546"/>
    <w:rsid w:val="007F4B63"/>
    <w:rsid w:val="007F5142"/>
    <w:rsid w:val="007F5209"/>
    <w:rsid w:val="007F56EA"/>
    <w:rsid w:val="007F6546"/>
    <w:rsid w:val="007F70B2"/>
    <w:rsid w:val="007F785C"/>
    <w:rsid w:val="007F7B65"/>
    <w:rsid w:val="00800CB2"/>
    <w:rsid w:val="008012C2"/>
    <w:rsid w:val="008015B3"/>
    <w:rsid w:val="008021C1"/>
    <w:rsid w:val="0080222B"/>
    <w:rsid w:val="0080261C"/>
    <w:rsid w:val="0080269C"/>
    <w:rsid w:val="008026B7"/>
    <w:rsid w:val="00802B55"/>
    <w:rsid w:val="00802CC4"/>
    <w:rsid w:val="0080374A"/>
    <w:rsid w:val="00804036"/>
    <w:rsid w:val="00804481"/>
    <w:rsid w:val="008056B9"/>
    <w:rsid w:val="00805DCB"/>
    <w:rsid w:val="00805DCC"/>
    <w:rsid w:val="008063A4"/>
    <w:rsid w:val="00806CD5"/>
    <w:rsid w:val="008072D6"/>
    <w:rsid w:val="00807A55"/>
    <w:rsid w:val="00807F47"/>
    <w:rsid w:val="008103C3"/>
    <w:rsid w:val="00810723"/>
    <w:rsid w:val="00810768"/>
    <w:rsid w:val="008108A3"/>
    <w:rsid w:val="00810F14"/>
    <w:rsid w:val="00810F46"/>
    <w:rsid w:val="00810FAA"/>
    <w:rsid w:val="00811D13"/>
    <w:rsid w:val="00811FB0"/>
    <w:rsid w:val="00811FC9"/>
    <w:rsid w:val="008121F0"/>
    <w:rsid w:val="00812422"/>
    <w:rsid w:val="00812426"/>
    <w:rsid w:val="0081256D"/>
    <w:rsid w:val="008129D7"/>
    <w:rsid w:val="00812B68"/>
    <w:rsid w:val="00812EF4"/>
    <w:rsid w:val="00812F65"/>
    <w:rsid w:val="00813315"/>
    <w:rsid w:val="008133C8"/>
    <w:rsid w:val="00813D4A"/>
    <w:rsid w:val="00815144"/>
    <w:rsid w:val="00815881"/>
    <w:rsid w:val="00815DAB"/>
    <w:rsid w:val="008164A6"/>
    <w:rsid w:val="008168FD"/>
    <w:rsid w:val="00817117"/>
    <w:rsid w:val="008171C3"/>
    <w:rsid w:val="00817D17"/>
    <w:rsid w:val="00817DFB"/>
    <w:rsid w:val="00817ECE"/>
    <w:rsid w:val="0082019B"/>
    <w:rsid w:val="00820E4F"/>
    <w:rsid w:val="008210A6"/>
    <w:rsid w:val="008216F5"/>
    <w:rsid w:val="00822615"/>
    <w:rsid w:val="00822898"/>
    <w:rsid w:val="00822A96"/>
    <w:rsid w:val="0082340F"/>
    <w:rsid w:val="00823FF2"/>
    <w:rsid w:val="008248ED"/>
    <w:rsid w:val="00825079"/>
    <w:rsid w:val="008255CB"/>
    <w:rsid w:val="008260AC"/>
    <w:rsid w:val="00826362"/>
    <w:rsid w:val="0082793B"/>
    <w:rsid w:val="008301DF"/>
    <w:rsid w:val="00830A69"/>
    <w:rsid w:val="00830FEA"/>
    <w:rsid w:val="0083238A"/>
    <w:rsid w:val="008327CD"/>
    <w:rsid w:val="008327D9"/>
    <w:rsid w:val="00834015"/>
    <w:rsid w:val="008341BD"/>
    <w:rsid w:val="00834564"/>
    <w:rsid w:val="008362FC"/>
    <w:rsid w:val="008369B1"/>
    <w:rsid w:val="00837643"/>
    <w:rsid w:val="0083786D"/>
    <w:rsid w:val="00837A60"/>
    <w:rsid w:val="00837EDE"/>
    <w:rsid w:val="00840D91"/>
    <w:rsid w:val="008411D9"/>
    <w:rsid w:val="00841214"/>
    <w:rsid w:val="00841B20"/>
    <w:rsid w:val="00842128"/>
    <w:rsid w:val="00842213"/>
    <w:rsid w:val="008425E2"/>
    <w:rsid w:val="00842FFB"/>
    <w:rsid w:val="00843380"/>
    <w:rsid w:val="0084347B"/>
    <w:rsid w:val="0084362C"/>
    <w:rsid w:val="00843796"/>
    <w:rsid w:val="00845452"/>
    <w:rsid w:val="00845A69"/>
    <w:rsid w:val="00846000"/>
    <w:rsid w:val="00847183"/>
    <w:rsid w:val="0084747A"/>
    <w:rsid w:val="00847779"/>
    <w:rsid w:val="00850060"/>
    <w:rsid w:val="008501DB"/>
    <w:rsid w:val="008504D8"/>
    <w:rsid w:val="00850636"/>
    <w:rsid w:val="00851405"/>
    <w:rsid w:val="00851763"/>
    <w:rsid w:val="00852883"/>
    <w:rsid w:val="00852D84"/>
    <w:rsid w:val="00852EB1"/>
    <w:rsid w:val="00853444"/>
    <w:rsid w:val="008539EA"/>
    <w:rsid w:val="00853C52"/>
    <w:rsid w:val="00855423"/>
    <w:rsid w:val="00855523"/>
    <w:rsid w:val="00855798"/>
    <w:rsid w:val="00855C0D"/>
    <w:rsid w:val="00856029"/>
    <w:rsid w:val="0085669D"/>
    <w:rsid w:val="0085695D"/>
    <w:rsid w:val="00857081"/>
    <w:rsid w:val="008575FB"/>
    <w:rsid w:val="00857803"/>
    <w:rsid w:val="00857868"/>
    <w:rsid w:val="00857BE0"/>
    <w:rsid w:val="0086002D"/>
    <w:rsid w:val="008601F4"/>
    <w:rsid w:val="0086046D"/>
    <w:rsid w:val="0086057C"/>
    <w:rsid w:val="0086105F"/>
    <w:rsid w:val="00861785"/>
    <w:rsid w:val="00861C40"/>
    <w:rsid w:val="00861CDF"/>
    <w:rsid w:val="008620C8"/>
    <w:rsid w:val="008625F0"/>
    <w:rsid w:val="008626B3"/>
    <w:rsid w:val="00862880"/>
    <w:rsid w:val="00862D6D"/>
    <w:rsid w:val="00862F55"/>
    <w:rsid w:val="00863115"/>
    <w:rsid w:val="008636CE"/>
    <w:rsid w:val="00863715"/>
    <w:rsid w:val="00863B10"/>
    <w:rsid w:val="0086410B"/>
    <w:rsid w:val="008641BA"/>
    <w:rsid w:val="00864245"/>
    <w:rsid w:val="00864557"/>
    <w:rsid w:val="00864CD7"/>
    <w:rsid w:val="00864F5D"/>
    <w:rsid w:val="008666E3"/>
    <w:rsid w:val="008666E8"/>
    <w:rsid w:val="008675B0"/>
    <w:rsid w:val="0086775D"/>
    <w:rsid w:val="00867A8B"/>
    <w:rsid w:val="00867DCF"/>
    <w:rsid w:val="00870C59"/>
    <w:rsid w:val="00870F91"/>
    <w:rsid w:val="00872325"/>
    <w:rsid w:val="008725EA"/>
    <w:rsid w:val="0087263B"/>
    <w:rsid w:val="00872B12"/>
    <w:rsid w:val="00872E68"/>
    <w:rsid w:val="008732F3"/>
    <w:rsid w:val="00873804"/>
    <w:rsid w:val="0087390D"/>
    <w:rsid w:val="00873DA3"/>
    <w:rsid w:val="0087411E"/>
    <w:rsid w:val="008742F0"/>
    <w:rsid w:val="00875532"/>
    <w:rsid w:val="008756F5"/>
    <w:rsid w:val="00875780"/>
    <w:rsid w:val="00875C2B"/>
    <w:rsid w:val="00875ED2"/>
    <w:rsid w:val="00875F39"/>
    <w:rsid w:val="00876273"/>
    <w:rsid w:val="00877C22"/>
    <w:rsid w:val="0088024F"/>
    <w:rsid w:val="00880695"/>
    <w:rsid w:val="00880A3F"/>
    <w:rsid w:val="008814AF"/>
    <w:rsid w:val="00881D1C"/>
    <w:rsid w:val="0088287E"/>
    <w:rsid w:val="00882BF6"/>
    <w:rsid w:val="00882D73"/>
    <w:rsid w:val="00883137"/>
    <w:rsid w:val="0088343A"/>
    <w:rsid w:val="00883490"/>
    <w:rsid w:val="008835CD"/>
    <w:rsid w:val="008836A6"/>
    <w:rsid w:val="00883772"/>
    <w:rsid w:val="00883A04"/>
    <w:rsid w:val="0088448C"/>
    <w:rsid w:val="00885D6B"/>
    <w:rsid w:val="00885F2F"/>
    <w:rsid w:val="00886160"/>
    <w:rsid w:val="00886428"/>
    <w:rsid w:val="00886903"/>
    <w:rsid w:val="008879D8"/>
    <w:rsid w:val="00887F7D"/>
    <w:rsid w:val="0089059C"/>
    <w:rsid w:val="00891259"/>
    <w:rsid w:val="00891504"/>
    <w:rsid w:val="00891E7E"/>
    <w:rsid w:val="00892381"/>
    <w:rsid w:val="008933EB"/>
    <w:rsid w:val="0089368B"/>
    <w:rsid w:val="00894F33"/>
    <w:rsid w:val="00895947"/>
    <w:rsid w:val="0089609E"/>
    <w:rsid w:val="00896200"/>
    <w:rsid w:val="008966C1"/>
    <w:rsid w:val="00896F30"/>
    <w:rsid w:val="008971F8"/>
    <w:rsid w:val="008972AF"/>
    <w:rsid w:val="008976A8"/>
    <w:rsid w:val="008978D8"/>
    <w:rsid w:val="00897D38"/>
    <w:rsid w:val="008A04E2"/>
    <w:rsid w:val="008A0807"/>
    <w:rsid w:val="008A1132"/>
    <w:rsid w:val="008A1668"/>
    <w:rsid w:val="008A1B55"/>
    <w:rsid w:val="008A21F2"/>
    <w:rsid w:val="008A3424"/>
    <w:rsid w:val="008A3924"/>
    <w:rsid w:val="008A3A3C"/>
    <w:rsid w:val="008A3D3F"/>
    <w:rsid w:val="008A41B2"/>
    <w:rsid w:val="008A4218"/>
    <w:rsid w:val="008A478E"/>
    <w:rsid w:val="008A4B3D"/>
    <w:rsid w:val="008A53E4"/>
    <w:rsid w:val="008A6444"/>
    <w:rsid w:val="008A692C"/>
    <w:rsid w:val="008A6CEF"/>
    <w:rsid w:val="008A7F32"/>
    <w:rsid w:val="008B00C8"/>
    <w:rsid w:val="008B0C9A"/>
    <w:rsid w:val="008B0CDC"/>
    <w:rsid w:val="008B12FC"/>
    <w:rsid w:val="008B1EC2"/>
    <w:rsid w:val="008B1F9B"/>
    <w:rsid w:val="008B205E"/>
    <w:rsid w:val="008B2219"/>
    <w:rsid w:val="008B326C"/>
    <w:rsid w:val="008B3739"/>
    <w:rsid w:val="008B3A6D"/>
    <w:rsid w:val="008B3F0E"/>
    <w:rsid w:val="008B431F"/>
    <w:rsid w:val="008B4E92"/>
    <w:rsid w:val="008B50E1"/>
    <w:rsid w:val="008B5144"/>
    <w:rsid w:val="008B54B6"/>
    <w:rsid w:val="008B55E8"/>
    <w:rsid w:val="008B565D"/>
    <w:rsid w:val="008B5FC6"/>
    <w:rsid w:val="008B65BF"/>
    <w:rsid w:val="008B7331"/>
    <w:rsid w:val="008B7E1B"/>
    <w:rsid w:val="008C01E7"/>
    <w:rsid w:val="008C074C"/>
    <w:rsid w:val="008C0BA1"/>
    <w:rsid w:val="008C0CBB"/>
    <w:rsid w:val="008C0FA3"/>
    <w:rsid w:val="008C10D4"/>
    <w:rsid w:val="008C19DE"/>
    <w:rsid w:val="008C1C73"/>
    <w:rsid w:val="008C1CAC"/>
    <w:rsid w:val="008C1E68"/>
    <w:rsid w:val="008C20A5"/>
    <w:rsid w:val="008C2149"/>
    <w:rsid w:val="008C238C"/>
    <w:rsid w:val="008C28BC"/>
    <w:rsid w:val="008C2A63"/>
    <w:rsid w:val="008C2F5C"/>
    <w:rsid w:val="008C2FFD"/>
    <w:rsid w:val="008C3060"/>
    <w:rsid w:val="008C34F0"/>
    <w:rsid w:val="008C3A5B"/>
    <w:rsid w:val="008C43EF"/>
    <w:rsid w:val="008C514D"/>
    <w:rsid w:val="008C5610"/>
    <w:rsid w:val="008C5AB0"/>
    <w:rsid w:val="008C6CB3"/>
    <w:rsid w:val="008C6DE3"/>
    <w:rsid w:val="008C6EA0"/>
    <w:rsid w:val="008C7580"/>
    <w:rsid w:val="008C77A5"/>
    <w:rsid w:val="008C7D70"/>
    <w:rsid w:val="008D04C9"/>
    <w:rsid w:val="008D058F"/>
    <w:rsid w:val="008D0645"/>
    <w:rsid w:val="008D07A0"/>
    <w:rsid w:val="008D1077"/>
    <w:rsid w:val="008D12E6"/>
    <w:rsid w:val="008D1514"/>
    <w:rsid w:val="008D19F4"/>
    <w:rsid w:val="008D1DEB"/>
    <w:rsid w:val="008D267F"/>
    <w:rsid w:val="008D39BF"/>
    <w:rsid w:val="008D3C63"/>
    <w:rsid w:val="008D462E"/>
    <w:rsid w:val="008D4C5C"/>
    <w:rsid w:val="008D503F"/>
    <w:rsid w:val="008D51BC"/>
    <w:rsid w:val="008D52C2"/>
    <w:rsid w:val="008D5625"/>
    <w:rsid w:val="008D5860"/>
    <w:rsid w:val="008D64F7"/>
    <w:rsid w:val="008D6876"/>
    <w:rsid w:val="008D6F45"/>
    <w:rsid w:val="008D778C"/>
    <w:rsid w:val="008E06B6"/>
    <w:rsid w:val="008E09B1"/>
    <w:rsid w:val="008E13C5"/>
    <w:rsid w:val="008E19D2"/>
    <w:rsid w:val="008E27DE"/>
    <w:rsid w:val="008E30C9"/>
    <w:rsid w:val="008E37D4"/>
    <w:rsid w:val="008E37FA"/>
    <w:rsid w:val="008E38A2"/>
    <w:rsid w:val="008E4532"/>
    <w:rsid w:val="008E45EF"/>
    <w:rsid w:val="008E5E47"/>
    <w:rsid w:val="008E6FB7"/>
    <w:rsid w:val="008E719F"/>
    <w:rsid w:val="008E71D6"/>
    <w:rsid w:val="008F054F"/>
    <w:rsid w:val="008F0B0B"/>
    <w:rsid w:val="008F0F1A"/>
    <w:rsid w:val="008F1BAB"/>
    <w:rsid w:val="008F1C86"/>
    <w:rsid w:val="008F241B"/>
    <w:rsid w:val="008F2D3E"/>
    <w:rsid w:val="008F2FCA"/>
    <w:rsid w:val="008F3973"/>
    <w:rsid w:val="008F48B1"/>
    <w:rsid w:val="008F52CE"/>
    <w:rsid w:val="008F5E64"/>
    <w:rsid w:val="008F5EC1"/>
    <w:rsid w:val="008F62B1"/>
    <w:rsid w:val="008F6584"/>
    <w:rsid w:val="008F6D63"/>
    <w:rsid w:val="008F6E8F"/>
    <w:rsid w:val="008F71F9"/>
    <w:rsid w:val="00900D3E"/>
    <w:rsid w:val="00900D69"/>
    <w:rsid w:val="00900D70"/>
    <w:rsid w:val="00900E53"/>
    <w:rsid w:val="009011B8"/>
    <w:rsid w:val="0090155B"/>
    <w:rsid w:val="0090163F"/>
    <w:rsid w:val="009017A7"/>
    <w:rsid w:val="00901AE1"/>
    <w:rsid w:val="00901C40"/>
    <w:rsid w:val="0090269E"/>
    <w:rsid w:val="009026E2"/>
    <w:rsid w:val="00903437"/>
    <w:rsid w:val="00903882"/>
    <w:rsid w:val="009049DB"/>
    <w:rsid w:val="00905B28"/>
    <w:rsid w:val="00905F4C"/>
    <w:rsid w:val="0090634E"/>
    <w:rsid w:val="009065F1"/>
    <w:rsid w:val="00906C27"/>
    <w:rsid w:val="009076E9"/>
    <w:rsid w:val="00910343"/>
    <w:rsid w:val="00910B67"/>
    <w:rsid w:val="00910FB8"/>
    <w:rsid w:val="00911A7D"/>
    <w:rsid w:val="0091253C"/>
    <w:rsid w:val="009127CB"/>
    <w:rsid w:val="00912A3A"/>
    <w:rsid w:val="00913582"/>
    <w:rsid w:val="009142F5"/>
    <w:rsid w:val="00914C83"/>
    <w:rsid w:val="00915045"/>
    <w:rsid w:val="009154F7"/>
    <w:rsid w:val="00915C01"/>
    <w:rsid w:val="00915C95"/>
    <w:rsid w:val="00915DA2"/>
    <w:rsid w:val="009166E2"/>
    <w:rsid w:val="00916F9A"/>
    <w:rsid w:val="009174AD"/>
    <w:rsid w:val="009175D1"/>
    <w:rsid w:val="00923107"/>
    <w:rsid w:val="00923245"/>
    <w:rsid w:val="0092399F"/>
    <w:rsid w:val="00923AC8"/>
    <w:rsid w:val="00923B1B"/>
    <w:rsid w:val="00923E22"/>
    <w:rsid w:val="009246A3"/>
    <w:rsid w:val="009254BE"/>
    <w:rsid w:val="00925C62"/>
    <w:rsid w:val="00925C73"/>
    <w:rsid w:val="00926728"/>
    <w:rsid w:val="00927042"/>
    <w:rsid w:val="00927814"/>
    <w:rsid w:val="009278C6"/>
    <w:rsid w:val="009279B8"/>
    <w:rsid w:val="00927ABB"/>
    <w:rsid w:val="00927B1C"/>
    <w:rsid w:val="00930271"/>
    <w:rsid w:val="0093057C"/>
    <w:rsid w:val="009305AB"/>
    <w:rsid w:val="0093131F"/>
    <w:rsid w:val="00931988"/>
    <w:rsid w:val="00932C7F"/>
    <w:rsid w:val="009332DC"/>
    <w:rsid w:val="00933B8B"/>
    <w:rsid w:val="0093529B"/>
    <w:rsid w:val="009356C5"/>
    <w:rsid w:val="0093639C"/>
    <w:rsid w:val="00937339"/>
    <w:rsid w:val="00937F2B"/>
    <w:rsid w:val="00940101"/>
    <w:rsid w:val="0094033A"/>
    <w:rsid w:val="009408EF"/>
    <w:rsid w:val="00940AEB"/>
    <w:rsid w:val="00940C60"/>
    <w:rsid w:val="00940F22"/>
    <w:rsid w:val="00941681"/>
    <w:rsid w:val="00942002"/>
    <w:rsid w:val="00943B4A"/>
    <w:rsid w:val="0094449A"/>
    <w:rsid w:val="009452EA"/>
    <w:rsid w:val="00945313"/>
    <w:rsid w:val="00945AF4"/>
    <w:rsid w:val="00946089"/>
    <w:rsid w:val="009467F4"/>
    <w:rsid w:val="0094703E"/>
    <w:rsid w:val="00947045"/>
    <w:rsid w:val="009475BB"/>
    <w:rsid w:val="0095086C"/>
    <w:rsid w:val="00950A20"/>
    <w:rsid w:val="009510F8"/>
    <w:rsid w:val="00951896"/>
    <w:rsid w:val="009521AF"/>
    <w:rsid w:val="00952FF2"/>
    <w:rsid w:val="009532F0"/>
    <w:rsid w:val="0095383D"/>
    <w:rsid w:val="00953D2D"/>
    <w:rsid w:val="00954020"/>
    <w:rsid w:val="00954E37"/>
    <w:rsid w:val="0095577E"/>
    <w:rsid w:val="0095598C"/>
    <w:rsid w:val="009559D6"/>
    <w:rsid w:val="00955B8D"/>
    <w:rsid w:val="00955CCC"/>
    <w:rsid w:val="00955D74"/>
    <w:rsid w:val="00956279"/>
    <w:rsid w:val="0095635A"/>
    <w:rsid w:val="009566E2"/>
    <w:rsid w:val="009568C9"/>
    <w:rsid w:val="00956EE8"/>
    <w:rsid w:val="00956F8A"/>
    <w:rsid w:val="00960537"/>
    <w:rsid w:val="009606CE"/>
    <w:rsid w:val="00960A65"/>
    <w:rsid w:val="00960F2C"/>
    <w:rsid w:val="00960FDB"/>
    <w:rsid w:val="00961D95"/>
    <w:rsid w:val="00963017"/>
    <w:rsid w:val="009644BE"/>
    <w:rsid w:val="009654C3"/>
    <w:rsid w:val="009654F4"/>
    <w:rsid w:val="00965596"/>
    <w:rsid w:val="00965A36"/>
    <w:rsid w:val="009660CB"/>
    <w:rsid w:val="0096615C"/>
    <w:rsid w:val="00966B7C"/>
    <w:rsid w:val="009677D5"/>
    <w:rsid w:val="009678FF"/>
    <w:rsid w:val="00967EC4"/>
    <w:rsid w:val="0097058D"/>
    <w:rsid w:val="0097065F"/>
    <w:rsid w:val="00970794"/>
    <w:rsid w:val="00970D43"/>
    <w:rsid w:val="00970EE9"/>
    <w:rsid w:val="009710A4"/>
    <w:rsid w:val="009719E0"/>
    <w:rsid w:val="009729C0"/>
    <w:rsid w:val="00972C19"/>
    <w:rsid w:val="00973B48"/>
    <w:rsid w:val="00973D9D"/>
    <w:rsid w:val="00973DA5"/>
    <w:rsid w:val="00974BB9"/>
    <w:rsid w:val="00974E01"/>
    <w:rsid w:val="0097522F"/>
    <w:rsid w:val="00975240"/>
    <w:rsid w:val="0097667C"/>
    <w:rsid w:val="00976AE8"/>
    <w:rsid w:val="00976EFA"/>
    <w:rsid w:val="009770C7"/>
    <w:rsid w:val="009808F7"/>
    <w:rsid w:val="00980EEE"/>
    <w:rsid w:val="0098119A"/>
    <w:rsid w:val="00981B71"/>
    <w:rsid w:val="0098219B"/>
    <w:rsid w:val="00982953"/>
    <w:rsid w:val="00982B02"/>
    <w:rsid w:val="00982B34"/>
    <w:rsid w:val="00982CE8"/>
    <w:rsid w:val="0098353C"/>
    <w:rsid w:val="00983D25"/>
    <w:rsid w:val="00983ECA"/>
    <w:rsid w:val="009847CA"/>
    <w:rsid w:val="009853AA"/>
    <w:rsid w:val="009854A0"/>
    <w:rsid w:val="00986054"/>
    <w:rsid w:val="00987266"/>
    <w:rsid w:val="00987523"/>
    <w:rsid w:val="00987DEF"/>
    <w:rsid w:val="0099018A"/>
    <w:rsid w:val="009902C8"/>
    <w:rsid w:val="00990A3F"/>
    <w:rsid w:val="00990F78"/>
    <w:rsid w:val="00992177"/>
    <w:rsid w:val="00992B09"/>
    <w:rsid w:val="009932CE"/>
    <w:rsid w:val="009943BC"/>
    <w:rsid w:val="00994C1F"/>
    <w:rsid w:val="00994C39"/>
    <w:rsid w:val="00994EB0"/>
    <w:rsid w:val="00995DC2"/>
    <w:rsid w:val="00996105"/>
    <w:rsid w:val="00996170"/>
    <w:rsid w:val="009962E2"/>
    <w:rsid w:val="00996948"/>
    <w:rsid w:val="00996BE6"/>
    <w:rsid w:val="00996F49"/>
    <w:rsid w:val="00997B2B"/>
    <w:rsid w:val="00997CE2"/>
    <w:rsid w:val="009A0150"/>
    <w:rsid w:val="009A01FE"/>
    <w:rsid w:val="009A0445"/>
    <w:rsid w:val="009A06F4"/>
    <w:rsid w:val="009A07C0"/>
    <w:rsid w:val="009A0A2F"/>
    <w:rsid w:val="009A0CF9"/>
    <w:rsid w:val="009A0D8D"/>
    <w:rsid w:val="009A126D"/>
    <w:rsid w:val="009A20E0"/>
    <w:rsid w:val="009A2554"/>
    <w:rsid w:val="009A2738"/>
    <w:rsid w:val="009A2BD6"/>
    <w:rsid w:val="009A3A8E"/>
    <w:rsid w:val="009A41FC"/>
    <w:rsid w:val="009A4542"/>
    <w:rsid w:val="009A4CF4"/>
    <w:rsid w:val="009A550B"/>
    <w:rsid w:val="009A57E0"/>
    <w:rsid w:val="009A5C77"/>
    <w:rsid w:val="009A5E54"/>
    <w:rsid w:val="009A63C7"/>
    <w:rsid w:val="009A6642"/>
    <w:rsid w:val="009A71C5"/>
    <w:rsid w:val="009A7F2E"/>
    <w:rsid w:val="009B020B"/>
    <w:rsid w:val="009B06CF"/>
    <w:rsid w:val="009B17B6"/>
    <w:rsid w:val="009B1FDF"/>
    <w:rsid w:val="009B20FC"/>
    <w:rsid w:val="009B23BF"/>
    <w:rsid w:val="009B250D"/>
    <w:rsid w:val="009B32F0"/>
    <w:rsid w:val="009B41CD"/>
    <w:rsid w:val="009B4251"/>
    <w:rsid w:val="009B4AE0"/>
    <w:rsid w:val="009B4BC4"/>
    <w:rsid w:val="009B5120"/>
    <w:rsid w:val="009B517E"/>
    <w:rsid w:val="009B526F"/>
    <w:rsid w:val="009B58C7"/>
    <w:rsid w:val="009B5D5E"/>
    <w:rsid w:val="009B5EEB"/>
    <w:rsid w:val="009B6879"/>
    <w:rsid w:val="009B694D"/>
    <w:rsid w:val="009B705D"/>
    <w:rsid w:val="009B7FD1"/>
    <w:rsid w:val="009C05CA"/>
    <w:rsid w:val="009C0C0D"/>
    <w:rsid w:val="009C0EDB"/>
    <w:rsid w:val="009C11E0"/>
    <w:rsid w:val="009C1B95"/>
    <w:rsid w:val="009C1D66"/>
    <w:rsid w:val="009C2364"/>
    <w:rsid w:val="009C27A0"/>
    <w:rsid w:val="009C2F50"/>
    <w:rsid w:val="009C32FC"/>
    <w:rsid w:val="009C33E3"/>
    <w:rsid w:val="009C38F0"/>
    <w:rsid w:val="009C3A46"/>
    <w:rsid w:val="009C3AD2"/>
    <w:rsid w:val="009C3AE6"/>
    <w:rsid w:val="009C3D45"/>
    <w:rsid w:val="009C4945"/>
    <w:rsid w:val="009C4A6D"/>
    <w:rsid w:val="009C4C65"/>
    <w:rsid w:val="009C4D8F"/>
    <w:rsid w:val="009C514E"/>
    <w:rsid w:val="009C51DE"/>
    <w:rsid w:val="009C5638"/>
    <w:rsid w:val="009C586B"/>
    <w:rsid w:val="009C61BD"/>
    <w:rsid w:val="009C6536"/>
    <w:rsid w:val="009C673D"/>
    <w:rsid w:val="009C6A4E"/>
    <w:rsid w:val="009C6C42"/>
    <w:rsid w:val="009C6C9D"/>
    <w:rsid w:val="009C6D57"/>
    <w:rsid w:val="009C7738"/>
    <w:rsid w:val="009D037A"/>
    <w:rsid w:val="009D03FA"/>
    <w:rsid w:val="009D0580"/>
    <w:rsid w:val="009D086C"/>
    <w:rsid w:val="009D1201"/>
    <w:rsid w:val="009D264D"/>
    <w:rsid w:val="009D2EC9"/>
    <w:rsid w:val="009D36BF"/>
    <w:rsid w:val="009D3D81"/>
    <w:rsid w:val="009D3E16"/>
    <w:rsid w:val="009D3F2F"/>
    <w:rsid w:val="009D3FA4"/>
    <w:rsid w:val="009D4090"/>
    <w:rsid w:val="009D44A6"/>
    <w:rsid w:val="009D48C5"/>
    <w:rsid w:val="009D4FE2"/>
    <w:rsid w:val="009D54EF"/>
    <w:rsid w:val="009D5803"/>
    <w:rsid w:val="009D59DC"/>
    <w:rsid w:val="009D5DDB"/>
    <w:rsid w:val="009E0119"/>
    <w:rsid w:val="009E07F8"/>
    <w:rsid w:val="009E0916"/>
    <w:rsid w:val="009E13BD"/>
    <w:rsid w:val="009E1A0A"/>
    <w:rsid w:val="009E1E73"/>
    <w:rsid w:val="009E1F3C"/>
    <w:rsid w:val="009E23BC"/>
    <w:rsid w:val="009E3429"/>
    <w:rsid w:val="009E37E5"/>
    <w:rsid w:val="009E387A"/>
    <w:rsid w:val="009E3C6B"/>
    <w:rsid w:val="009E4A3C"/>
    <w:rsid w:val="009E4A87"/>
    <w:rsid w:val="009E52C9"/>
    <w:rsid w:val="009E532D"/>
    <w:rsid w:val="009E53EB"/>
    <w:rsid w:val="009E5479"/>
    <w:rsid w:val="009E5527"/>
    <w:rsid w:val="009E5B99"/>
    <w:rsid w:val="009E622F"/>
    <w:rsid w:val="009E7122"/>
    <w:rsid w:val="009E7592"/>
    <w:rsid w:val="009F0010"/>
    <w:rsid w:val="009F065B"/>
    <w:rsid w:val="009F0A04"/>
    <w:rsid w:val="009F0C1D"/>
    <w:rsid w:val="009F1E0B"/>
    <w:rsid w:val="009F24C7"/>
    <w:rsid w:val="009F2995"/>
    <w:rsid w:val="009F381D"/>
    <w:rsid w:val="009F44D2"/>
    <w:rsid w:val="009F4AB4"/>
    <w:rsid w:val="009F4B97"/>
    <w:rsid w:val="009F4F36"/>
    <w:rsid w:val="009F52B6"/>
    <w:rsid w:val="009F5A12"/>
    <w:rsid w:val="009F5E55"/>
    <w:rsid w:val="009F6610"/>
    <w:rsid w:val="009F6CC6"/>
    <w:rsid w:val="009F72C7"/>
    <w:rsid w:val="009F743E"/>
    <w:rsid w:val="009F746B"/>
    <w:rsid w:val="009F7A00"/>
    <w:rsid w:val="00A01025"/>
    <w:rsid w:val="00A010B9"/>
    <w:rsid w:val="00A02305"/>
    <w:rsid w:val="00A02EEE"/>
    <w:rsid w:val="00A05697"/>
    <w:rsid w:val="00A05A07"/>
    <w:rsid w:val="00A06DBD"/>
    <w:rsid w:val="00A070F0"/>
    <w:rsid w:val="00A079DC"/>
    <w:rsid w:val="00A07B9D"/>
    <w:rsid w:val="00A07CEE"/>
    <w:rsid w:val="00A10F09"/>
    <w:rsid w:val="00A11071"/>
    <w:rsid w:val="00A11665"/>
    <w:rsid w:val="00A11F75"/>
    <w:rsid w:val="00A122E1"/>
    <w:rsid w:val="00A1284D"/>
    <w:rsid w:val="00A1305A"/>
    <w:rsid w:val="00A1315F"/>
    <w:rsid w:val="00A131A8"/>
    <w:rsid w:val="00A13269"/>
    <w:rsid w:val="00A1346D"/>
    <w:rsid w:val="00A13792"/>
    <w:rsid w:val="00A14048"/>
    <w:rsid w:val="00A149E2"/>
    <w:rsid w:val="00A14CF5"/>
    <w:rsid w:val="00A14D7A"/>
    <w:rsid w:val="00A150A2"/>
    <w:rsid w:val="00A15513"/>
    <w:rsid w:val="00A1559B"/>
    <w:rsid w:val="00A15AB7"/>
    <w:rsid w:val="00A16B96"/>
    <w:rsid w:val="00A2021E"/>
    <w:rsid w:val="00A20775"/>
    <w:rsid w:val="00A207DA"/>
    <w:rsid w:val="00A20D0B"/>
    <w:rsid w:val="00A20D42"/>
    <w:rsid w:val="00A2111A"/>
    <w:rsid w:val="00A22498"/>
    <w:rsid w:val="00A22E9E"/>
    <w:rsid w:val="00A22EAC"/>
    <w:rsid w:val="00A23B6A"/>
    <w:rsid w:val="00A23D1E"/>
    <w:rsid w:val="00A2480D"/>
    <w:rsid w:val="00A24850"/>
    <w:rsid w:val="00A24E8D"/>
    <w:rsid w:val="00A25C3C"/>
    <w:rsid w:val="00A25D04"/>
    <w:rsid w:val="00A260E9"/>
    <w:rsid w:val="00A2616F"/>
    <w:rsid w:val="00A26268"/>
    <w:rsid w:val="00A26391"/>
    <w:rsid w:val="00A264CB"/>
    <w:rsid w:val="00A26ACD"/>
    <w:rsid w:val="00A26B92"/>
    <w:rsid w:val="00A2746D"/>
    <w:rsid w:val="00A27EAA"/>
    <w:rsid w:val="00A3096E"/>
    <w:rsid w:val="00A31756"/>
    <w:rsid w:val="00A317CF"/>
    <w:rsid w:val="00A31861"/>
    <w:rsid w:val="00A318E1"/>
    <w:rsid w:val="00A329B5"/>
    <w:rsid w:val="00A32B52"/>
    <w:rsid w:val="00A3363B"/>
    <w:rsid w:val="00A33A6C"/>
    <w:rsid w:val="00A33ADF"/>
    <w:rsid w:val="00A34600"/>
    <w:rsid w:val="00A3478D"/>
    <w:rsid w:val="00A347B7"/>
    <w:rsid w:val="00A34ED8"/>
    <w:rsid w:val="00A3573C"/>
    <w:rsid w:val="00A35811"/>
    <w:rsid w:val="00A3663D"/>
    <w:rsid w:val="00A406DA"/>
    <w:rsid w:val="00A407B6"/>
    <w:rsid w:val="00A40D71"/>
    <w:rsid w:val="00A41056"/>
    <w:rsid w:val="00A41DB7"/>
    <w:rsid w:val="00A42096"/>
    <w:rsid w:val="00A425DD"/>
    <w:rsid w:val="00A42FD8"/>
    <w:rsid w:val="00A43374"/>
    <w:rsid w:val="00A4370B"/>
    <w:rsid w:val="00A4438A"/>
    <w:rsid w:val="00A44490"/>
    <w:rsid w:val="00A447E8"/>
    <w:rsid w:val="00A45F68"/>
    <w:rsid w:val="00A46390"/>
    <w:rsid w:val="00A46650"/>
    <w:rsid w:val="00A46C78"/>
    <w:rsid w:val="00A4702D"/>
    <w:rsid w:val="00A47493"/>
    <w:rsid w:val="00A477C2"/>
    <w:rsid w:val="00A508F5"/>
    <w:rsid w:val="00A50D1E"/>
    <w:rsid w:val="00A53016"/>
    <w:rsid w:val="00A53F45"/>
    <w:rsid w:val="00A54171"/>
    <w:rsid w:val="00A542C4"/>
    <w:rsid w:val="00A546C8"/>
    <w:rsid w:val="00A54B63"/>
    <w:rsid w:val="00A54BF4"/>
    <w:rsid w:val="00A551D0"/>
    <w:rsid w:val="00A55232"/>
    <w:rsid w:val="00A55323"/>
    <w:rsid w:val="00A5538B"/>
    <w:rsid w:val="00A56F55"/>
    <w:rsid w:val="00A57270"/>
    <w:rsid w:val="00A5730E"/>
    <w:rsid w:val="00A57438"/>
    <w:rsid w:val="00A57897"/>
    <w:rsid w:val="00A5798A"/>
    <w:rsid w:val="00A57E12"/>
    <w:rsid w:val="00A57F15"/>
    <w:rsid w:val="00A60820"/>
    <w:rsid w:val="00A609A6"/>
    <w:rsid w:val="00A60C51"/>
    <w:rsid w:val="00A611E0"/>
    <w:rsid w:val="00A612A4"/>
    <w:rsid w:val="00A6173B"/>
    <w:rsid w:val="00A62023"/>
    <w:rsid w:val="00A63B5C"/>
    <w:rsid w:val="00A63E1C"/>
    <w:rsid w:val="00A645CF"/>
    <w:rsid w:val="00A64833"/>
    <w:rsid w:val="00A6578B"/>
    <w:rsid w:val="00A65905"/>
    <w:rsid w:val="00A65D08"/>
    <w:rsid w:val="00A6775C"/>
    <w:rsid w:val="00A67A4D"/>
    <w:rsid w:val="00A67C23"/>
    <w:rsid w:val="00A67DCD"/>
    <w:rsid w:val="00A67F9A"/>
    <w:rsid w:val="00A70213"/>
    <w:rsid w:val="00A70D39"/>
    <w:rsid w:val="00A715EF"/>
    <w:rsid w:val="00A71F55"/>
    <w:rsid w:val="00A7221F"/>
    <w:rsid w:val="00A723B7"/>
    <w:rsid w:val="00A72CD9"/>
    <w:rsid w:val="00A737AE"/>
    <w:rsid w:val="00A73999"/>
    <w:rsid w:val="00A73B98"/>
    <w:rsid w:val="00A73D5C"/>
    <w:rsid w:val="00A74869"/>
    <w:rsid w:val="00A74B9E"/>
    <w:rsid w:val="00A7573A"/>
    <w:rsid w:val="00A75E63"/>
    <w:rsid w:val="00A76077"/>
    <w:rsid w:val="00A77569"/>
    <w:rsid w:val="00A7798E"/>
    <w:rsid w:val="00A77A97"/>
    <w:rsid w:val="00A802AE"/>
    <w:rsid w:val="00A808A0"/>
    <w:rsid w:val="00A80E48"/>
    <w:rsid w:val="00A80E8B"/>
    <w:rsid w:val="00A81094"/>
    <w:rsid w:val="00A8214F"/>
    <w:rsid w:val="00A82B1D"/>
    <w:rsid w:val="00A837C5"/>
    <w:rsid w:val="00A83AE7"/>
    <w:rsid w:val="00A83FFF"/>
    <w:rsid w:val="00A84697"/>
    <w:rsid w:val="00A84D67"/>
    <w:rsid w:val="00A84DAA"/>
    <w:rsid w:val="00A84E3C"/>
    <w:rsid w:val="00A85CC3"/>
    <w:rsid w:val="00A85D02"/>
    <w:rsid w:val="00A86D7D"/>
    <w:rsid w:val="00A8777D"/>
    <w:rsid w:val="00A87976"/>
    <w:rsid w:val="00A87DD5"/>
    <w:rsid w:val="00A909D2"/>
    <w:rsid w:val="00A90D29"/>
    <w:rsid w:val="00A91167"/>
    <w:rsid w:val="00A912F8"/>
    <w:rsid w:val="00A9177F"/>
    <w:rsid w:val="00A91FC9"/>
    <w:rsid w:val="00A922BB"/>
    <w:rsid w:val="00A9269C"/>
    <w:rsid w:val="00A93726"/>
    <w:rsid w:val="00A93A13"/>
    <w:rsid w:val="00A9513C"/>
    <w:rsid w:val="00A952D6"/>
    <w:rsid w:val="00A95431"/>
    <w:rsid w:val="00A95D58"/>
    <w:rsid w:val="00A965CA"/>
    <w:rsid w:val="00A9660B"/>
    <w:rsid w:val="00A9677A"/>
    <w:rsid w:val="00A96F1F"/>
    <w:rsid w:val="00A97893"/>
    <w:rsid w:val="00A97B12"/>
    <w:rsid w:val="00AA08D2"/>
    <w:rsid w:val="00AA0A48"/>
    <w:rsid w:val="00AA0ED2"/>
    <w:rsid w:val="00AA1799"/>
    <w:rsid w:val="00AA179C"/>
    <w:rsid w:val="00AA1D17"/>
    <w:rsid w:val="00AA1F40"/>
    <w:rsid w:val="00AA1F64"/>
    <w:rsid w:val="00AA1FF2"/>
    <w:rsid w:val="00AA23D8"/>
    <w:rsid w:val="00AA272D"/>
    <w:rsid w:val="00AA2E12"/>
    <w:rsid w:val="00AA398A"/>
    <w:rsid w:val="00AA3BED"/>
    <w:rsid w:val="00AA3D65"/>
    <w:rsid w:val="00AA3E1B"/>
    <w:rsid w:val="00AA481C"/>
    <w:rsid w:val="00AA53B8"/>
    <w:rsid w:val="00AA689A"/>
    <w:rsid w:val="00AA7775"/>
    <w:rsid w:val="00AA7BBA"/>
    <w:rsid w:val="00AB00E2"/>
    <w:rsid w:val="00AB0360"/>
    <w:rsid w:val="00AB11E9"/>
    <w:rsid w:val="00AB14D8"/>
    <w:rsid w:val="00AB15DF"/>
    <w:rsid w:val="00AB20A9"/>
    <w:rsid w:val="00AB3660"/>
    <w:rsid w:val="00AB3A92"/>
    <w:rsid w:val="00AB4282"/>
    <w:rsid w:val="00AB4AA0"/>
    <w:rsid w:val="00AB4D10"/>
    <w:rsid w:val="00AB5440"/>
    <w:rsid w:val="00AB5836"/>
    <w:rsid w:val="00AB5974"/>
    <w:rsid w:val="00AB61F3"/>
    <w:rsid w:val="00AB6384"/>
    <w:rsid w:val="00AB6CE3"/>
    <w:rsid w:val="00AB6FE6"/>
    <w:rsid w:val="00AB712E"/>
    <w:rsid w:val="00AB7850"/>
    <w:rsid w:val="00AB7E26"/>
    <w:rsid w:val="00AC0159"/>
    <w:rsid w:val="00AC07A0"/>
    <w:rsid w:val="00AC09D2"/>
    <w:rsid w:val="00AC0B51"/>
    <w:rsid w:val="00AC0F5C"/>
    <w:rsid w:val="00AC1D98"/>
    <w:rsid w:val="00AC1E1B"/>
    <w:rsid w:val="00AC2082"/>
    <w:rsid w:val="00AC26B9"/>
    <w:rsid w:val="00AC27D6"/>
    <w:rsid w:val="00AC2C23"/>
    <w:rsid w:val="00AC3A40"/>
    <w:rsid w:val="00AC3A78"/>
    <w:rsid w:val="00AC4559"/>
    <w:rsid w:val="00AC462A"/>
    <w:rsid w:val="00AC46A8"/>
    <w:rsid w:val="00AC4AB0"/>
    <w:rsid w:val="00AC4F08"/>
    <w:rsid w:val="00AC5CCD"/>
    <w:rsid w:val="00AD0571"/>
    <w:rsid w:val="00AD0635"/>
    <w:rsid w:val="00AD0FFA"/>
    <w:rsid w:val="00AD1C55"/>
    <w:rsid w:val="00AD2E09"/>
    <w:rsid w:val="00AD2FAF"/>
    <w:rsid w:val="00AD3D3D"/>
    <w:rsid w:val="00AD43EE"/>
    <w:rsid w:val="00AD44C7"/>
    <w:rsid w:val="00AD4845"/>
    <w:rsid w:val="00AD4877"/>
    <w:rsid w:val="00AD515D"/>
    <w:rsid w:val="00AD5300"/>
    <w:rsid w:val="00AD5EE0"/>
    <w:rsid w:val="00AD68F0"/>
    <w:rsid w:val="00AE057E"/>
    <w:rsid w:val="00AE0777"/>
    <w:rsid w:val="00AE0A94"/>
    <w:rsid w:val="00AE1D31"/>
    <w:rsid w:val="00AE28EA"/>
    <w:rsid w:val="00AE309C"/>
    <w:rsid w:val="00AE339F"/>
    <w:rsid w:val="00AE34C3"/>
    <w:rsid w:val="00AE3770"/>
    <w:rsid w:val="00AE4612"/>
    <w:rsid w:val="00AE4B21"/>
    <w:rsid w:val="00AE533D"/>
    <w:rsid w:val="00AE7B9B"/>
    <w:rsid w:val="00AE7E1E"/>
    <w:rsid w:val="00AE7E62"/>
    <w:rsid w:val="00AE7F37"/>
    <w:rsid w:val="00AE7FA8"/>
    <w:rsid w:val="00AF06CA"/>
    <w:rsid w:val="00AF0927"/>
    <w:rsid w:val="00AF0F9A"/>
    <w:rsid w:val="00AF10BE"/>
    <w:rsid w:val="00AF15AB"/>
    <w:rsid w:val="00AF2B10"/>
    <w:rsid w:val="00AF355B"/>
    <w:rsid w:val="00AF3BC5"/>
    <w:rsid w:val="00AF4315"/>
    <w:rsid w:val="00AF4CE4"/>
    <w:rsid w:val="00AF50A9"/>
    <w:rsid w:val="00AF5625"/>
    <w:rsid w:val="00AF574C"/>
    <w:rsid w:val="00AF5996"/>
    <w:rsid w:val="00AF619A"/>
    <w:rsid w:val="00AF6FC4"/>
    <w:rsid w:val="00AF7C11"/>
    <w:rsid w:val="00AF7DD9"/>
    <w:rsid w:val="00B00460"/>
    <w:rsid w:val="00B00624"/>
    <w:rsid w:val="00B00828"/>
    <w:rsid w:val="00B00CEF"/>
    <w:rsid w:val="00B0137C"/>
    <w:rsid w:val="00B01429"/>
    <w:rsid w:val="00B025C8"/>
    <w:rsid w:val="00B0261A"/>
    <w:rsid w:val="00B0313D"/>
    <w:rsid w:val="00B033DE"/>
    <w:rsid w:val="00B03B7B"/>
    <w:rsid w:val="00B03CE5"/>
    <w:rsid w:val="00B04BE1"/>
    <w:rsid w:val="00B04C67"/>
    <w:rsid w:val="00B05345"/>
    <w:rsid w:val="00B0558B"/>
    <w:rsid w:val="00B0666C"/>
    <w:rsid w:val="00B06C44"/>
    <w:rsid w:val="00B06D16"/>
    <w:rsid w:val="00B07816"/>
    <w:rsid w:val="00B10155"/>
    <w:rsid w:val="00B10B83"/>
    <w:rsid w:val="00B11343"/>
    <w:rsid w:val="00B1168A"/>
    <w:rsid w:val="00B11A1F"/>
    <w:rsid w:val="00B11FE0"/>
    <w:rsid w:val="00B124FC"/>
    <w:rsid w:val="00B12D29"/>
    <w:rsid w:val="00B12EB7"/>
    <w:rsid w:val="00B131C9"/>
    <w:rsid w:val="00B13564"/>
    <w:rsid w:val="00B13FB0"/>
    <w:rsid w:val="00B140AE"/>
    <w:rsid w:val="00B1466E"/>
    <w:rsid w:val="00B14924"/>
    <w:rsid w:val="00B14A45"/>
    <w:rsid w:val="00B14CB6"/>
    <w:rsid w:val="00B15340"/>
    <w:rsid w:val="00B156F7"/>
    <w:rsid w:val="00B15F9E"/>
    <w:rsid w:val="00B163B8"/>
    <w:rsid w:val="00B16AA8"/>
    <w:rsid w:val="00B16DBE"/>
    <w:rsid w:val="00B16FEF"/>
    <w:rsid w:val="00B1712D"/>
    <w:rsid w:val="00B17800"/>
    <w:rsid w:val="00B209A4"/>
    <w:rsid w:val="00B20F03"/>
    <w:rsid w:val="00B218C4"/>
    <w:rsid w:val="00B21F0A"/>
    <w:rsid w:val="00B220AD"/>
    <w:rsid w:val="00B232EF"/>
    <w:rsid w:val="00B23720"/>
    <w:rsid w:val="00B23EFF"/>
    <w:rsid w:val="00B24EFC"/>
    <w:rsid w:val="00B25064"/>
    <w:rsid w:val="00B258C2"/>
    <w:rsid w:val="00B26197"/>
    <w:rsid w:val="00B26310"/>
    <w:rsid w:val="00B26AB7"/>
    <w:rsid w:val="00B26F15"/>
    <w:rsid w:val="00B2700C"/>
    <w:rsid w:val="00B30269"/>
    <w:rsid w:val="00B309D8"/>
    <w:rsid w:val="00B30EB9"/>
    <w:rsid w:val="00B31661"/>
    <w:rsid w:val="00B316CD"/>
    <w:rsid w:val="00B31A2F"/>
    <w:rsid w:val="00B31DEC"/>
    <w:rsid w:val="00B3223F"/>
    <w:rsid w:val="00B32FA5"/>
    <w:rsid w:val="00B3390B"/>
    <w:rsid w:val="00B34E55"/>
    <w:rsid w:val="00B355F7"/>
    <w:rsid w:val="00B358FF"/>
    <w:rsid w:val="00B35CBF"/>
    <w:rsid w:val="00B36424"/>
    <w:rsid w:val="00B370D5"/>
    <w:rsid w:val="00B3798E"/>
    <w:rsid w:val="00B37F8F"/>
    <w:rsid w:val="00B4017F"/>
    <w:rsid w:val="00B406D9"/>
    <w:rsid w:val="00B4073A"/>
    <w:rsid w:val="00B411FB"/>
    <w:rsid w:val="00B41244"/>
    <w:rsid w:val="00B4156E"/>
    <w:rsid w:val="00B41B7D"/>
    <w:rsid w:val="00B41DFC"/>
    <w:rsid w:val="00B43694"/>
    <w:rsid w:val="00B43A8C"/>
    <w:rsid w:val="00B444A8"/>
    <w:rsid w:val="00B4456F"/>
    <w:rsid w:val="00B44D09"/>
    <w:rsid w:val="00B4506C"/>
    <w:rsid w:val="00B46172"/>
    <w:rsid w:val="00B4661E"/>
    <w:rsid w:val="00B46A01"/>
    <w:rsid w:val="00B46EC0"/>
    <w:rsid w:val="00B47185"/>
    <w:rsid w:val="00B47276"/>
    <w:rsid w:val="00B4733B"/>
    <w:rsid w:val="00B47BCA"/>
    <w:rsid w:val="00B47C30"/>
    <w:rsid w:val="00B47D17"/>
    <w:rsid w:val="00B5009B"/>
    <w:rsid w:val="00B503C4"/>
    <w:rsid w:val="00B50544"/>
    <w:rsid w:val="00B50A0D"/>
    <w:rsid w:val="00B50C7A"/>
    <w:rsid w:val="00B50F18"/>
    <w:rsid w:val="00B50FAA"/>
    <w:rsid w:val="00B51086"/>
    <w:rsid w:val="00B512E6"/>
    <w:rsid w:val="00B5186D"/>
    <w:rsid w:val="00B52147"/>
    <w:rsid w:val="00B52A0A"/>
    <w:rsid w:val="00B533C9"/>
    <w:rsid w:val="00B53A82"/>
    <w:rsid w:val="00B5463A"/>
    <w:rsid w:val="00B5480A"/>
    <w:rsid w:val="00B549DE"/>
    <w:rsid w:val="00B552FF"/>
    <w:rsid w:val="00B55F3C"/>
    <w:rsid w:val="00B5736C"/>
    <w:rsid w:val="00B60E32"/>
    <w:rsid w:val="00B610C0"/>
    <w:rsid w:val="00B61F15"/>
    <w:rsid w:val="00B6243F"/>
    <w:rsid w:val="00B62F01"/>
    <w:rsid w:val="00B631A6"/>
    <w:rsid w:val="00B6354F"/>
    <w:rsid w:val="00B63616"/>
    <w:rsid w:val="00B63799"/>
    <w:rsid w:val="00B63B89"/>
    <w:rsid w:val="00B64193"/>
    <w:rsid w:val="00B64467"/>
    <w:rsid w:val="00B64870"/>
    <w:rsid w:val="00B66915"/>
    <w:rsid w:val="00B66ACA"/>
    <w:rsid w:val="00B672AC"/>
    <w:rsid w:val="00B6735E"/>
    <w:rsid w:val="00B70914"/>
    <w:rsid w:val="00B70F92"/>
    <w:rsid w:val="00B71959"/>
    <w:rsid w:val="00B71C4E"/>
    <w:rsid w:val="00B725E9"/>
    <w:rsid w:val="00B73824"/>
    <w:rsid w:val="00B73AD7"/>
    <w:rsid w:val="00B740E6"/>
    <w:rsid w:val="00B74381"/>
    <w:rsid w:val="00B745C1"/>
    <w:rsid w:val="00B74691"/>
    <w:rsid w:val="00B75070"/>
    <w:rsid w:val="00B7535D"/>
    <w:rsid w:val="00B75F6D"/>
    <w:rsid w:val="00B76380"/>
    <w:rsid w:val="00B7708C"/>
    <w:rsid w:val="00B77146"/>
    <w:rsid w:val="00B77739"/>
    <w:rsid w:val="00B77BE1"/>
    <w:rsid w:val="00B77F03"/>
    <w:rsid w:val="00B808FA"/>
    <w:rsid w:val="00B80EEC"/>
    <w:rsid w:val="00B81DD5"/>
    <w:rsid w:val="00B8223B"/>
    <w:rsid w:val="00B829B3"/>
    <w:rsid w:val="00B83546"/>
    <w:rsid w:val="00B83AE3"/>
    <w:rsid w:val="00B85593"/>
    <w:rsid w:val="00B8577D"/>
    <w:rsid w:val="00B85E1E"/>
    <w:rsid w:val="00B8747F"/>
    <w:rsid w:val="00B901A2"/>
    <w:rsid w:val="00B906AE"/>
    <w:rsid w:val="00B90D17"/>
    <w:rsid w:val="00B90F4A"/>
    <w:rsid w:val="00B91CE9"/>
    <w:rsid w:val="00B91FD9"/>
    <w:rsid w:val="00B92265"/>
    <w:rsid w:val="00B92711"/>
    <w:rsid w:val="00B9347D"/>
    <w:rsid w:val="00B94C1C"/>
    <w:rsid w:val="00B950A4"/>
    <w:rsid w:val="00B952D3"/>
    <w:rsid w:val="00B9555D"/>
    <w:rsid w:val="00B957AA"/>
    <w:rsid w:val="00B961F8"/>
    <w:rsid w:val="00B9728F"/>
    <w:rsid w:val="00B976C2"/>
    <w:rsid w:val="00BA0400"/>
    <w:rsid w:val="00BA12D6"/>
    <w:rsid w:val="00BA1B23"/>
    <w:rsid w:val="00BA1DDE"/>
    <w:rsid w:val="00BA1E80"/>
    <w:rsid w:val="00BA23B1"/>
    <w:rsid w:val="00BA2942"/>
    <w:rsid w:val="00BA2EEE"/>
    <w:rsid w:val="00BA3154"/>
    <w:rsid w:val="00BA3B13"/>
    <w:rsid w:val="00BA3B28"/>
    <w:rsid w:val="00BA3E1E"/>
    <w:rsid w:val="00BA42DC"/>
    <w:rsid w:val="00BA4475"/>
    <w:rsid w:val="00BA471A"/>
    <w:rsid w:val="00BA4FB8"/>
    <w:rsid w:val="00BA4FE1"/>
    <w:rsid w:val="00BA5004"/>
    <w:rsid w:val="00BA53BC"/>
    <w:rsid w:val="00BA583A"/>
    <w:rsid w:val="00BA59E5"/>
    <w:rsid w:val="00BA5F21"/>
    <w:rsid w:val="00BA60E9"/>
    <w:rsid w:val="00BA6519"/>
    <w:rsid w:val="00BA6643"/>
    <w:rsid w:val="00BA6FFB"/>
    <w:rsid w:val="00BA72A5"/>
    <w:rsid w:val="00BA771E"/>
    <w:rsid w:val="00BB000E"/>
    <w:rsid w:val="00BB03A4"/>
    <w:rsid w:val="00BB0939"/>
    <w:rsid w:val="00BB134C"/>
    <w:rsid w:val="00BB163F"/>
    <w:rsid w:val="00BB1BC4"/>
    <w:rsid w:val="00BB200A"/>
    <w:rsid w:val="00BB205F"/>
    <w:rsid w:val="00BB20E8"/>
    <w:rsid w:val="00BB25EB"/>
    <w:rsid w:val="00BB2ECD"/>
    <w:rsid w:val="00BB3192"/>
    <w:rsid w:val="00BB38D2"/>
    <w:rsid w:val="00BB52DD"/>
    <w:rsid w:val="00BB6D9C"/>
    <w:rsid w:val="00BB779E"/>
    <w:rsid w:val="00BB7CB3"/>
    <w:rsid w:val="00BB7D9C"/>
    <w:rsid w:val="00BB7FBC"/>
    <w:rsid w:val="00BC01A2"/>
    <w:rsid w:val="00BC0565"/>
    <w:rsid w:val="00BC0588"/>
    <w:rsid w:val="00BC0BE2"/>
    <w:rsid w:val="00BC10E6"/>
    <w:rsid w:val="00BC1207"/>
    <w:rsid w:val="00BC15BC"/>
    <w:rsid w:val="00BC182B"/>
    <w:rsid w:val="00BC1D64"/>
    <w:rsid w:val="00BC26EB"/>
    <w:rsid w:val="00BC2837"/>
    <w:rsid w:val="00BC31D4"/>
    <w:rsid w:val="00BC322C"/>
    <w:rsid w:val="00BC3393"/>
    <w:rsid w:val="00BC3479"/>
    <w:rsid w:val="00BC3498"/>
    <w:rsid w:val="00BC3667"/>
    <w:rsid w:val="00BC3CA7"/>
    <w:rsid w:val="00BC4469"/>
    <w:rsid w:val="00BC4B06"/>
    <w:rsid w:val="00BC4DC5"/>
    <w:rsid w:val="00BC5178"/>
    <w:rsid w:val="00BC58AB"/>
    <w:rsid w:val="00BC5908"/>
    <w:rsid w:val="00BC5AF6"/>
    <w:rsid w:val="00BC5D0C"/>
    <w:rsid w:val="00BC5D47"/>
    <w:rsid w:val="00BC642F"/>
    <w:rsid w:val="00BC668C"/>
    <w:rsid w:val="00BC6F5B"/>
    <w:rsid w:val="00BC7258"/>
    <w:rsid w:val="00BC74A5"/>
    <w:rsid w:val="00BC74D8"/>
    <w:rsid w:val="00BC7A9E"/>
    <w:rsid w:val="00BC7B77"/>
    <w:rsid w:val="00BC7D1A"/>
    <w:rsid w:val="00BC7EF3"/>
    <w:rsid w:val="00BC7F7C"/>
    <w:rsid w:val="00BD1362"/>
    <w:rsid w:val="00BD1475"/>
    <w:rsid w:val="00BD203D"/>
    <w:rsid w:val="00BD2588"/>
    <w:rsid w:val="00BD2DFA"/>
    <w:rsid w:val="00BD2FFB"/>
    <w:rsid w:val="00BD3B86"/>
    <w:rsid w:val="00BD40C8"/>
    <w:rsid w:val="00BD4184"/>
    <w:rsid w:val="00BD482B"/>
    <w:rsid w:val="00BD4B49"/>
    <w:rsid w:val="00BD51DD"/>
    <w:rsid w:val="00BD5406"/>
    <w:rsid w:val="00BD5CC0"/>
    <w:rsid w:val="00BD5D89"/>
    <w:rsid w:val="00BD6B16"/>
    <w:rsid w:val="00BD6C8B"/>
    <w:rsid w:val="00BD765C"/>
    <w:rsid w:val="00BD7C26"/>
    <w:rsid w:val="00BD7F75"/>
    <w:rsid w:val="00BE03C5"/>
    <w:rsid w:val="00BE0513"/>
    <w:rsid w:val="00BE0B6E"/>
    <w:rsid w:val="00BE16A6"/>
    <w:rsid w:val="00BE17A3"/>
    <w:rsid w:val="00BE17C2"/>
    <w:rsid w:val="00BE1BB5"/>
    <w:rsid w:val="00BE26BA"/>
    <w:rsid w:val="00BE27FB"/>
    <w:rsid w:val="00BE29AC"/>
    <w:rsid w:val="00BE2E10"/>
    <w:rsid w:val="00BE2FEA"/>
    <w:rsid w:val="00BE394A"/>
    <w:rsid w:val="00BE3C92"/>
    <w:rsid w:val="00BE41E6"/>
    <w:rsid w:val="00BE48A0"/>
    <w:rsid w:val="00BE6069"/>
    <w:rsid w:val="00BE7833"/>
    <w:rsid w:val="00BF020B"/>
    <w:rsid w:val="00BF0318"/>
    <w:rsid w:val="00BF0431"/>
    <w:rsid w:val="00BF046B"/>
    <w:rsid w:val="00BF07A2"/>
    <w:rsid w:val="00BF0E60"/>
    <w:rsid w:val="00BF10D9"/>
    <w:rsid w:val="00BF1397"/>
    <w:rsid w:val="00BF2199"/>
    <w:rsid w:val="00BF3388"/>
    <w:rsid w:val="00BF387A"/>
    <w:rsid w:val="00BF3C0A"/>
    <w:rsid w:val="00BF4130"/>
    <w:rsid w:val="00BF4652"/>
    <w:rsid w:val="00BF4EF0"/>
    <w:rsid w:val="00BF5C84"/>
    <w:rsid w:val="00BF6089"/>
    <w:rsid w:val="00BF660F"/>
    <w:rsid w:val="00BF6CEC"/>
    <w:rsid w:val="00BF7329"/>
    <w:rsid w:val="00C00DF3"/>
    <w:rsid w:val="00C01C1F"/>
    <w:rsid w:val="00C022B0"/>
    <w:rsid w:val="00C02458"/>
    <w:rsid w:val="00C02FB7"/>
    <w:rsid w:val="00C0366A"/>
    <w:rsid w:val="00C03778"/>
    <w:rsid w:val="00C03B74"/>
    <w:rsid w:val="00C03DB4"/>
    <w:rsid w:val="00C042AA"/>
    <w:rsid w:val="00C043E8"/>
    <w:rsid w:val="00C04413"/>
    <w:rsid w:val="00C0493A"/>
    <w:rsid w:val="00C04C4E"/>
    <w:rsid w:val="00C04EBC"/>
    <w:rsid w:val="00C05244"/>
    <w:rsid w:val="00C056C7"/>
    <w:rsid w:val="00C0575D"/>
    <w:rsid w:val="00C06681"/>
    <w:rsid w:val="00C0689A"/>
    <w:rsid w:val="00C072C8"/>
    <w:rsid w:val="00C10B5F"/>
    <w:rsid w:val="00C1104E"/>
    <w:rsid w:val="00C11068"/>
    <w:rsid w:val="00C11210"/>
    <w:rsid w:val="00C1124C"/>
    <w:rsid w:val="00C11790"/>
    <w:rsid w:val="00C11DB7"/>
    <w:rsid w:val="00C11F4C"/>
    <w:rsid w:val="00C12BCF"/>
    <w:rsid w:val="00C1308B"/>
    <w:rsid w:val="00C1315A"/>
    <w:rsid w:val="00C1360C"/>
    <w:rsid w:val="00C13913"/>
    <w:rsid w:val="00C13D3D"/>
    <w:rsid w:val="00C13F60"/>
    <w:rsid w:val="00C140D2"/>
    <w:rsid w:val="00C14DB6"/>
    <w:rsid w:val="00C14EBC"/>
    <w:rsid w:val="00C15C55"/>
    <w:rsid w:val="00C1692F"/>
    <w:rsid w:val="00C16A93"/>
    <w:rsid w:val="00C16DC7"/>
    <w:rsid w:val="00C16F60"/>
    <w:rsid w:val="00C17A0E"/>
    <w:rsid w:val="00C2020A"/>
    <w:rsid w:val="00C204CA"/>
    <w:rsid w:val="00C2118A"/>
    <w:rsid w:val="00C215D4"/>
    <w:rsid w:val="00C21E7C"/>
    <w:rsid w:val="00C22161"/>
    <w:rsid w:val="00C225BF"/>
    <w:rsid w:val="00C228DD"/>
    <w:rsid w:val="00C228DE"/>
    <w:rsid w:val="00C22BCF"/>
    <w:rsid w:val="00C23A35"/>
    <w:rsid w:val="00C23F94"/>
    <w:rsid w:val="00C241F1"/>
    <w:rsid w:val="00C24493"/>
    <w:rsid w:val="00C244AD"/>
    <w:rsid w:val="00C244F8"/>
    <w:rsid w:val="00C24FA9"/>
    <w:rsid w:val="00C2556B"/>
    <w:rsid w:val="00C25D55"/>
    <w:rsid w:val="00C26035"/>
    <w:rsid w:val="00C263A9"/>
    <w:rsid w:val="00C2676F"/>
    <w:rsid w:val="00C26E63"/>
    <w:rsid w:val="00C304FB"/>
    <w:rsid w:val="00C30893"/>
    <w:rsid w:val="00C31014"/>
    <w:rsid w:val="00C31131"/>
    <w:rsid w:val="00C31191"/>
    <w:rsid w:val="00C316A8"/>
    <w:rsid w:val="00C31B24"/>
    <w:rsid w:val="00C31D50"/>
    <w:rsid w:val="00C31F55"/>
    <w:rsid w:val="00C322F3"/>
    <w:rsid w:val="00C3258A"/>
    <w:rsid w:val="00C32F85"/>
    <w:rsid w:val="00C33646"/>
    <w:rsid w:val="00C33D22"/>
    <w:rsid w:val="00C343B3"/>
    <w:rsid w:val="00C34753"/>
    <w:rsid w:val="00C34925"/>
    <w:rsid w:val="00C35741"/>
    <w:rsid w:val="00C35A84"/>
    <w:rsid w:val="00C35BB9"/>
    <w:rsid w:val="00C36399"/>
    <w:rsid w:val="00C363DD"/>
    <w:rsid w:val="00C3675A"/>
    <w:rsid w:val="00C36795"/>
    <w:rsid w:val="00C37551"/>
    <w:rsid w:val="00C37C23"/>
    <w:rsid w:val="00C37EB7"/>
    <w:rsid w:val="00C37EE8"/>
    <w:rsid w:val="00C40634"/>
    <w:rsid w:val="00C41208"/>
    <w:rsid w:val="00C4131F"/>
    <w:rsid w:val="00C41871"/>
    <w:rsid w:val="00C41A7E"/>
    <w:rsid w:val="00C41DF4"/>
    <w:rsid w:val="00C41E38"/>
    <w:rsid w:val="00C42770"/>
    <w:rsid w:val="00C428CD"/>
    <w:rsid w:val="00C43744"/>
    <w:rsid w:val="00C43AEC"/>
    <w:rsid w:val="00C44A57"/>
    <w:rsid w:val="00C4661D"/>
    <w:rsid w:val="00C46B00"/>
    <w:rsid w:val="00C46D57"/>
    <w:rsid w:val="00C46E43"/>
    <w:rsid w:val="00C47C78"/>
    <w:rsid w:val="00C501ED"/>
    <w:rsid w:val="00C502CE"/>
    <w:rsid w:val="00C51024"/>
    <w:rsid w:val="00C5116D"/>
    <w:rsid w:val="00C519F6"/>
    <w:rsid w:val="00C5203F"/>
    <w:rsid w:val="00C52158"/>
    <w:rsid w:val="00C5227C"/>
    <w:rsid w:val="00C52449"/>
    <w:rsid w:val="00C525CD"/>
    <w:rsid w:val="00C52CF8"/>
    <w:rsid w:val="00C53E70"/>
    <w:rsid w:val="00C5462E"/>
    <w:rsid w:val="00C54CCF"/>
    <w:rsid w:val="00C557B0"/>
    <w:rsid w:val="00C55B60"/>
    <w:rsid w:val="00C561C2"/>
    <w:rsid w:val="00C56459"/>
    <w:rsid w:val="00C5720A"/>
    <w:rsid w:val="00C576AD"/>
    <w:rsid w:val="00C60FBF"/>
    <w:rsid w:val="00C61D59"/>
    <w:rsid w:val="00C61FE5"/>
    <w:rsid w:val="00C62554"/>
    <w:rsid w:val="00C62830"/>
    <w:rsid w:val="00C62E03"/>
    <w:rsid w:val="00C63484"/>
    <w:rsid w:val="00C635E9"/>
    <w:rsid w:val="00C64498"/>
    <w:rsid w:val="00C64614"/>
    <w:rsid w:val="00C64D39"/>
    <w:rsid w:val="00C6517F"/>
    <w:rsid w:val="00C662BF"/>
    <w:rsid w:val="00C66671"/>
    <w:rsid w:val="00C66707"/>
    <w:rsid w:val="00C66A9F"/>
    <w:rsid w:val="00C6705F"/>
    <w:rsid w:val="00C673AF"/>
    <w:rsid w:val="00C67B3B"/>
    <w:rsid w:val="00C70291"/>
    <w:rsid w:val="00C70A06"/>
    <w:rsid w:val="00C70B1D"/>
    <w:rsid w:val="00C71CEB"/>
    <w:rsid w:val="00C72379"/>
    <w:rsid w:val="00C725C1"/>
    <w:rsid w:val="00C72673"/>
    <w:rsid w:val="00C72930"/>
    <w:rsid w:val="00C7311D"/>
    <w:rsid w:val="00C732CA"/>
    <w:rsid w:val="00C73C1F"/>
    <w:rsid w:val="00C73DF2"/>
    <w:rsid w:val="00C7407E"/>
    <w:rsid w:val="00C76B6B"/>
    <w:rsid w:val="00C76D47"/>
    <w:rsid w:val="00C7763C"/>
    <w:rsid w:val="00C77F6E"/>
    <w:rsid w:val="00C801FF"/>
    <w:rsid w:val="00C807AD"/>
    <w:rsid w:val="00C80C3B"/>
    <w:rsid w:val="00C80E15"/>
    <w:rsid w:val="00C80F5F"/>
    <w:rsid w:val="00C81166"/>
    <w:rsid w:val="00C826D6"/>
    <w:rsid w:val="00C8286C"/>
    <w:rsid w:val="00C82965"/>
    <w:rsid w:val="00C8297E"/>
    <w:rsid w:val="00C830A0"/>
    <w:rsid w:val="00C8340C"/>
    <w:rsid w:val="00C836E5"/>
    <w:rsid w:val="00C83DC6"/>
    <w:rsid w:val="00C84778"/>
    <w:rsid w:val="00C854A7"/>
    <w:rsid w:val="00C8583F"/>
    <w:rsid w:val="00C862EF"/>
    <w:rsid w:val="00C86870"/>
    <w:rsid w:val="00C86F9B"/>
    <w:rsid w:val="00C87698"/>
    <w:rsid w:val="00C878C5"/>
    <w:rsid w:val="00C87E25"/>
    <w:rsid w:val="00C90572"/>
    <w:rsid w:val="00C90681"/>
    <w:rsid w:val="00C90E55"/>
    <w:rsid w:val="00C90F5C"/>
    <w:rsid w:val="00C91502"/>
    <w:rsid w:val="00C91AA3"/>
    <w:rsid w:val="00C924B0"/>
    <w:rsid w:val="00C925F8"/>
    <w:rsid w:val="00C92898"/>
    <w:rsid w:val="00C9359A"/>
    <w:rsid w:val="00C9385F"/>
    <w:rsid w:val="00C93C39"/>
    <w:rsid w:val="00C93EE6"/>
    <w:rsid w:val="00C947B1"/>
    <w:rsid w:val="00C949CB"/>
    <w:rsid w:val="00C94E05"/>
    <w:rsid w:val="00C954DA"/>
    <w:rsid w:val="00C95F2F"/>
    <w:rsid w:val="00C97A95"/>
    <w:rsid w:val="00CA05C0"/>
    <w:rsid w:val="00CA1128"/>
    <w:rsid w:val="00CA1DC3"/>
    <w:rsid w:val="00CA318B"/>
    <w:rsid w:val="00CA3B50"/>
    <w:rsid w:val="00CA3CC5"/>
    <w:rsid w:val="00CA3EFA"/>
    <w:rsid w:val="00CA4CEA"/>
    <w:rsid w:val="00CA56EF"/>
    <w:rsid w:val="00CA5D23"/>
    <w:rsid w:val="00CA5E05"/>
    <w:rsid w:val="00CA680F"/>
    <w:rsid w:val="00CA75C8"/>
    <w:rsid w:val="00CA768E"/>
    <w:rsid w:val="00CA76A3"/>
    <w:rsid w:val="00CA7739"/>
    <w:rsid w:val="00CA7AEC"/>
    <w:rsid w:val="00CA7B8F"/>
    <w:rsid w:val="00CB00AC"/>
    <w:rsid w:val="00CB04A5"/>
    <w:rsid w:val="00CB0899"/>
    <w:rsid w:val="00CB0D4B"/>
    <w:rsid w:val="00CB1202"/>
    <w:rsid w:val="00CB22BC"/>
    <w:rsid w:val="00CB2B59"/>
    <w:rsid w:val="00CB31A5"/>
    <w:rsid w:val="00CB3570"/>
    <w:rsid w:val="00CB3D20"/>
    <w:rsid w:val="00CB4093"/>
    <w:rsid w:val="00CB4D17"/>
    <w:rsid w:val="00CB5886"/>
    <w:rsid w:val="00CB5A6C"/>
    <w:rsid w:val="00CB5CA4"/>
    <w:rsid w:val="00CB6D0E"/>
    <w:rsid w:val="00CB761C"/>
    <w:rsid w:val="00CC005F"/>
    <w:rsid w:val="00CC10FF"/>
    <w:rsid w:val="00CC154F"/>
    <w:rsid w:val="00CC29BE"/>
    <w:rsid w:val="00CC2F89"/>
    <w:rsid w:val="00CC301D"/>
    <w:rsid w:val="00CC452C"/>
    <w:rsid w:val="00CC495A"/>
    <w:rsid w:val="00CC4E84"/>
    <w:rsid w:val="00CC52EB"/>
    <w:rsid w:val="00CC58AB"/>
    <w:rsid w:val="00CC5CF2"/>
    <w:rsid w:val="00CC608E"/>
    <w:rsid w:val="00CC62C7"/>
    <w:rsid w:val="00CC7E6F"/>
    <w:rsid w:val="00CD1796"/>
    <w:rsid w:val="00CD188B"/>
    <w:rsid w:val="00CD2ADA"/>
    <w:rsid w:val="00CD2C7F"/>
    <w:rsid w:val="00CD33F9"/>
    <w:rsid w:val="00CD3C1F"/>
    <w:rsid w:val="00CD48F2"/>
    <w:rsid w:val="00CD4D8E"/>
    <w:rsid w:val="00CD4E44"/>
    <w:rsid w:val="00CD4EDF"/>
    <w:rsid w:val="00CD50A3"/>
    <w:rsid w:val="00CD5325"/>
    <w:rsid w:val="00CE07D3"/>
    <w:rsid w:val="00CE1318"/>
    <w:rsid w:val="00CE152B"/>
    <w:rsid w:val="00CE193E"/>
    <w:rsid w:val="00CE223C"/>
    <w:rsid w:val="00CE32B8"/>
    <w:rsid w:val="00CE4065"/>
    <w:rsid w:val="00CE411A"/>
    <w:rsid w:val="00CE418D"/>
    <w:rsid w:val="00CE4646"/>
    <w:rsid w:val="00CE4B40"/>
    <w:rsid w:val="00CE4EF2"/>
    <w:rsid w:val="00CE52F3"/>
    <w:rsid w:val="00CE5430"/>
    <w:rsid w:val="00CE640A"/>
    <w:rsid w:val="00CE7710"/>
    <w:rsid w:val="00CE7713"/>
    <w:rsid w:val="00CE7EC2"/>
    <w:rsid w:val="00CF0C0A"/>
    <w:rsid w:val="00CF18D1"/>
    <w:rsid w:val="00CF1905"/>
    <w:rsid w:val="00CF19BD"/>
    <w:rsid w:val="00CF1ADF"/>
    <w:rsid w:val="00CF1BF5"/>
    <w:rsid w:val="00CF2ACB"/>
    <w:rsid w:val="00CF320B"/>
    <w:rsid w:val="00CF3BB1"/>
    <w:rsid w:val="00CF3E02"/>
    <w:rsid w:val="00CF43F7"/>
    <w:rsid w:val="00CF461C"/>
    <w:rsid w:val="00CF46A2"/>
    <w:rsid w:val="00CF4779"/>
    <w:rsid w:val="00CF4864"/>
    <w:rsid w:val="00CF4AEE"/>
    <w:rsid w:val="00CF4C4A"/>
    <w:rsid w:val="00CF5C36"/>
    <w:rsid w:val="00CF5E84"/>
    <w:rsid w:val="00CF615B"/>
    <w:rsid w:val="00CF64D3"/>
    <w:rsid w:val="00CF67FC"/>
    <w:rsid w:val="00CF6B85"/>
    <w:rsid w:val="00CF73CB"/>
    <w:rsid w:val="00CF744D"/>
    <w:rsid w:val="00CF74A5"/>
    <w:rsid w:val="00CF768D"/>
    <w:rsid w:val="00CF7935"/>
    <w:rsid w:val="00D00A64"/>
    <w:rsid w:val="00D01035"/>
    <w:rsid w:val="00D01499"/>
    <w:rsid w:val="00D02349"/>
    <w:rsid w:val="00D027EB"/>
    <w:rsid w:val="00D02CD5"/>
    <w:rsid w:val="00D0346F"/>
    <w:rsid w:val="00D04161"/>
    <w:rsid w:val="00D04E37"/>
    <w:rsid w:val="00D05703"/>
    <w:rsid w:val="00D07662"/>
    <w:rsid w:val="00D077B3"/>
    <w:rsid w:val="00D10580"/>
    <w:rsid w:val="00D10C52"/>
    <w:rsid w:val="00D1130E"/>
    <w:rsid w:val="00D119D8"/>
    <w:rsid w:val="00D121EE"/>
    <w:rsid w:val="00D125EA"/>
    <w:rsid w:val="00D12B35"/>
    <w:rsid w:val="00D12DC2"/>
    <w:rsid w:val="00D12E1C"/>
    <w:rsid w:val="00D12EC3"/>
    <w:rsid w:val="00D12ECB"/>
    <w:rsid w:val="00D1300A"/>
    <w:rsid w:val="00D13DD5"/>
    <w:rsid w:val="00D13FD4"/>
    <w:rsid w:val="00D1430A"/>
    <w:rsid w:val="00D14CE4"/>
    <w:rsid w:val="00D14D54"/>
    <w:rsid w:val="00D15A3B"/>
    <w:rsid w:val="00D15AD9"/>
    <w:rsid w:val="00D15B61"/>
    <w:rsid w:val="00D15E2F"/>
    <w:rsid w:val="00D16296"/>
    <w:rsid w:val="00D16D95"/>
    <w:rsid w:val="00D16ED5"/>
    <w:rsid w:val="00D207AB"/>
    <w:rsid w:val="00D209EC"/>
    <w:rsid w:val="00D22052"/>
    <w:rsid w:val="00D22281"/>
    <w:rsid w:val="00D22375"/>
    <w:rsid w:val="00D22DC8"/>
    <w:rsid w:val="00D23980"/>
    <w:rsid w:val="00D23AEB"/>
    <w:rsid w:val="00D23B0F"/>
    <w:rsid w:val="00D23EAA"/>
    <w:rsid w:val="00D23ED9"/>
    <w:rsid w:val="00D24597"/>
    <w:rsid w:val="00D2464D"/>
    <w:rsid w:val="00D24C0F"/>
    <w:rsid w:val="00D2648A"/>
    <w:rsid w:val="00D27B6C"/>
    <w:rsid w:val="00D302E5"/>
    <w:rsid w:val="00D30560"/>
    <w:rsid w:val="00D30629"/>
    <w:rsid w:val="00D30A30"/>
    <w:rsid w:val="00D30F02"/>
    <w:rsid w:val="00D310FB"/>
    <w:rsid w:val="00D3155A"/>
    <w:rsid w:val="00D31BFB"/>
    <w:rsid w:val="00D31F66"/>
    <w:rsid w:val="00D32148"/>
    <w:rsid w:val="00D32793"/>
    <w:rsid w:val="00D32B2F"/>
    <w:rsid w:val="00D32FA1"/>
    <w:rsid w:val="00D33792"/>
    <w:rsid w:val="00D344B5"/>
    <w:rsid w:val="00D34A4A"/>
    <w:rsid w:val="00D3506A"/>
    <w:rsid w:val="00D35158"/>
    <w:rsid w:val="00D35333"/>
    <w:rsid w:val="00D36472"/>
    <w:rsid w:val="00D367DA"/>
    <w:rsid w:val="00D37179"/>
    <w:rsid w:val="00D375D5"/>
    <w:rsid w:val="00D379C4"/>
    <w:rsid w:val="00D37BED"/>
    <w:rsid w:val="00D37FC3"/>
    <w:rsid w:val="00D40215"/>
    <w:rsid w:val="00D402CD"/>
    <w:rsid w:val="00D40F8E"/>
    <w:rsid w:val="00D41523"/>
    <w:rsid w:val="00D41569"/>
    <w:rsid w:val="00D42273"/>
    <w:rsid w:val="00D4267C"/>
    <w:rsid w:val="00D432C5"/>
    <w:rsid w:val="00D43DC9"/>
    <w:rsid w:val="00D4495D"/>
    <w:rsid w:val="00D456AA"/>
    <w:rsid w:val="00D4590E"/>
    <w:rsid w:val="00D45A78"/>
    <w:rsid w:val="00D45D66"/>
    <w:rsid w:val="00D4622D"/>
    <w:rsid w:val="00D46601"/>
    <w:rsid w:val="00D4668A"/>
    <w:rsid w:val="00D46826"/>
    <w:rsid w:val="00D46A01"/>
    <w:rsid w:val="00D4701B"/>
    <w:rsid w:val="00D50CA6"/>
    <w:rsid w:val="00D50F39"/>
    <w:rsid w:val="00D50F5C"/>
    <w:rsid w:val="00D51745"/>
    <w:rsid w:val="00D5191F"/>
    <w:rsid w:val="00D51C9A"/>
    <w:rsid w:val="00D527D7"/>
    <w:rsid w:val="00D52E0D"/>
    <w:rsid w:val="00D52E5D"/>
    <w:rsid w:val="00D536C5"/>
    <w:rsid w:val="00D53ADC"/>
    <w:rsid w:val="00D53B09"/>
    <w:rsid w:val="00D53F8A"/>
    <w:rsid w:val="00D542D0"/>
    <w:rsid w:val="00D547A6"/>
    <w:rsid w:val="00D5480A"/>
    <w:rsid w:val="00D54B3D"/>
    <w:rsid w:val="00D54D01"/>
    <w:rsid w:val="00D55422"/>
    <w:rsid w:val="00D55E0D"/>
    <w:rsid w:val="00D56A13"/>
    <w:rsid w:val="00D56C41"/>
    <w:rsid w:val="00D57187"/>
    <w:rsid w:val="00D57901"/>
    <w:rsid w:val="00D57E15"/>
    <w:rsid w:val="00D60197"/>
    <w:rsid w:val="00D60A44"/>
    <w:rsid w:val="00D6123C"/>
    <w:rsid w:val="00D61AE2"/>
    <w:rsid w:val="00D6245B"/>
    <w:rsid w:val="00D62A96"/>
    <w:rsid w:val="00D62B4D"/>
    <w:rsid w:val="00D62EB1"/>
    <w:rsid w:val="00D6309C"/>
    <w:rsid w:val="00D633E4"/>
    <w:rsid w:val="00D634DF"/>
    <w:rsid w:val="00D6431A"/>
    <w:rsid w:val="00D644AF"/>
    <w:rsid w:val="00D64E6D"/>
    <w:rsid w:val="00D661CE"/>
    <w:rsid w:val="00D66737"/>
    <w:rsid w:val="00D66DF9"/>
    <w:rsid w:val="00D66F8E"/>
    <w:rsid w:val="00D67186"/>
    <w:rsid w:val="00D671E9"/>
    <w:rsid w:val="00D67246"/>
    <w:rsid w:val="00D675BC"/>
    <w:rsid w:val="00D67A8E"/>
    <w:rsid w:val="00D7038E"/>
    <w:rsid w:val="00D70817"/>
    <w:rsid w:val="00D7081B"/>
    <w:rsid w:val="00D70C76"/>
    <w:rsid w:val="00D718CD"/>
    <w:rsid w:val="00D71E9E"/>
    <w:rsid w:val="00D7260C"/>
    <w:rsid w:val="00D727CB"/>
    <w:rsid w:val="00D72830"/>
    <w:rsid w:val="00D72ABD"/>
    <w:rsid w:val="00D72E01"/>
    <w:rsid w:val="00D733C7"/>
    <w:rsid w:val="00D73C9A"/>
    <w:rsid w:val="00D73EDF"/>
    <w:rsid w:val="00D75408"/>
    <w:rsid w:val="00D7540B"/>
    <w:rsid w:val="00D75447"/>
    <w:rsid w:val="00D763A2"/>
    <w:rsid w:val="00D76415"/>
    <w:rsid w:val="00D765A5"/>
    <w:rsid w:val="00D769C8"/>
    <w:rsid w:val="00D7738A"/>
    <w:rsid w:val="00D77507"/>
    <w:rsid w:val="00D776C4"/>
    <w:rsid w:val="00D77E0A"/>
    <w:rsid w:val="00D80730"/>
    <w:rsid w:val="00D81B5C"/>
    <w:rsid w:val="00D81CE8"/>
    <w:rsid w:val="00D852A3"/>
    <w:rsid w:val="00D85669"/>
    <w:rsid w:val="00D85763"/>
    <w:rsid w:val="00D85FD9"/>
    <w:rsid w:val="00D86DE6"/>
    <w:rsid w:val="00D8725E"/>
    <w:rsid w:val="00D8739E"/>
    <w:rsid w:val="00D87863"/>
    <w:rsid w:val="00D905D5"/>
    <w:rsid w:val="00D912D2"/>
    <w:rsid w:val="00D92F11"/>
    <w:rsid w:val="00D92F50"/>
    <w:rsid w:val="00D934DB"/>
    <w:rsid w:val="00D9350C"/>
    <w:rsid w:val="00D936B9"/>
    <w:rsid w:val="00D93C4C"/>
    <w:rsid w:val="00D941F3"/>
    <w:rsid w:val="00D957C8"/>
    <w:rsid w:val="00D95BE8"/>
    <w:rsid w:val="00D95DF3"/>
    <w:rsid w:val="00D95E4A"/>
    <w:rsid w:val="00D969D9"/>
    <w:rsid w:val="00D970BA"/>
    <w:rsid w:val="00D9717B"/>
    <w:rsid w:val="00D975AC"/>
    <w:rsid w:val="00DA0062"/>
    <w:rsid w:val="00DA0FF3"/>
    <w:rsid w:val="00DA0FF7"/>
    <w:rsid w:val="00DA13D6"/>
    <w:rsid w:val="00DA1980"/>
    <w:rsid w:val="00DA2672"/>
    <w:rsid w:val="00DA310A"/>
    <w:rsid w:val="00DA43C8"/>
    <w:rsid w:val="00DA449F"/>
    <w:rsid w:val="00DA4672"/>
    <w:rsid w:val="00DA62D2"/>
    <w:rsid w:val="00DA71D2"/>
    <w:rsid w:val="00DA75D4"/>
    <w:rsid w:val="00DA7D23"/>
    <w:rsid w:val="00DB004F"/>
    <w:rsid w:val="00DB04E5"/>
    <w:rsid w:val="00DB07AC"/>
    <w:rsid w:val="00DB08DD"/>
    <w:rsid w:val="00DB0FD7"/>
    <w:rsid w:val="00DB1036"/>
    <w:rsid w:val="00DB29A1"/>
    <w:rsid w:val="00DB29D6"/>
    <w:rsid w:val="00DB2C6A"/>
    <w:rsid w:val="00DB3C22"/>
    <w:rsid w:val="00DB46AB"/>
    <w:rsid w:val="00DB4CDD"/>
    <w:rsid w:val="00DB55B4"/>
    <w:rsid w:val="00DB574E"/>
    <w:rsid w:val="00DB5D4C"/>
    <w:rsid w:val="00DB6BF9"/>
    <w:rsid w:val="00DB7947"/>
    <w:rsid w:val="00DC1E27"/>
    <w:rsid w:val="00DC2FF0"/>
    <w:rsid w:val="00DC31FF"/>
    <w:rsid w:val="00DC3543"/>
    <w:rsid w:val="00DC357B"/>
    <w:rsid w:val="00DC385C"/>
    <w:rsid w:val="00DC3FA5"/>
    <w:rsid w:val="00DC3FF9"/>
    <w:rsid w:val="00DC4336"/>
    <w:rsid w:val="00DC4E30"/>
    <w:rsid w:val="00DC55B7"/>
    <w:rsid w:val="00DC5762"/>
    <w:rsid w:val="00DC5FA3"/>
    <w:rsid w:val="00DC6529"/>
    <w:rsid w:val="00DD010B"/>
    <w:rsid w:val="00DD0121"/>
    <w:rsid w:val="00DD0ADB"/>
    <w:rsid w:val="00DD0C2E"/>
    <w:rsid w:val="00DD113F"/>
    <w:rsid w:val="00DD19C3"/>
    <w:rsid w:val="00DD1DE1"/>
    <w:rsid w:val="00DD2335"/>
    <w:rsid w:val="00DD2959"/>
    <w:rsid w:val="00DD2D38"/>
    <w:rsid w:val="00DD3C5D"/>
    <w:rsid w:val="00DD4EF7"/>
    <w:rsid w:val="00DD51E4"/>
    <w:rsid w:val="00DD526D"/>
    <w:rsid w:val="00DD5C7A"/>
    <w:rsid w:val="00DD5CB4"/>
    <w:rsid w:val="00DD5EF5"/>
    <w:rsid w:val="00DD629D"/>
    <w:rsid w:val="00DD68FF"/>
    <w:rsid w:val="00DD69DF"/>
    <w:rsid w:val="00DD77FF"/>
    <w:rsid w:val="00DD79A1"/>
    <w:rsid w:val="00DD7C39"/>
    <w:rsid w:val="00DE00C8"/>
    <w:rsid w:val="00DE01FB"/>
    <w:rsid w:val="00DE0636"/>
    <w:rsid w:val="00DE1003"/>
    <w:rsid w:val="00DE185A"/>
    <w:rsid w:val="00DE2ABE"/>
    <w:rsid w:val="00DE2AD2"/>
    <w:rsid w:val="00DE34F2"/>
    <w:rsid w:val="00DE354F"/>
    <w:rsid w:val="00DE362D"/>
    <w:rsid w:val="00DE3B0F"/>
    <w:rsid w:val="00DE42A8"/>
    <w:rsid w:val="00DE44DF"/>
    <w:rsid w:val="00DE4515"/>
    <w:rsid w:val="00DE546B"/>
    <w:rsid w:val="00DE5CC7"/>
    <w:rsid w:val="00DE62C7"/>
    <w:rsid w:val="00DE662D"/>
    <w:rsid w:val="00DE71B1"/>
    <w:rsid w:val="00DE7939"/>
    <w:rsid w:val="00DE7940"/>
    <w:rsid w:val="00DE7C0A"/>
    <w:rsid w:val="00DF0486"/>
    <w:rsid w:val="00DF0503"/>
    <w:rsid w:val="00DF12E8"/>
    <w:rsid w:val="00DF22BB"/>
    <w:rsid w:val="00DF33DA"/>
    <w:rsid w:val="00DF3798"/>
    <w:rsid w:val="00DF4860"/>
    <w:rsid w:val="00DF4945"/>
    <w:rsid w:val="00DF4A5C"/>
    <w:rsid w:val="00DF504C"/>
    <w:rsid w:val="00DF53CD"/>
    <w:rsid w:val="00DF571E"/>
    <w:rsid w:val="00DF618D"/>
    <w:rsid w:val="00DF722F"/>
    <w:rsid w:val="00DF762E"/>
    <w:rsid w:val="00DF7780"/>
    <w:rsid w:val="00E002C1"/>
    <w:rsid w:val="00E00314"/>
    <w:rsid w:val="00E00B11"/>
    <w:rsid w:val="00E00C57"/>
    <w:rsid w:val="00E00E29"/>
    <w:rsid w:val="00E011E2"/>
    <w:rsid w:val="00E01CEB"/>
    <w:rsid w:val="00E022AD"/>
    <w:rsid w:val="00E026E2"/>
    <w:rsid w:val="00E029E5"/>
    <w:rsid w:val="00E03112"/>
    <w:rsid w:val="00E03293"/>
    <w:rsid w:val="00E038FF"/>
    <w:rsid w:val="00E03905"/>
    <w:rsid w:val="00E03E94"/>
    <w:rsid w:val="00E03ECE"/>
    <w:rsid w:val="00E041EA"/>
    <w:rsid w:val="00E049CE"/>
    <w:rsid w:val="00E04DC0"/>
    <w:rsid w:val="00E06543"/>
    <w:rsid w:val="00E06921"/>
    <w:rsid w:val="00E07451"/>
    <w:rsid w:val="00E07C7B"/>
    <w:rsid w:val="00E07D01"/>
    <w:rsid w:val="00E1101B"/>
    <w:rsid w:val="00E11EDC"/>
    <w:rsid w:val="00E138CB"/>
    <w:rsid w:val="00E138DC"/>
    <w:rsid w:val="00E139C8"/>
    <w:rsid w:val="00E140E3"/>
    <w:rsid w:val="00E14617"/>
    <w:rsid w:val="00E15134"/>
    <w:rsid w:val="00E15B3B"/>
    <w:rsid w:val="00E17722"/>
    <w:rsid w:val="00E2096A"/>
    <w:rsid w:val="00E20A63"/>
    <w:rsid w:val="00E20D0E"/>
    <w:rsid w:val="00E212E8"/>
    <w:rsid w:val="00E21A93"/>
    <w:rsid w:val="00E22A11"/>
    <w:rsid w:val="00E22AC0"/>
    <w:rsid w:val="00E234EC"/>
    <w:rsid w:val="00E241D7"/>
    <w:rsid w:val="00E244C1"/>
    <w:rsid w:val="00E250D5"/>
    <w:rsid w:val="00E254D9"/>
    <w:rsid w:val="00E25570"/>
    <w:rsid w:val="00E25AB2"/>
    <w:rsid w:val="00E27253"/>
    <w:rsid w:val="00E27A1B"/>
    <w:rsid w:val="00E27AB2"/>
    <w:rsid w:val="00E27F89"/>
    <w:rsid w:val="00E30DC8"/>
    <w:rsid w:val="00E3131D"/>
    <w:rsid w:val="00E31BA8"/>
    <w:rsid w:val="00E31F91"/>
    <w:rsid w:val="00E31FEF"/>
    <w:rsid w:val="00E3205E"/>
    <w:rsid w:val="00E32F59"/>
    <w:rsid w:val="00E33225"/>
    <w:rsid w:val="00E33B8F"/>
    <w:rsid w:val="00E33E85"/>
    <w:rsid w:val="00E3564F"/>
    <w:rsid w:val="00E358EE"/>
    <w:rsid w:val="00E363CC"/>
    <w:rsid w:val="00E37A01"/>
    <w:rsid w:val="00E37CA1"/>
    <w:rsid w:val="00E37CC0"/>
    <w:rsid w:val="00E400CE"/>
    <w:rsid w:val="00E40627"/>
    <w:rsid w:val="00E40F49"/>
    <w:rsid w:val="00E418A2"/>
    <w:rsid w:val="00E42BFD"/>
    <w:rsid w:val="00E43084"/>
    <w:rsid w:val="00E43776"/>
    <w:rsid w:val="00E43837"/>
    <w:rsid w:val="00E446E9"/>
    <w:rsid w:val="00E45436"/>
    <w:rsid w:val="00E457C6"/>
    <w:rsid w:val="00E4668F"/>
    <w:rsid w:val="00E469B4"/>
    <w:rsid w:val="00E477BB"/>
    <w:rsid w:val="00E50E1A"/>
    <w:rsid w:val="00E5113D"/>
    <w:rsid w:val="00E51BBF"/>
    <w:rsid w:val="00E529E1"/>
    <w:rsid w:val="00E53156"/>
    <w:rsid w:val="00E5350F"/>
    <w:rsid w:val="00E53B50"/>
    <w:rsid w:val="00E53CC7"/>
    <w:rsid w:val="00E54833"/>
    <w:rsid w:val="00E54FC5"/>
    <w:rsid w:val="00E550B3"/>
    <w:rsid w:val="00E556E2"/>
    <w:rsid w:val="00E56011"/>
    <w:rsid w:val="00E56E41"/>
    <w:rsid w:val="00E578B5"/>
    <w:rsid w:val="00E57A11"/>
    <w:rsid w:val="00E60099"/>
    <w:rsid w:val="00E60218"/>
    <w:rsid w:val="00E60622"/>
    <w:rsid w:val="00E60D6D"/>
    <w:rsid w:val="00E61743"/>
    <w:rsid w:val="00E61FF4"/>
    <w:rsid w:val="00E6231D"/>
    <w:rsid w:val="00E62616"/>
    <w:rsid w:val="00E62689"/>
    <w:rsid w:val="00E6276E"/>
    <w:rsid w:val="00E62A37"/>
    <w:rsid w:val="00E62A8C"/>
    <w:rsid w:val="00E62BDB"/>
    <w:rsid w:val="00E62C27"/>
    <w:rsid w:val="00E62CC9"/>
    <w:rsid w:val="00E636DF"/>
    <w:rsid w:val="00E63940"/>
    <w:rsid w:val="00E643B2"/>
    <w:rsid w:val="00E64663"/>
    <w:rsid w:val="00E64719"/>
    <w:rsid w:val="00E64D8D"/>
    <w:rsid w:val="00E65AA2"/>
    <w:rsid w:val="00E65AEF"/>
    <w:rsid w:val="00E65D1E"/>
    <w:rsid w:val="00E660F1"/>
    <w:rsid w:val="00E661FA"/>
    <w:rsid w:val="00E66C38"/>
    <w:rsid w:val="00E6715D"/>
    <w:rsid w:val="00E67856"/>
    <w:rsid w:val="00E70352"/>
    <w:rsid w:val="00E71996"/>
    <w:rsid w:val="00E71C05"/>
    <w:rsid w:val="00E71E67"/>
    <w:rsid w:val="00E727EC"/>
    <w:rsid w:val="00E727F1"/>
    <w:rsid w:val="00E72898"/>
    <w:rsid w:val="00E73404"/>
    <w:rsid w:val="00E73556"/>
    <w:rsid w:val="00E73FF9"/>
    <w:rsid w:val="00E754EF"/>
    <w:rsid w:val="00E76B31"/>
    <w:rsid w:val="00E7742D"/>
    <w:rsid w:val="00E803F0"/>
    <w:rsid w:val="00E80E11"/>
    <w:rsid w:val="00E81194"/>
    <w:rsid w:val="00E81272"/>
    <w:rsid w:val="00E81D80"/>
    <w:rsid w:val="00E81E8B"/>
    <w:rsid w:val="00E81F2C"/>
    <w:rsid w:val="00E822B3"/>
    <w:rsid w:val="00E83B6A"/>
    <w:rsid w:val="00E84045"/>
    <w:rsid w:val="00E84100"/>
    <w:rsid w:val="00E841A7"/>
    <w:rsid w:val="00E8480F"/>
    <w:rsid w:val="00E853DD"/>
    <w:rsid w:val="00E856A4"/>
    <w:rsid w:val="00E85848"/>
    <w:rsid w:val="00E866F1"/>
    <w:rsid w:val="00E86D49"/>
    <w:rsid w:val="00E87223"/>
    <w:rsid w:val="00E87822"/>
    <w:rsid w:val="00E87C57"/>
    <w:rsid w:val="00E90E8F"/>
    <w:rsid w:val="00E911C8"/>
    <w:rsid w:val="00E915A7"/>
    <w:rsid w:val="00E917EF"/>
    <w:rsid w:val="00E91EA5"/>
    <w:rsid w:val="00E92002"/>
    <w:rsid w:val="00E92045"/>
    <w:rsid w:val="00E9285A"/>
    <w:rsid w:val="00E92A19"/>
    <w:rsid w:val="00E92E8A"/>
    <w:rsid w:val="00E93309"/>
    <w:rsid w:val="00E9350C"/>
    <w:rsid w:val="00E936B6"/>
    <w:rsid w:val="00E937B5"/>
    <w:rsid w:val="00E939C9"/>
    <w:rsid w:val="00E944BF"/>
    <w:rsid w:val="00E94A38"/>
    <w:rsid w:val="00E950BB"/>
    <w:rsid w:val="00E950DB"/>
    <w:rsid w:val="00E95544"/>
    <w:rsid w:val="00E95598"/>
    <w:rsid w:val="00E95F03"/>
    <w:rsid w:val="00E96475"/>
    <w:rsid w:val="00E96BC0"/>
    <w:rsid w:val="00E97A56"/>
    <w:rsid w:val="00EA14B2"/>
    <w:rsid w:val="00EA156F"/>
    <w:rsid w:val="00EA1AA6"/>
    <w:rsid w:val="00EA1DE9"/>
    <w:rsid w:val="00EA1F2A"/>
    <w:rsid w:val="00EA2519"/>
    <w:rsid w:val="00EA32CB"/>
    <w:rsid w:val="00EA33D4"/>
    <w:rsid w:val="00EA398A"/>
    <w:rsid w:val="00EA3EBD"/>
    <w:rsid w:val="00EA4D40"/>
    <w:rsid w:val="00EA518B"/>
    <w:rsid w:val="00EA5535"/>
    <w:rsid w:val="00EA67FF"/>
    <w:rsid w:val="00EA7522"/>
    <w:rsid w:val="00EB0C7D"/>
    <w:rsid w:val="00EB0D94"/>
    <w:rsid w:val="00EB14E4"/>
    <w:rsid w:val="00EB1559"/>
    <w:rsid w:val="00EB1745"/>
    <w:rsid w:val="00EB2D0C"/>
    <w:rsid w:val="00EB2FF3"/>
    <w:rsid w:val="00EB3463"/>
    <w:rsid w:val="00EB45FB"/>
    <w:rsid w:val="00EB4AC8"/>
    <w:rsid w:val="00EB531A"/>
    <w:rsid w:val="00EB5669"/>
    <w:rsid w:val="00EB58B4"/>
    <w:rsid w:val="00EB5C69"/>
    <w:rsid w:val="00EB5F38"/>
    <w:rsid w:val="00EB5FE4"/>
    <w:rsid w:val="00EB7006"/>
    <w:rsid w:val="00EB7D6C"/>
    <w:rsid w:val="00EB7D7F"/>
    <w:rsid w:val="00EC0A9D"/>
    <w:rsid w:val="00EC0D48"/>
    <w:rsid w:val="00EC0EF7"/>
    <w:rsid w:val="00EC1200"/>
    <w:rsid w:val="00EC12E3"/>
    <w:rsid w:val="00EC2229"/>
    <w:rsid w:val="00EC2E21"/>
    <w:rsid w:val="00EC33FA"/>
    <w:rsid w:val="00EC37AD"/>
    <w:rsid w:val="00EC3923"/>
    <w:rsid w:val="00EC3A96"/>
    <w:rsid w:val="00EC3E07"/>
    <w:rsid w:val="00EC4204"/>
    <w:rsid w:val="00EC484F"/>
    <w:rsid w:val="00EC4C6F"/>
    <w:rsid w:val="00EC4EE7"/>
    <w:rsid w:val="00EC5926"/>
    <w:rsid w:val="00EC639E"/>
    <w:rsid w:val="00EC6912"/>
    <w:rsid w:val="00EC6CAA"/>
    <w:rsid w:val="00EC6E01"/>
    <w:rsid w:val="00EC7CB2"/>
    <w:rsid w:val="00ED02C6"/>
    <w:rsid w:val="00ED0317"/>
    <w:rsid w:val="00ED0360"/>
    <w:rsid w:val="00ED06D9"/>
    <w:rsid w:val="00ED098B"/>
    <w:rsid w:val="00ED10F6"/>
    <w:rsid w:val="00ED1981"/>
    <w:rsid w:val="00ED24D1"/>
    <w:rsid w:val="00ED2634"/>
    <w:rsid w:val="00ED2A68"/>
    <w:rsid w:val="00ED2BE1"/>
    <w:rsid w:val="00ED393A"/>
    <w:rsid w:val="00ED3E63"/>
    <w:rsid w:val="00ED3EA5"/>
    <w:rsid w:val="00ED3EB1"/>
    <w:rsid w:val="00ED4920"/>
    <w:rsid w:val="00ED4F4A"/>
    <w:rsid w:val="00ED4F91"/>
    <w:rsid w:val="00ED61C8"/>
    <w:rsid w:val="00ED74CB"/>
    <w:rsid w:val="00ED761B"/>
    <w:rsid w:val="00EE03E0"/>
    <w:rsid w:val="00EE0605"/>
    <w:rsid w:val="00EE0BC5"/>
    <w:rsid w:val="00EE1371"/>
    <w:rsid w:val="00EE1719"/>
    <w:rsid w:val="00EE1AE5"/>
    <w:rsid w:val="00EE1EFD"/>
    <w:rsid w:val="00EE1FD7"/>
    <w:rsid w:val="00EE2AE9"/>
    <w:rsid w:val="00EE30FA"/>
    <w:rsid w:val="00EE354D"/>
    <w:rsid w:val="00EE4137"/>
    <w:rsid w:val="00EE52B1"/>
    <w:rsid w:val="00EE54AA"/>
    <w:rsid w:val="00EE5887"/>
    <w:rsid w:val="00EE5E83"/>
    <w:rsid w:val="00EE6756"/>
    <w:rsid w:val="00EE6E2A"/>
    <w:rsid w:val="00EE6FC3"/>
    <w:rsid w:val="00EE7351"/>
    <w:rsid w:val="00EE75FB"/>
    <w:rsid w:val="00EF0D9F"/>
    <w:rsid w:val="00EF150C"/>
    <w:rsid w:val="00EF1EC8"/>
    <w:rsid w:val="00EF281F"/>
    <w:rsid w:val="00EF301D"/>
    <w:rsid w:val="00EF3075"/>
    <w:rsid w:val="00EF3CAE"/>
    <w:rsid w:val="00EF41E2"/>
    <w:rsid w:val="00EF474B"/>
    <w:rsid w:val="00EF4A86"/>
    <w:rsid w:val="00EF5CC5"/>
    <w:rsid w:val="00EF5FCA"/>
    <w:rsid w:val="00EF6F2A"/>
    <w:rsid w:val="00EF6F37"/>
    <w:rsid w:val="00F00C28"/>
    <w:rsid w:val="00F01CD4"/>
    <w:rsid w:val="00F01E81"/>
    <w:rsid w:val="00F0244D"/>
    <w:rsid w:val="00F031B2"/>
    <w:rsid w:val="00F031EF"/>
    <w:rsid w:val="00F03B13"/>
    <w:rsid w:val="00F03F68"/>
    <w:rsid w:val="00F04F6D"/>
    <w:rsid w:val="00F056B0"/>
    <w:rsid w:val="00F05FB6"/>
    <w:rsid w:val="00F0631A"/>
    <w:rsid w:val="00F064C0"/>
    <w:rsid w:val="00F07122"/>
    <w:rsid w:val="00F10323"/>
    <w:rsid w:val="00F10629"/>
    <w:rsid w:val="00F11BC5"/>
    <w:rsid w:val="00F12830"/>
    <w:rsid w:val="00F12C22"/>
    <w:rsid w:val="00F12F17"/>
    <w:rsid w:val="00F13CBE"/>
    <w:rsid w:val="00F146AD"/>
    <w:rsid w:val="00F147E9"/>
    <w:rsid w:val="00F14BFB"/>
    <w:rsid w:val="00F1515A"/>
    <w:rsid w:val="00F1518C"/>
    <w:rsid w:val="00F15F9E"/>
    <w:rsid w:val="00F16768"/>
    <w:rsid w:val="00F17765"/>
    <w:rsid w:val="00F177C7"/>
    <w:rsid w:val="00F17887"/>
    <w:rsid w:val="00F17E1E"/>
    <w:rsid w:val="00F200E3"/>
    <w:rsid w:val="00F202CA"/>
    <w:rsid w:val="00F20CA1"/>
    <w:rsid w:val="00F20D41"/>
    <w:rsid w:val="00F214AD"/>
    <w:rsid w:val="00F21902"/>
    <w:rsid w:val="00F22855"/>
    <w:rsid w:val="00F22E5F"/>
    <w:rsid w:val="00F22F98"/>
    <w:rsid w:val="00F2333A"/>
    <w:rsid w:val="00F23A9B"/>
    <w:rsid w:val="00F247F8"/>
    <w:rsid w:val="00F24E4E"/>
    <w:rsid w:val="00F24FB3"/>
    <w:rsid w:val="00F24FBA"/>
    <w:rsid w:val="00F26814"/>
    <w:rsid w:val="00F26DE9"/>
    <w:rsid w:val="00F26DEE"/>
    <w:rsid w:val="00F26EB9"/>
    <w:rsid w:val="00F27312"/>
    <w:rsid w:val="00F27F18"/>
    <w:rsid w:val="00F300AB"/>
    <w:rsid w:val="00F306FD"/>
    <w:rsid w:val="00F30CBE"/>
    <w:rsid w:val="00F30D53"/>
    <w:rsid w:val="00F317BD"/>
    <w:rsid w:val="00F31EF6"/>
    <w:rsid w:val="00F322C2"/>
    <w:rsid w:val="00F326BA"/>
    <w:rsid w:val="00F32E2A"/>
    <w:rsid w:val="00F339FC"/>
    <w:rsid w:val="00F33CFF"/>
    <w:rsid w:val="00F33ED7"/>
    <w:rsid w:val="00F3457D"/>
    <w:rsid w:val="00F345D9"/>
    <w:rsid w:val="00F35248"/>
    <w:rsid w:val="00F352BA"/>
    <w:rsid w:val="00F35E0A"/>
    <w:rsid w:val="00F35EB5"/>
    <w:rsid w:val="00F36296"/>
    <w:rsid w:val="00F36B53"/>
    <w:rsid w:val="00F37520"/>
    <w:rsid w:val="00F37A98"/>
    <w:rsid w:val="00F37D76"/>
    <w:rsid w:val="00F37EAD"/>
    <w:rsid w:val="00F405DF"/>
    <w:rsid w:val="00F407B1"/>
    <w:rsid w:val="00F40D66"/>
    <w:rsid w:val="00F40FD2"/>
    <w:rsid w:val="00F41282"/>
    <w:rsid w:val="00F42543"/>
    <w:rsid w:val="00F42697"/>
    <w:rsid w:val="00F426B1"/>
    <w:rsid w:val="00F4285C"/>
    <w:rsid w:val="00F42C2F"/>
    <w:rsid w:val="00F4333F"/>
    <w:rsid w:val="00F438FD"/>
    <w:rsid w:val="00F44384"/>
    <w:rsid w:val="00F44532"/>
    <w:rsid w:val="00F449B2"/>
    <w:rsid w:val="00F44B40"/>
    <w:rsid w:val="00F4554C"/>
    <w:rsid w:val="00F45CA0"/>
    <w:rsid w:val="00F460BE"/>
    <w:rsid w:val="00F46968"/>
    <w:rsid w:val="00F469C4"/>
    <w:rsid w:val="00F4702B"/>
    <w:rsid w:val="00F474F9"/>
    <w:rsid w:val="00F47CCE"/>
    <w:rsid w:val="00F47D13"/>
    <w:rsid w:val="00F50307"/>
    <w:rsid w:val="00F50329"/>
    <w:rsid w:val="00F50357"/>
    <w:rsid w:val="00F51AF9"/>
    <w:rsid w:val="00F51B6C"/>
    <w:rsid w:val="00F5214E"/>
    <w:rsid w:val="00F52262"/>
    <w:rsid w:val="00F52E39"/>
    <w:rsid w:val="00F54189"/>
    <w:rsid w:val="00F541C6"/>
    <w:rsid w:val="00F54627"/>
    <w:rsid w:val="00F54C65"/>
    <w:rsid w:val="00F55220"/>
    <w:rsid w:val="00F55B2E"/>
    <w:rsid w:val="00F5616F"/>
    <w:rsid w:val="00F56965"/>
    <w:rsid w:val="00F56A36"/>
    <w:rsid w:val="00F56ABD"/>
    <w:rsid w:val="00F572C0"/>
    <w:rsid w:val="00F5755F"/>
    <w:rsid w:val="00F57F00"/>
    <w:rsid w:val="00F6052E"/>
    <w:rsid w:val="00F608A7"/>
    <w:rsid w:val="00F6120B"/>
    <w:rsid w:val="00F615F8"/>
    <w:rsid w:val="00F6195D"/>
    <w:rsid w:val="00F62744"/>
    <w:rsid w:val="00F62B64"/>
    <w:rsid w:val="00F62BFF"/>
    <w:rsid w:val="00F6304F"/>
    <w:rsid w:val="00F63E4C"/>
    <w:rsid w:val="00F64225"/>
    <w:rsid w:val="00F6437C"/>
    <w:rsid w:val="00F64616"/>
    <w:rsid w:val="00F65494"/>
    <w:rsid w:val="00F65680"/>
    <w:rsid w:val="00F65D18"/>
    <w:rsid w:val="00F667B3"/>
    <w:rsid w:val="00F67058"/>
    <w:rsid w:val="00F67472"/>
    <w:rsid w:val="00F679A5"/>
    <w:rsid w:val="00F70119"/>
    <w:rsid w:val="00F7018C"/>
    <w:rsid w:val="00F7051A"/>
    <w:rsid w:val="00F706F6"/>
    <w:rsid w:val="00F70E85"/>
    <w:rsid w:val="00F71609"/>
    <w:rsid w:val="00F71BAC"/>
    <w:rsid w:val="00F723B1"/>
    <w:rsid w:val="00F727DB"/>
    <w:rsid w:val="00F72A8A"/>
    <w:rsid w:val="00F73056"/>
    <w:rsid w:val="00F74580"/>
    <w:rsid w:val="00F75325"/>
    <w:rsid w:val="00F753CF"/>
    <w:rsid w:val="00F75701"/>
    <w:rsid w:val="00F76A62"/>
    <w:rsid w:val="00F76C28"/>
    <w:rsid w:val="00F77F8B"/>
    <w:rsid w:val="00F80434"/>
    <w:rsid w:val="00F80870"/>
    <w:rsid w:val="00F809FB"/>
    <w:rsid w:val="00F80C2C"/>
    <w:rsid w:val="00F81161"/>
    <w:rsid w:val="00F8142A"/>
    <w:rsid w:val="00F8163F"/>
    <w:rsid w:val="00F82204"/>
    <w:rsid w:val="00F825AE"/>
    <w:rsid w:val="00F839B7"/>
    <w:rsid w:val="00F83A38"/>
    <w:rsid w:val="00F847E2"/>
    <w:rsid w:val="00F84DEF"/>
    <w:rsid w:val="00F85F68"/>
    <w:rsid w:val="00F863AC"/>
    <w:rsid w:val="00F87F4E"/>
    <w:rsid w:val="00F87F6A"/>
    <w:rsid w:val="00F9037E"/>
    <w:rsid w:val="00F90FD5"/>
    <w:rsid w:val="00F91E85"/>
    <w:rsid w:val="00F91F93"/>
    <w:rsid w:val="00F9295B"/>
    <w:rsid w:val="00F92BFE"/>
    <w:rsid w:val="00F92E80"/>
    <w:rsid w:val="00F941DB"/>
    <w:rsid w:val="00F94230"/>
    <w:rsid w:val="00F94918"/>
    <w:rsid w:val="00F94DEF"/>
    <w:rsid w:val="00F94FEE"/>
    <w:rsid w:val="00F959EC"/>
    <w:rsid w:val="00F96441"/>
    <w:rsid w:val="00F97346"/>
    <w:rsid w:val="00F97985"/>
    <w:rsid w:val="00F97A5D"/>
    <w:rsid w:val="00F97E7D"/>
    <w:rsid w:val="00F97F62"/>
    <w:rsid w:val="00FA0D21"/>
    <w:rsid w:val="00FA112E"/>
    <w:rsid w:val="00FA16F4"/>
    <w:rsid w:val="00FA1FFB"/>
    <w:rsid w:val="00FA2ACD"/>
    <w:rsid w:val="00FA3B18"/>
    <w:rsid w:val="00FA3C9B"/>
    <w:rsid w:val="00FA4150"/>
    <w:rsid w:val="00FA451A"/>
    <w:rsid w:val="00FA4968"/>
    <w:rsid w:val="00FA4F02"/>
    <w:rsid w:val="00FA5C89"/>
    <w:rsid w:val="00FA5F86"/>
    <w:rsid w:val="00FA6172"/>
    <w:rsid w:val="00FA63CE"/>
    <w:rsid w:val="00FA69FD"/>
    <w:rsid w:val="00FA7507"/>
    <w:rsid w:val="00FA7543"/>
    <w:rsid w:val="00FA7A1C"/>
    <w:rsid w:val="00FB223E"/>
    <w:rsid w:val="00FB25B1"/>
    <w:rsid w:val="00FB2B92"/>
    <w:rsid w:val="00FB3118"/>
    <w:rsid w:val="00FB35FE"/>
    <w:rsid w:val="00FB3626"/>
    <w:rsid w:val="00FB3A6C"/>
    <w:rsid w:val="00FB3C64"/>
    <w:rsid w:val="00FB412D"/>
    <w:rsid w:val="00FB45C8"/>
    <w:rsid w:val="00FB489F"/>
    <w:rsid w:val="00FB4AB7"/>
    <w:rsid w:val="00FB4DEF"/>
    <w:rsid w:val="00FB5126"/>
    <w:rsid w:val="00FB5CDE"/>
    <w:rsid w:val="00FB612E"/>
    <w:rsid w:val="00FB6A91"/>
    <w:rsid w:val="00FB6C96"/>
    <w:rsid w:val="00FB7627"/>
    <w:rsid w:val="00FB7985"/>
    <w:rsid w:val="00FB7B4C"/>
    <w:rsid w:val="00FB7D5D"/>
    <w:rsid w:val="00FC0EC1"/>
    <w:rsid w:val="00FC1297"/>
    <w:rsid w:val="00FC2E40"/>
    <w:rsid w:val="00FC30BA"/>
    <w:rsid w:val="00FC34AF"/>
    <w:rsid w:val="00FC49A5"/>
    <w:rsid w:val="00FC507B"/>
    <w:rsid w:val="00FC54AA"/>
    <w:rsid w:val="00FC56ED"/>
    <w:rsid w:val="00FC5D6B"/>
    <w:rsid w:val="00FC603B"/>
    <w:rsid w:val="00FC62BB"/>
    <w:rsid w:val="00FC64E6"/>
    <w:rsid w:val="00FC6BBB"/>
    <w:rsid w:val="00FC6C80"/>
    <w:rsid w:val="00FC6DB8"/>
    <w:rsid w:val="00FC6E77"/>
    <w:rsid w:val="00FC743C"/>
    <w:rsid w:val="00FC77F8"/>
    <w:rsid w:val="00FC7EDB"/>
    <w:rsid w:val="00FD002F"/>
    <w:rsid w:val="00FD0BE7"/>
    <w:rsid w:val="00FD0E6A"/>
    <w:rsid w:val="00FD1367"/>
    <w:rsid w:val="00FD233D"/>
    <w:rsid w:val="00FD2D57"/>
    <w:rsid w:val="00FD35DC"/>
    <w:rsid w:val="00FD3DF9"/>
    <w:rsid w:val="00FD4005"/>
    <w:rsid w:val="00FD40B6"/>
    <w:rsid w:val="00FD4143"/>
    <w:rsid w:val="00FD5787"/>
    <w:rsid w:val="00FD5ED4"/>
    <w:rsid w:val="00FD7021"/>
    <w:rsid w:val="00FD7AE8"/>
    <w:rsid w:val="00FD7DFC"/>
    <w:rsid w:val="00FD7F0E"/>
    <w:rsid w:val="00FD7FD9"/>
    <w:rsid w:val="00FE00D3"/>
    <w:rsid w:val="00FE04AF"/>
    <w:rsid w:val="00FE1D68"/>
    <w:rsid w:val="00FE2227"/>
    <w:rsid w:val="00FE2454"/>
    <w:rsid w:val="00FE2CC2"/>
    <w:rsid w:val="00FE2DF9"/>
    <w:rsid w:val="00FE2F7F"/>
    <w:rsid w:val="00FE32EA"/>
    <w:rsid w:val="00FE3316"/>
    <w:rsid w:val="00FE3B8B"/>
    <w:rsid w:val="00FE3E0F"/>
    <w:rsid w:val="00FE461D"/>
    <w:rsid w:val="00FE481F"/>
    <w:rsid w:val="00FE4961"/>
    <w:rsid w:val="00FE5396"/>
    <w:rsid w:val="00FE54A7"/>
    <w:rsid w:val="00FE5B6A"/>
    <w:rsid w:val="00FE5CA9"/>
    <w:rsid w:val="00FE60C8"/>
    <w:rsid w:val="00FE68F1"/>
    <w:rsid w:val="00FE6B29"/>
    <w:rsid w:val="00FE6F34"/>
    <w:rsid w:val="00FE7394"/>
    <w:rsid w:val="00FE754E"/>
    <w:rsid w:val="00FF07D4"/>
    <w:rsid w:val="00FF0997"/>
    <w:rsid w:val="00FF0A8D"/>
    <w:rsid w:val="00FF0A97"/>
    <w:rsid w:val="00FF0B58"/>
    <w:rsid w:val="00FF101A"/>
    <w:rsid w:val="00FF10C0"/>
    <w:rsid w:val="00FF18BD"/>
    <w:rsid w:val="00FF24CD"/>
    <w:rsid w:val="00FF2D99"/>
    <w:rsid w:val="00FF3179"/>
    <w:rsid w:val="00FF394E"/>
    <w:rsid w:val="00FF3D15"/>
    <w:rsid w:val="00FF4401"/>
    <w:rsid w:val="00FF49F0"/>
    <w:rsid w:val="00FF4AEF"/>
    <w:rsid w:val="00FF55D6"/>
    <w:rsid w:val="00FF5BFF"/>
    <w:rsid w:val="00FF5C58"/>
    <w:rsid w:val="00FF67A0"/>
    <w:rsid w:val="00FF6A49"/>
    <w:rsid w:val="00FF6D42"/>
    <w:rsid w:val="00FF6DCE"/>
    <w:rsid w:val="00FF7545"/>
    <w:rsid w:val="00FF7A75"/>
  </w:rsids>
  <m:mathPr>
    <m:mathFont m:val="Cambria Math"/>
    <m:brkBin m:val="before"/>
    <m:brkBinSub m:val="--"/>
    <m:smallFrac m:val="0"/>
    <m:dispDef/>
    <m:lMargin m:val="144"/>
    <m:rMargin m:val="144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."/>
  <w:listSeparator w:val=";"/>
  <w14:docId w14:val="50691AA4"/>
  <w15:docId w15:val="{C48A47EF-5288-4A75-B1FC-A9EC02C0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646"/>
    <w:pPr>
      <w:jc w:val="both"/>
    </w:pPr>
  </w:style>
  <w:style w:type="paragraph" w:styleId="Ttulo1">
    <w:name w:val="heading 1"/>
    <w:basedOn w:val="Normal"/>
    <w:next w:val="Text"/>
    <w:link w:val="Ttulo1Char"/>
    <w:qFormat/>
    <w:pPr>
      <w:keepNext/>
      <w:spacing w:before="240" w:after="60"/>
      <w:jc w:val="center"/>
      <w:outlineLvl w:val="0"/>
    </w:pPr>
    <w:rPr>
      <w:b w:val="0"/>
      <w:kern w:val="32"/>
      <w:sz w:val="22"/>
    </w:rPr>
  </w:style>
  <w:style w:type="paragraph" w:styleId="Ttulo2">
    <w:name w:val="heading 2"/>
    <w:basedOn w:val="Normal"/>
    <w:next w:val="Text"/>
    <w:link w:val="Ttulo2Char"/>
    <w:qFormat/>
    <w:pPr>
      <w:tabs>
        <w:tab w:val="left" w:pos="288"/>
      </w:tabs>
      <w:spacing w:before="240"/>
      <w:outlineLvl w:val="1"/>
    </w:pPr>
    <w:rPr>
      <w:b w:val="0"/>
    </w:rPr>
  </w:style>
  <w:style w:type="paragraph" w:styleId="Ttulo3">
    <w:name w:val="heading 3"/>
    <w:basedOn w:val="Normal"/>
    <w:next w:val="Text"/>
    <w:link w:val="Ttulo3Char"/>
    <w:qFormat/>
    <w:pPr>
      <w:keepNext/>
      <w:tabs>
        <w:tab w:val="left" w:pos="288"/>
      </w:tabs>
      <w:outlineLvl w:val="2"/>
    </w:pPr>
    <w:rPr>
      <w:i/>
    </w:rPr>
  </w:style>
  <w:style w:type="paragraph" w:styleId="Ttulo4">
    <w:name w:val="heading 4"/>
    <w:basedOn w:val="Normal"/>
    <w:next w:val="Normal"/>
    <w:link w:val="Ttulo4Char"/>
    <w:qFormat/>
    <w:pPr>
      <w:keepNext/>
      <w:jc w:val="center"/>
      <w:outlineLvl w:val="3"/>
    </w:pPr>
    <w:rPr>
      <w:b w:val="0"/>
    </w:rPr>
  </w:style>
  <w:style w:type="paragraph" w:styleId="Ttulo5">
    <w:name w:val="heading 5"/>
    <w:basedOn w:val="Normal"/>
    <w:next w:val="Normal"/>
    <w:link w:val="Ttulo5Char"/>
    <w:uiPriority w:val="99"/>
    <w:qFormat/>
    <w:rsid w:val="00992177"/>
    <w:pPr>
      <w:keepNext/>
      <w:outlineLvl w:val="4"/>
    </w:pPr>
    <w:rPr>
      <w:i/>
      <w:sz w:val="24"/>
      <w:lang w:val="pt-BR"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92177"/>
    <w:pPr>
      <w:keepNext/>
      <w:ind w:left="540" w:right="-454"/>
      <w:jc w:val="right"/>
      <w:outlineLvl w:val="5"/>
    </w:pPr>
    <w:rPr>
      <w:b w:val="0"/>
      <w:bCs/>
      <w:sz w:val="24"/>
      <w:szCs w:val="24"/>
      <w:lang w:val="pt-BR"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92177"/>
    <w:pPr>
      <w:keepNext/>
      <w:jc w:val="center"/>
      <w:outlineLvl w:val="6"/>
    </w:pPr>
    <w:rPr>
      <w:b w:val="0"/>
      <w:i/>
      <w:sz w:val="24"/>
      <w:lang w:val="pt-BR"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92177"/>
    <w:pPr>
      <w:keepNext/>
      <w:outlineLvl w:val="7"/>
    </w:pPr>
    <w:rPr>
      <w:sz w:val="24"/>
      <w:lang w:val="pt-BR"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92177"/>
    <w:pPr>
      <w:keepNext/>
      <w:jc w:val="left"/>
      <w:outlineLvl w:val="8"/>
    </w:pPr>
    <w:rPr>
      <w:b w:val="0"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">
    <w:name w:val="Text"/>
    <w:basedOn w:val="Normal"/>
    <w:rsid w:val="0067476A"/>
    <w:pPr>
      <w:tabs>
        <w:tab w:val="left" w:pos="288"/>
      </w:tabs>
      <w:spacing w:line="480" w:lineRule="auto"/>
      <w:ind w:firstLine="288"/>
    </w:pPr>
  </w:style>
  <w:style w:type="character" w:customStyle="1" w:styleId="Ttulo1Char">
    <w:name w:val="Título 1 Char"/>
    <w:basedOn w:val="Fontepargpadro"/>
    <w:link w:val="Ttulo1"/>
    <w:uiPriority w:val="9"/>
    <w:rsid w:val="00146AEF"/>
    <w:rPr>
      <w:b w:val="0"/>
      <w:kern w:val="32"/>
      <w:sz w:val="22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RodapChar">
    <w:name w:val="Rodapé Char"/>
    <w:basedOn w:val="Fontepargpadro"/>
    <w:link w:val="Rodap"/>
    <w:uiPriority w:val="99"/>
    <w:rsid w:val="00FD35DC"/>
  </w:style>
  <w:style w:type="paragraph" w:styleId="Ttulo">
    <w:name w:val="Title"/>
    <w:basedOn w:val="Normal"/>
    <w:next w:val="AuthorNames"/>
    <w:link w:val="TtuloChar"/>
    <w:qFormat/>
    <w:pPr>
      <w:spacing w:after="480"/>
      <w:jc w:val="center"/>
      <w:outlineLvl w:val="0"/>
    </w:pPr>
    <w:rPr>
      <w:b w:val="0"/>
      <w:kern w:val="28"/>
      <w:sz w:val="36"/>
    </w:rPr>
  </w:style>
  <w:style w:type="paragraph" w:customStyle="1" w:styleId="AuthorNames">
    <w:name w:val="Author Names"/>
    <w:basedOn w:val="Normal"/>
    <w:next w:val="AuthorAffiliations"/>
    <w:pPr>
      <w:jc w:val="center"/>
    </w:pPr>
  </w:style>
  <w:style w:type="paragraph" w:customStyle="1" w:styleId="AuthorAffiliations">
    <w:name w:val="Author Affiliations"/>
    <w:basedOn w:val="Normal"/>
    <w:next w:val="AuthorNames"/>
    <w:pPr>
      <w:spacing w:after="240"/>
      <w:jc w:val="center"/>
    </w:pPr>
    <w:rPr>
      <w:i/>
    </w:rPr>
  </w:style>
  <w:style w:type="paragraph" w:customStyle="1" w:styleId="Abstract">
    <w:name w:val="Abstract"/>
    <w:basedOn w:val="Normal"/>
    <w:next w:val="Ttulo1"/>
    <w:pPr>
      <w:spacing w:before="480" w:after="480"/>
      <w:ind w:left="720" w:right="720" w:firstLine="288"/>
    </w:pPr>
    <w:rPr>
      <w:b w:val="0"/>
    </w:rPr>
  </w:style>
  <w:style w:type="character" w:styleId="Refdenotaderodap">
    <w:name w:val="footnote reference"/>
    <w:basedOn w:val="Fontepargpadro"/>
    <w:rPr>
      <w:sz w:val="20"/>
      <w:vertAlign w:val="superscript"/>
    </w:rPr>
  </w:style>
  <w:style w:type="paragraph" w:customStyle="1" w:styleId="Nomenclature">
    <w:name w:val="Nomenclature"/>
    <w:basedOn w:val="Normal"/>
    <w:pPr>
      <w:widowControl w:val="0"/>
      <w:tabs>
        <w:tab w:val="left" w:pos="864"/>
        <w:tab w:val="left" w:pos="1152"/>
      </w:tabs>
    </w:pPr>
  </w:style>
  <w:style w:type="character" w:styleId="Hyperlink">
    <w:name w:val="Hyperlink"/>
    <w:basedOn w:val="Fontepargpadro"/>
    <w:uiPriority w:val="99"/>
    <w:rPr>
      <w:rFonts w:ascii="Times New Roman" w:hAnsi="Times New Roman"/>
      <w:color w:val="auto"/>
      <w:sz w:val="20"/>
      <w:u w:val="single"/>
    </w:rPr>
  </w:style>
  <w:style w:type="paragraph" w:customStyle="1" w:styleId="Equation">
    <w:name w:val="Equation"/>
    <w:basedOn w:val="Normal"/>
    <w:next w:val="Text"/>
    <w:autoRedefine/>
    <w:pPr>
      <w:tabs>
        <w:tab w:val="center" w:pos="4680"/>
        <w:tab w:val="right" w:pos="9360"/>
      </w:tabs>
      <w:spacing w:before="240" w:after="240"/>
    </w:pPr>
  </w:style>
  <w:style w:type="paragraph" w:customStyle="1" w:styleId="BibliographicalReferenceNumbers">
    <w:name w:val="Bibliographical Reference Numbers"/>
    <w:basedOn w:val="Normal"/>
    <w:next w:val="Text"/>
    <w:rPr>
      <w:vertAlign w:val="superscript"/>
    </w:rPr>
  </w:style>
  <w:style w:type="paragraph" w:customStyle="1" w:styleId="Figure">
    <w:name w:val="Figure"/>
    <w:basedOn w:val="Normal"/>
    <w:next w:val="Text"/>
    <w:pPr>
      <w:framePr w:hSpace="187" w:vSpace="187" w:wrap="around" w:vAnchor="text" w:hAnchor="text" w:y="1"/>
      <w:jc w:val="center"/>
    </w:pPr>
    <w:rPr>
      <w:b w:val="0"/>
    </w:rPr>
  </w:style>
  <w:style w:type="paragraph" w:customStyle="1" w:styleId="References">
    <w:name w:val="References"/>
    <w:basedOn w:val="Normal"/>
    <w:pPr>
      <w:ind w:firstLine="288"/>
    </w:pPr>
    <w:rPr>
      <w:sz w:val="18"/>
    </w:rPr>
  </w:style>
  <w:style w:type="paragraph" w:styleId="Textodenotaderodap">
    <w:name w:val="footnote text"/>
    <w:basedOn w:val="Normal"/>
    <w:link w:val="TextodenotaderodapChar"/>
  </w:style>
  <w:style w:type="paragraph" w:customStyle="1" w:styleId="Footnote">
    <w:name w:val="Footnote"/>
    <w:basedOn w:val="Normal"/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styleId="HiperlinkVisitado">
    <w:name w:val="FollowedHyperlink"/>
    <w:basedOn w:val="Fontepargpadro"/>
    <w:uiPriority w:val="99"/>
    <w:rPr>
      <w:color w:val="800080"/>
      <w:u w:val="single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 w:val="0"/>
    </w:rPr>
  </w:style>
  <w:style w:type="character" w:styleId="Refdecomentrio">
    <w:name w:val="annotation reference"/>
    <w:basedOn w:val="Fontepargpadro"/>
    <w:uiPriority w:val="99"/>
    <w:semiHidden/>
    <w:unhideWhenUsed/>
    <w:rsid w:val="00CD2A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2AD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2ADA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2ADA"/>
    <w:rPr>
      <w:b w:val="0"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2ADA"/>
    <w:rPr>
      <w:b w:val="0"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2AD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2AD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363707"/>
  </w:style>
  <w:style w:type="character" w:customStyle="1" w:styleId="nlmstring-name">
    <w:name w:val="nlm_string-name"/>
    <w:basedOn w:val="Fontepargpadro"/>
    <w:rsid w:val="00717C2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31661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31661"/>
  </w:style>
  <w:style w:type="character" w:styleId="Refdenotadefim">
    <w:name w:val="endnote reference"/>
    <w:basedOn w:val="Fontepargpadro"/>
    <w:uiPriority w:val="99"/>
    <w:semiHidden/>
    <w:unhideWhenUsed/>
    <w:rsid w:val="00B3166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A38F8"/>
    <w:pPr>
      <w:spacing w:before="100" w:beforeAutospacing="1" w:after="100" w:afterAutospacing="1"/>
      <w:jc w:val="left"/>
    </w:pPr>
    <w:rPr>
      <w:sz w:val="24"/>
      <w:szCs w:val="24"/>
    </w:rPr>
  </w:style>
  <w:style w:type="table" w:styleId="TabeladeGrade2">
    <w:name w:val="Grid Table 2"/>
    <w:basedOn w:val="Tabelanormal"/>
    <w:uiPriority w:val="47"/>
    <w:rsid w:val="004A38F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">
    <w:name w:val="Grid Table 4"/>
    <w:basedOn w:val="Tabelanormal"/>
    <w:uiPriority w:val="49"/>
    <w:rsid w:val="004A38F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B36424"/>
    <w:pPr>
      <w:ind w:left="720"/>
      <w:contextualSpacing/>
    </w:pPr>
  </w:style>
  <w:style w:type="table" w:styleId="Tabelacomgrade">
    <w:name w:val="Table Grid"/>
    <w:basedOn w:val="Tabelanormal"/>
    <w:rsid w:val="00CF5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F5C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BB7FBC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146AEF"/>
  </w:style>
  <w:style w:type="table" w:styleId="TabelaSimples1">
    <w:name w:val="Plain Table 1"/>
    <w:basedOn w:val="Tabelanormal"/>
    <w:uiPriority w:val="41"/>
    <w:rsid w:val="007946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6Colorida">
    <w:name w:val="Grid Table 6 Colorful"/>
    <w:basedOn w:val="Tabelanormal"/>
    <w:uiPriority w:val="51"/>
    <w:rsid w:val="007946B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">
    <w:name w:val="Tabela de Grade 31"/>
    <w:basedOn w:val="Tabelanormal"/>
    <w:uiPriority w:val="48"/>
    <w:rsid w:val="007946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">
    <w:name w:val="Tabela de Grade 21"/>
    <w:basedOn w:val="Tabelanormal"/>
    <w:uiPriority w:val="47"/>
    <w:rsid w:val="000D0F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umerada">
    <w:name w:val="List Number"/>
    <w:aliases w:val="Bento"/>
    <w:basedOn w:val="Normal"/>
    <w:uiPriority w:val="99"/>
    <w:unhideWhenUsed/>
    <w:rsid w:val="00321437"/>
    <w:pPr>
      <w:spacing w:line="480" w:lineRule="auto"/>
      <w:contextualSpacing/>
      <w:jc w:val="left"/>
    </w:pPr>
    <w:rPr>
      <w:rFonts w:eastAsiaTheme="minorHAnsi" w:cstheme="minorBidi"/>
      <w:b w:val="0"/>
      <w:color w:val="000000" w:themeColor="text1"/>
      <w:sz w:val="24"/>
      <w:szCs w:val="22"/>
    </w:rPr>
  </w:style>
  <w:style w:type="character" w:customStyle="1" w:styleId="radicand">
    <w:name w:val="radicand"/>
    <w:basedOn w:val="Fontepargpadro"/>
    <w:rsid w:val="00555F06"/>
  </w:style>
  <w:style w:type="character" w:customStyle="1" w:styleId="MenoPendente1">
    <w:name w:val="Menção Pendente1"/>
    <w:basedOn w:val="Fontepargpadro"/>
    <w:uiPriority w:val="99"/>
    <w:semiHidden/>
    <w:unhideWhenUsed/>
    <w:rsid w:val="00095988"/>
    <w:rPr>
      <w:color w:val="808080"/>
      <w:shd w:val="clear" w:color="auto" w:fill="E6E6E6"/>
    </w:rPr>
  </w:style>
  <w:style w:type="character" w:customStyle="1" w:styleId="MenoPendente11">
    <w:name w:val="Menção Pendente11"/>
    <w:basedOn w:val="Fontepargpadro"/>
    <w:uiPriority w:val="99"/>
    <w:semiHidden/>
    <w:unhideWhenUsed/>
    <w:rsid w:val="00B00CEF"/>
    <w:rPr>
      <w:color w:val="808080"/>
      <w:shd w:val="clear" w:color="auto" w:fill="E6E6E6"/>
    </w:rPr>
  </w:style>
  <w:style w:type="paragraph" w:customStyle="1" w:styleId="OtherParagraph">
    <w:name w:val="Other Paragraph"/>
    <w:basedOn w:val="Normal"/>
    <w:rsid w:val="00867DCF"/>
    <w:pPr>
      <w:spacing w:after="200" w:line="480" w:lineRule="atLeast"/>
      <w:ind w:firstLine="288"/>
    </w:pPr>
    <w:rPr>
      <w:rFonts w:ascii="Arial" w:hAnsi="Arial" w:cs="Arial"/>
      <w:lang w:eastAsia="ko-KR"/>
    </w:rPr>
  </w:style>
  <w:style w:type="paragraph" w:customStyle="1" w:styleId="Sub-section">
    <w:name w:val="Sub-section"/>
    <w:basedOn w:val="Normal"/>
    <w:rsid w:val="00867DCF"/>
    <w:pPr>
      <w:spacing w:before="120" w:after="200" w:line="480" w:lineRule="atLeast"/>
      <w:ind w:firstLine="288"/>
    </w:pPr>
    <w:rPr>
      <w:rFonts w:ascii="Arial" w:hAnsi="Arial" w:cs="Arial"/>
      <w:b w:val="0"/>
      <w:lang w:eastAsia="ko-KR"/>
    </w:rPr>
  </w:style>
  <w:style w:type="paragraph" w:customStyle="1" w:styleId="Sub-sub-Section">
    <w:name w:val="Sub-sub-Section"/>
    <w:basedOn w:val="Normal"/>
    <w:rsid w:val="00867DCF"/>
    <w:pPr>
      <w:spacing w:before="120" w:line="480" w:lineRule="atLeast"/>
      <w:ind w:firstLine="288"/>
    </w:pPr>
    <w:rPr>
      <w:rFonts w:ascii="Arial" w:hAnsi="Arial" w:cs="Arial"/>
      <w:u w:val="single"/>
      <w:lang w:eastAsia="ko-KR"/>
    </w:rPr>
  </w:style>
  <w:style w:type="paragraph" w:customStyle="1" w:styleId="FigureCaption">
    <w:name w:val="Figure Caption"/>
    <w:basedOn w:val="Normal"/>
    <w:link w:val="FigureCaptionChar"/>
    <w:rsid w:val="00867DCF"/>
    <w:pPr>
      <w:spacing w:before="120" w:line="480" w:lineRule="atLeast"/>
      <w:ind w:firstLine="288"/>
      <w:jc w:val="center"/>
    </w:pPr>
    <w:rPr>
      <w:rFonts w:ascii="Arial" w:hAnsi="Arial" w:cs="Arial"/>
      <w:b w:val="0"/>
      <w:lang w:eastAsia="ko-KR"/>
    </w:rPr>
  </w:style>
  <w:style w:type="character" w:customStyle="1" w:styleId="FigureCaptionChar">
    <w:name w:val="Figure Caption Char"/>
    <w:link w:val="FigureCaption"/>
    <w:rsid w:val="00867DCF"/>
    <w:rPr>
      <w:rFonts w:ascii="Arial" w:hAnsi="Arial" w:cs="Arial"/>
      <w:b w:val="0"/>
      <w:lang w:eastAsia="ko-KR"/>
    </w:rPr>
  </w:style>
  <w:style w:type="table" w:styleId="TabeladeGrade5Escura-nfase5">
    <w:name w:val="Grid Table 5 Dark Accent 5"/>
    <w:basedOn w:val="Tabelanormal"/>
    <w:uiPriority w:val="50"/>
    <w:rsid w:val="00D4495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062D2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731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27318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styleId="TabeladeGrade5Escura-nfase1">
    <w:name w:val="Grid Table 5 Dark Accent 1"/>
    <w:basedOn w:val="Tabelanormal"/>
    <w:uiPriority w:val="50"/>
    <w:rsid w:val="00FE331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4-nfase1">
    <w:name w:val="List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B610C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">
    <w:name w:val="Grid Table 3"/>
    <w:basedOn w:val="Tabelanormal"/>
    <w:uiPriority w:val="48"/>
    <w:rsid w:val="00A846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9"/>
    <w:rsid w:val="00992177"/>
    <w:rPr>
      <w:i/>
      <w:sz w:val="24"/>
      <w:lang w:val="pt-BR" w:eastAsia="pt-BR"/>
    </w:rPr>
  </w:style>
  <w:style w:type="character" w:customStyle="1" w:styleId="Ttulo6Char">
    <w:name w:val="Título 6 Char"/>
    <w:basedOn w:val="Fontepargpadro"/>
    <w:link w:val="Ttulo6"/>
    <w:uiPriority w:val="99"/>
    <w:rsid w:val="00992177"/>
    <w:rPr>
      <w:b w:val="0"/>
      <w:bCs/>
      <w:sz w:val="24"/>
      <w:szCs w:val="24"/>
      <w:lang w:val="pt-BR" w:eastAsia="pt-BR"/>
    </w:rPr>
  </w:style>
  <w:style w:type="character" w:customStyle="1" w:styleId="Ttulo7Char">
    <w:name w:val="Título 7 Char"/>
    <w:basedOn w:val="Fontepargpadro"/>
    <w:link w:val="Ttulo7"/>
    <w:uiPriority w:val="99"/>
    <w:rsid w:val="00992177"/>
    <w:rPr>
      <w:b w:val="0"/>
      <w:i/>
      <w:sz w:val="24"/>
      <w:lang w:val="pt-BR" w:eastAsia="pt-BR"/>
    </w:rPr>
  </w:style>
  <w:style w:type="character" w:customStyle="1" w:styleId="Ttulo8Char">
    <w:name w:val="Título 8 Char"/>
    <w:basedOn w:val="Fontepargpadro"/>
    <w:link w:val="Ttulo8"/>
    <w:uiPriority w:val="99"/>
    <w:rsid w:val="00992177"/>
    <w:rPr>
      <w:sz w:val="24"/>
      <w:lang w:val="pt-BR" w:eastAsia="pt-BR"/>
    </w:rPr>
  </w:style>
  <w:style w:type="character" w:customStyle="1" w:styleId="Ttulo9Char">
    <w:name w:val="Título 9 Char"/>
    <w:basedOn w:val="Fontepargpadro"/>
    <w:link w:val="Ttulo9"/>
    <w:uiPriority w:val="99"/>
    <w:rsid w:val="00992177"/>
    <w:rPr>
      <w:b w:val="0"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9"/>
    <w:rsid w:val="00992177"/>
    <w:rPr>
      <w:b w:val="0"/>
    </w:rPr>
  </w:style>
  <w:style w:type="character" w:customStyle="1" w:styleId="Ttulo3Char">
    <w:name w:val="Título 3 Char"/>
    <w:link w:val="Ttulo3"/>
    <w:uiPriority w:val="99"/>
    <w:rsid w:val="00992177"/>
    <w:rPr>
      <w:i/>
    </w:rPr>
  </w:style>
  <w:style w:type="character" w:customStyle="1" w:styleId="Ttulo4Char">
    <w:name w:val="Título 4 Char"/>
    <w:link w:val="Ttulo4"/>
    <w:uiPriority w:val="99"/>
    <w:rsid w:val="00992177"/>
    <w:rPr>
      <w:b w:val="0"/>
    </w:rPr>
  </w:style>
  <w:style w:type="paragraph" w:styleId="Recuodecorpodetexto">
    <w:name w:val="Body Text Indent"/>
    <w:basedOn w:val="Normal"/>
    <w:link w:val="RecuodecorpodetextoChar"/>
    <w:uiPriority w:val="99"/>
    <w:rsid w:val="00992177"/>
    <w:pPr>
      <w:ind w:right="198" w:firstLine="1416"/>
    </w:pPr>
    <w:rPr>
      <w:bCs/>
      <w:i/>
      <w:sz w:val="24"/>
      <w:szCs w:val="24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92177"/>
    <w:rPr>
      <w:bCs/>
      <w:i/>
      <w:sz w:val="24"/>
      <w:szCs w:val="24"/>
      <w:lang w:val="pt-BR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992177"/>
    <w:pPr>
      <w:tabs>
        <w:tab w:val="left" w:pos="284"/>
      </w:tabs>
      <w:ind w:left="1134" w:hanging="283"/>
    </w:pPr>
    <w:rPr>
      <w:color w:val="008000"/>
      <w:sz w:val="24"/>
      <w:lang w:val="pt-BR"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992177"/>
    <w:rPr>
      <w:color w:val="008000"/>
      <w:sz w:val="24"/>
      <w:lang w:val="pt-BR"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992177"/>
    <w:pPr>
      <w:tabs>
        <w:tab w:val="left" w:pos="284"/>
      </w:tabs>
      <w:ind w:left="709"/>
    </w:pPr>
    <w:rPr>
      <w:sz w:val="24"/>
      <w:lang w:val="pt-BR"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992177"/>
    <w:rPr>
      <w:sz w:val="24"/>
      <w:lang w:val="pt-BR" w:eastAsia="pt-BR"/>
    </w:rPr>
  </w:style>
  <w:style w:type="paragraph" w:styleId="Textoembloco">
    <w:name w:val="Block Text"/>
    <w:basedOn w:val="Normal"/>
    <w:uiPriority w:val="99"/>
    <w:rsid w:val="00992177"/>
    <w:pPr>
      <w:tabs>
        <w:tab w:val="left" w:pos="0"/>
      </w:tabs>
      <w:ind w:left="1260" w:right="-454"/>
    </w:pPr>
    <w:rPr>
      <w:sz w:val="24"/>
      <w:szCs w:val="24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992177"/>
    <w:pPr>
      <w:jc w:val="left"/>
    </w:pPr>
    <w:rPr>
      <w:rFonts w:ascii="Arial Narrow" w:hAnsi="Arial Narrow"/>
      <w:b w:val="0"/>
      <w:sz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992177"/>
    <w:rPr>
      <w:rFonts w:ascii="Arial Narrow" w:hAnsi="Arial Narrow"/>
      <w:b w:val="0"/>
      <w:sz w:val="24"/>
      <w:lang w:eastAsia="pt-BR"/>
    </w:rPr>
  </w:style>
  <w:style w:type="paragraph" w:styleId="Corpodetexto2">
    <w:name w:val="Body Text 2"/>
    <w:basedOn w:val="Normal"/>
    <w:link w:val="Corpodetexto2Char"/>
    <w:rsid w:val="00992177"/>
    <w:pPr>
      <w:jc w:val="left"/>
    </w:pPr>
    <w:rPr>
      <w:rFonts w:ascii="Arial Narrow" w:hAnsi="Arial Narrow"/>
      <w:sz w:val="24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992177"/>
    <w:rPr>
      <w:rFonts w:ascii="Arial Narrow" w:hAnsi="Arial Narrow"/>
      <w:sz w:val="24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992177"/>
    <w:rPr>
      <w:rFonts w:ascii="Arial Narrow" w:hAnsi="Arial Narrow"/>
      <w:sz w:val="24"/>
      <w:lang w:val="pt-BR" w:eastAsia="pt-BR"/>
    </w:rPr>
  </w:style>
  <w:style w:type="character" w:customStyle="1" w:styleId="CabealhoChar">
    <w:name w:val="Cabeçalho Char"/>
    <w:link w:val="Cabealho"/>
    <w:uiPriority w:val="99"/>
    <w:rsid w:val="00992177"/>
  </w:style>
  <w:style w:type="character" w:customStyle="1" w:styleId="TtuloChar">
    <w:name w:val="Título Char"/>
    <w:link w:val="Ttulo"/>
    <w:uiPriority w:val="99"/>
    <w:rsid w:val="00992177"/>
    <w:rPr>
      <w:b w:val="0"/>
      <w:kern w:val="28"/>
      <w:sz w:val="36"/>
    </w:rPr>
  </w:style>
  <w:style w:type="character" w:customStyle="1" w:styleId="TextodenotaderodapChar">
    <w:name w:val="Texto de nota de rodapé Char"/>
    <w:link w:val="Textodenotaderodap"/>
    <w:uiPriority w:val="99"/>
    <w:rsid w:val="00992177"/>
  </w:style>
  <w:style w:type="paragraph" w:styleId="Sumrio1">
    <w:name w:val="toc 1"/>
    <w:basedOn w:val="Normal"/>
    <w:next w:val="Normal"/>
    <w:autoRedefine/>
    <w:uiPriority w:val="39"/>
    <w:unhideWhenUsed/>
    <w:rsid w:val="00992177"/>
    <w:pPr>
      <w:spacing w:before="240"/>
      <w:jc w:val="left"/>
    </w:pPr>
    <w:rPr>
      <w:b w:val="0"/>
      <w:bCs/>
      <w:caps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992177"/>
    <w:pPr>
      <w:spacing w:before="120"/>
      <w:jc w:val="left"/>
    </w:pPr>
    <w:rPr>
      <w:b w:val="0"/>
      <w:bCs/>
      <w:sz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92177"/>
    <w:pPr>
      <w:spacing w:before="120" w:after="120"/>
      <w:ind w:left="240"/>
      <w:jc w:val="left"/>
    </w:pPr>
    <w:rPr>
      <w:sz w:val="24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992177"/>
    <w:pPr>
      <w:ind w:left="480"/>
      <w:jc w:val="left"/>
    </w:pPr>
    <w:rPr>
      <w:rFonts w:ascii="Calibri" w:hAnsi="Calibri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992177"/>
    <w:pPr>
      <w:ind w:left="960"/>
      <w:jc w:val="left"/>
    </w:pPr>
    <w:rPr>
      <w:rFonts w:ascii="Calibri" w:hAnsi="Calibri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992177"/>
    <w:pPr>
      <w:tabs>
        <w:tab w:val="right" w:leader="dot" w:pos="9062"/>
      </w:tabs>
      <w:jc w:val="left"/>
    </w:pPr>
    <w:rPr>
      <w:noProof/>
      <w:sz w:val="24"/>
      <w:szCs w:val="24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992177"/>
    <w:pPr>
      <w:ind w:left="1440"/>
      <w:jc w:val="left"/>
    </w:pPr>
    <w:rPr>
      <w:rFonts w:ascii="Calibri" w:hAnsi="Calibr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992177"/>
    <w:pPr>
      <w:ind w:left="1680"/>
      <w:jc w:val="left"/>
    </w:pPr>
    <w:rPr>
      <w:rFonts w:ascii="Calibri" w:hAnsi="Calibri"/>
      <w:lang w:eastAsia="pt-BR"/>
    </w:rPr>
  </w:style>
  <w:style w:type="character" w:styleId="nfase">
    <w:name w:val="Emphasis"/>
    <w:uiPriority w:val="20"/>
    <w:qFormat/>
    <w:rsid w:val="00992177"/>
    <w:rPr>
      <w:i/>
      <w:iCs/>
    </w:rPr>
  </w:style>
  <w:style w:type="paragraph" w:styleId="Reviso">
    <w:name w:val="Revision"/>
    <w:hidden/>
    <w:uiPriority w:val="99"/>
    <w:semiHidden/>
    <w:rsid w:val="00992177"/>
    <w:rPr>
      <w:sz w:val="24"/>
      <w:szCs w:val="24"/>
      <w:lang w:eastAsia="pt-BR"/>
    </w:rPr>
  </w:style>
  <w:style w:type="character" w:customStyle="1" w:styleId="longtext">
    <w:name w:val="long_text"/>
    <w:basedOn w:val="Fontepargpadro"/>
    <w:rsid w:val="00992177"/>
  </w:style>
  <w:style w:type="paragraph" w:customStyle="1" w:styleId="Classif">
    <w:name w:val="Classif"/>
    <w:rsid w:val="00992177"/>
    <w:pPr>
      <w:jc w:val="center"/>
    </w:pPr>
    <w:rPr>
      <w:lang w:val="pt-BR" w:eastAsia="pt-BR"/>
    </w:rPr>
  </w:style>
  <w:style w:type="paragraph" w:customStyle="1" w:styleId="DatReg">
    <w:name w:val="DatReg"/>
    <w:rsid w:val="00992177"/>
    <w:pPr>
      <w:jc w:val="center"/>
    </w:pPr>
    <w:rPr>
      <w:bCs/>
      <w:lang w:val="pt-BR" w:eastAsia="pt-BR"/>
    </w:rPr>
  </w:style>
  <w:style w:type="paragraph" w:customStyle="1" w:styleId="NroReg">
    <w:name w:val="NroReg"/>
    <w:rsid w:val="00992177"/>
    <w:pPr>
      <w:jc w:val="center"/>
    </w:pPr>
    <w:rPr>
      <w:sz w:val="18"/>
      <w:lang w:val="pt-BR" w:eastAsia="pt-BR"/>
    </w:rPr>
  </w:style>
  <w:style w:type="paragraph" w:customStyle="1" w:styleId="Paginacao">
    <w:name w:val="Paginacao"/>
    <w:rsid w:val="00992177"/>
    <w:pPr>
      <w:jc w:val="center"/>
    </w:pPr>
    <w:rPr>
      <w:lang w:val="pt-BR" w:eastAsia="pt-BR"/>
    </w:rPr>
  </w:style>
  <w:style w:type="paragraph" w:customStyle="1" w:styleId="TituloTese">
    <w:name w:val="TituloTese"/>
    <w:rsid w:val="00992177"/>
    <w:pPr>
      <w:jc w:val="both"/>
    </w:pPr>
    <w:rPr>
      <w:lang w:val="pt-BR" w:eastAsia="pt-BR"/>
    </w:rPr>
  </w:style>
  <w:style w:type="paragraph" w:customStyle="1" w:styleId="Autor">
    <w:name w:val="Autor"/>
    <w:rsid w:val="00992177"/>
    <w:pPr>
      <w:jc w:val="both"/>
    </w:pPr>
    <w:rPr>
      <w:b w:val="0"/>
      <w:lang w:val="pt-BR" w:eastAsia="pt-BR"/>
    </w:rPr>
  </w:style>
  <w:style w:type="paragraph" w:customStyle="1" w:styleId="Palchavsug">
    <w:name w:val="Palchavsug"/>
    <w:rsid w:val="00992177"/>
    <w:pPr>
      <w:numPr>
        <w:ilvl w:val="12"/>
      </w:numPr>
      <w:jc w:val="both"/>
    </w:pPr>
    <w:rPr>
      <w:lang w:val="pt-BR" w:eastAsia="pt-BR"/>
    </w:rPr>
  </w:style>
  <w:style w:type="paragraph" w:customStyle="1" w:styleId="Indexacao">
    <w:name w:val="Indexacao"/>
    <w:rsid w:val="00992177"/>
    <w:pPr>
      <w:numPr>
        <w:ilvl w:val="12"/>
      </w:numPr>
      <w:jc w:val="both"/>
    </w:pPr>
    <w:rPr>
      <w:lang w:val="pt-BR" w:eastAsia="pt-BR"/>
    </w:rPr>
  </w:style>
  <w:style w:type="character" w:customStyle="1" w:styleId="highlightedsearchterm">
    <w:name w:val="highlightedsearchterm"/>
    <w:basedOn w:val="Fontepargpadro"/>
    <w:rsid w:val="00992177"/>
  </w:style>
  <w:style w:type="character" w:customStyle="1" w:styleId="Char1">
    <w:name w:val="Char1"/>
    <w:rsid w:val="00992177"/>
    <w:rPr>
      <w:i/>
      <w:sz w:val="24"/>
      <w:lang w:val="pt-BR" w:eastAsia="pt-BR" w:bidi="ar-SA"/>
    </w:rPr>
  </w:style>
  <w:style w:type="character" w:customStyle="1" w:styleId="Char2">
    <w:name w:val="Char2"/>
    <w:rsid w:val="00992177"/>
    <w:rPr>
      <w:sz w:val="24"/>
      <w:lang w:val="pt-BR" w:eastAsia="pt-BR" w:bidi="ar-SA"/>
    </w:rPr>
  </w:style>
  <w:style w:type="paragraph" w:customStyle="1" w:styleId="Default">
    <w:name w:val="Default"/>
    <w:rsid w:val="00992177"/>
    <w:pPr>
      <w:autoSpaceDE w:val="0"/>
      <w:autoSpaceDN w:val="0"/>
      <w:adjustRightInd w:val="0"/>
    </w:pPr>
    <w:rPr>
      <w:color w:val="000000"/>
      <w:sz w:val="24"/>
      <w:szCs w:val="24"/>
      <w:lang w:val="pt-BR" w:eastAsia="pt-BR"/>
    </w:rPr>
  </w:style>
  <w:style w:type="character" w:customStyle="1" w:styleId="apple-style-span">
    <w:name w:val="apple-style-span"/>
    <w:basedOn w:val="Fontepargpadro"/>
    <w:rsid w:val="00992177"/>
  </w:style>
  <w:style w:type="character" w:customStyle="1" w:styleId="grame">
    <w:name w:val="grame"/>
    <w:basedOn w:val="Fontepargpadro"/>
    <w:rsid w:val="00992177"/>
  </w:style>
  <w:style w:type="paragraph" w:customStyle="1" w:styleId="EstiloLegendadireita">
    <w:name w:val="Estilo Legenda + À direita"/>
    <w:basedOn w:val="Legenda"/>
    <w:autoRedefine/>
    <w:rsid w:val="00992177"/>
    <w:pPr>
      <w:spacing w:before="0" w:after="0" w:line="480" w:lineRule="auto"/>
      <w:jc w:val="right"/>
    </w:pPr>
    <w:rPr>
      <w:b/>
      <w:bCs/>
      <w:lang w:val="pt-BR" w:eastAsia="pt-BR"/>
    </w:rPr>
  </w:style>
  <w:style w:type="paragraph" w:customStyle="1" w:styleId="Ttulo1sn">
    <w:name w:val="Título 1 sn"/>
    <w:basedOn w:val="Ttulo1"/>
    <w:rsid w:val="00992177"/>
    <w:pPr>
      <w:spacing w:line="480" w:lineRule="auto"/>
      <w:ind w:left="480" w:hanging="480"/>
      <w:jc w:val="both"/>
    </w:pPr>
    <w:rPr>
      <w:rFonts w:cs="Arial"/>
      <w:sz w:val="28"/>
      <w:szCs w:val="32"/>
      <w:lang w:val="pt-BR" w:eastAsia="pt-BR"/>
    </w:rPr>
  </w:style>
  <w:style w:type="paragraph" w:customStyle="1" w:styleId="Ttulo1Numerado">
    <w:name w:val="Título 1 Numerado"/>
    <w:basedOn w:val="Ttulo1"/>
    <w:rsid w:val="00992177"/>
    <w:pPr>
      <w:tabs>
        <w:tab w:val="num" w:pos="0"/>
      </w:tabs>
      <w:spacing w:line="480" w:lineRule="auto"/>
      <w:ind w:left="480" w:hanging="480"/>
      <w:jc w:val="left"/>
    </w:pPr>
    <w:rPr>
      <w:rFonts w:cs="Arial"/>
      <w:sz w:val="28"/>
      <w:szCs w:val="32"/>
      <w:lang w:val="pt-BR" w:eastAsia="pt-BR"/>
    </w:rPr>
  </w:style>
  <w:style w:type="paragraph" w:customStyle="1" w:styleId="Figura">
    <w:name w:val="Figura"/>
    <w:basedOn w:val="Normal"/>
    <w:next w:val="Normal"/>
    <w:rsid w:val="00992177"/>
    <w:pPr>
      <w:jc w:val="center"/>
    </w:pPr>
    <w:rPr>
      <w:sz w:val="24"/>
      <w:szCs w:val="24"/>
      <w:lang w:val="pt-BR" w:eastAsia="pt-BR"/>
    </w:rPr>
  </w:style>
  <w:style w:type="paragraph" w:customStyle="1" w:styleId="LegendadeFigura">
    <w:name w:val="Legenda de Figura"/>
    <w:basedOn w:val="Legenda"/>
    <w:next w:val="Figura"/>
    <w:link w:val="LegendadeFiguraChar"/>
    <w:rsid w:val="00992177"/>
    <w:pPr>
      <w:spacing w:before="0" w:after="240" w:line="360" w:lineRule="auto"/>
      <w:jc w:val="center"/>
    </w:pPr>
    <w:rPr>
      <w:bCs/>
      <w:sz w:val="24"/>
      <w:szCs w:val="24"/>
      <w:lang w:val="pt-BR" w:eastAsia="pt-BR"/>
    </w:rPr>
  </w:style>
  <w:style w:type="paragraph" w:customStyle="1" w:styleId="LegendadeTabela">
    <w:name w:val="Legenda de Tabela"/>
    <w:basedOn w:val="LegendadeFigura"/>
    <w:rsid w:val="00992177"/>
  </w:style>
  <w:style w:type="paragraph" w:customStyle="1" w:styleId="EstiloLegendadireita1">
    <w:name w:val="Estilo Legenda + À direita1"/>
    <w:basedOn w:val="Legenda"/>
    <w:rsid w:val="00992177"/>
    <w:pPr>
      <w:spacing w:before="0" w:after="0" w:line="480" w:lineRule="auto"/>
      <w:jc w:val="right"/>
    </w:pPr>
    <w:rPr>
      <w:bCs/>
      <w:lang w:val="pt-BR" w:eastAsia="pt-BR"/>
    </w:rPr>
  </w:style>
  <w:style w:type="paragraph" w:customStyle="1" w:styleId="LegendadeEquao">
    <w:name w:val="Legenda de Equação"/>
    <w:basedOn w:val="Legenda"/>
    <w:rsid w:val="00992177"/>
    <w:pPr>
      <w:spacing w:before="0" w:after="0" w:line="480" w:lineRule="auto"/>
      <w:jc w:val="right"/>
    </w:pPr>
    <w:rPr>
      <w:bCs/>
      <w:sz w:val="24"/>
      <w:lang w:val="pt-BR" w:eastAsia="pt-BR"/>
    </w:rPr>
  </w:style>
  <w:style w:type="numbering" w:customStyle="1" w:styleId="Listasemmarcadores">
    <w:name w:val="Lista sem marcadores"/>
    <w:basedOn w:val="Semlista"/>
    <w:rsid w:val="00992177"/>
    <w:pPr>
      <w:numPr>
        <w:numId w:val="2"/>
      </w:numPr>
    </w:pPr>
  </w:style>
  <w:style w:type="character" w:customStyle="1" w:styleId="LegendadeFiguraChar">
    <w:name w:val="Legenda de Figura Char"/>
    <w:link w:val="LegendadeFigura"/>
    <w:rsid w:val="00992177"/>
    <w:rPr>
      <w:b w:val="0"/>
      <w:bCs/>
      <w:sz w:val="24"/>
      <w:szCs w:val="24"/>
      <w:lang w:val="pt-BR" w:eastAsia="pt-BR"/>
    </w:rPr>
  </w:style>
  <w:style w:type="character" w:customStyle="1" w:styleId="LegendaChar">
    <w:name w:val="Legenda Char"/>
    <w:rsid w:val="00992177"/>
    <w:rPr>
      <w:b w:val="0"/>
      <w:bCs/>
      <w:lang w:val="pt-BR" w:eastAsia="pt-BR" w:bidi="ar-SA"/>
    </w:rPr>
  </w:style>
  <w:style w:type="paragraph" w:customStyle="1" w:styleId="LegendadeReferncia">
    <w:name w:val="Legenda de Referência"/>
    <w:basedOn w:val="Legenda"/>
    <w:rsid w:val="00992177"/>
    <w:pPr>
      <w:spacing w:before="0" w:after="0" w:line="480" w:lineRule="auto"/>
    </w:pPr>
    <w:rPr>
      <w:bCs/>
      <w:sz w:val="24"/>
      <w:lang w:val="pt-BR" w:eastAsia="pt-BR"/>
    </w:rPr>
  </w:style>
  <w:style w:type="paragraph" w:customStyle="1" w:styleId="FR01">
    <w:name w:val="FR 01"/>
    <w:basedOn w:val="Normal"/>
    <w:rsid w:val="00992177"/>
    <w:pPr>
      <w:spacing w:line="360" w:lineRule="auto"/>
    </w:pPr>
    <w:rPr>
      <w:sz w:val="28"/>
      <w:szCs w:val="24"/>
      <w:lang w:val="pt-BR" w:eastAsia="pt-BR"/>
    </w:rPr>
  </w:style>
  <w:style w:type="paragraph" w:customStyle="1" w:styleId="FR02">
    <w:name w:val="FR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FR03">
    <w:name w:val="FR 03"/>
    <w:basedOn w:val="Normal"/>
    <w:rsid w:val="00992177"/>
    <w:pPr>
      <w:spacing w:line="48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R04">
    <w:name w:val="FR 04"/>
    <w:basedOn w:val="Normal"/>
    <w:rsid w:val="00992177"/>
    <w:pPr>
      <w:jc w:val="center"/>
    </w:pPr>
    <w:rPr>
      <w:sz w:val="28"/>
      <w:szCs w:val="24"/>
      <w:lang w:val="pt-BR" w:eastAsia="pt-BR"/>
    </w:rPr>
  </w:style>
  <w:style w:type="paragraph" w:customStyle="1" w:styleId="FRNomeAutor">
    <w:name w:val="FR Nome Autor"/>
    <w:basedOn w:val="Ttulo1"/>
    <w:rsid w:val="00992177"/>
    <w:pPr>
      <w:spacing w:before="0" w:after="0" w:line="360" w:lineRule="auto"/>
      <w:ind w:left="480" w:hanging="480"/>
    </w:pPr>
    <w:rPr>
      <w:kern w:val="0"/>
      <w:sz w:val="28"/>
      <w:lang w:val="pt-BR" w:eastAsia="pt-BR"/>
    </w:rPr>
  </w:style>
  <w:style w:type="paragraph" w:customStyle="1" w:styleId="FRCentralizado">
    <w:name w:val="FR Centralizado"/>
    <w:basedOn w:val="Normal"/>
    <w:rsid w:val="00992177"/>
    <w:pPr>
      <w:jc w:val="center"/>
    </w:pPr>
    <w:rPr>
      <w:sz w:val="24"/>
      <w:lang w:eastAsia="pt-BR"/>
    </w:rPr>
  </w:style>
  <w:style w:type="character" w:customStyle="1" w:styleId="NormalNegrito">
    <w:name w:val="Normal Negrito"/>
    <w:rsid w:val="00992177"/>
    <w:rPr>
      <w:b w:val="0"/>
      <w:bCs/>
    </w:rPr>
  </w:style>
  <w:style w:type="paragraph" w:customStyle="1" w:styleId="FRTtulo2">
    <w:name w:val="FR Título 2"/>
    <w:basedOn w:val="Normal"/>
    <w:rsid w:val="00992177"/>
    <w:pPr>
      <w:spacing w:line="360" w:lineRule="auto"/>
      <w:jc w:val="center"/>
    </w:pPr>
    <w:rPr>
      <w:b w:val="0"/>
      <w:bCs/>
      <w:sz w:val="32"/>
      <w:szCs w:val="24"/>
      <w:lang w:val="pt-BR" w:eastAsia="pt-BR"/>
    </w:rPr>
  </w:style>
  <w:style w:type="paragraph" w:customStyle="1" w:styleId="FB01">
    <w:name w:val="FB 01"/>
    <w:basedOn w:val="Normal"/>
    <w:rsid w:val="00992177"/>
    <w:pPr>
      <w:spacing w:line="360" w:lineRule="auto"/>
      <w:jc w:val="center"/>
    </w:pPr>
    <w:rPr>
      <w:b w:val="0"/>
      <w:sz w:val="32"/>
      <w:szCs w:val="24"/>
      <w:lang w:val="pt-BR" w:eastAsia="pt-BR"/>
    </w:rPr>
  </w:style>
  <w:style w:type="paragraph" w:customStyle="1" w:styleId="FB02">
    <w:name w:val="FB 02"/>
    <w:basedOn w:val="Normal"/>
    <w:rsid w:val="00992177"/>
    <w:pPr>
      <w:spacing w:line="480" w:lineRule="auto"/>
      <w:jc w:val="center"/>
    </w:pPr>
    <w:rPr>
      <w:b w:val="0"/>
      <w:sz w:val="28"/>
      <w:szCs w:val="24"/>
      <w:lang w:val="pt-BR" w:eastAsia="pt-BR"/>
    </w:rPr>
  </w:style>
  <w:style w:type="paragraph" w:customStyle="1" w:styleId="Titulo1nsum">
    <w:name w:val="Titulo 1 nsum"/>
    <w:basedOn w:val="Normal"/>
    <w:rsid w:val="00992177"/>
    <w:pPr>
      <w:spacing w:line="480" w:lineRule="auto"/>
    </w:pPr>
    <w:rPr>
      <w:b w:val="0"/>
      <w:sz w:val="28"/>
      <w:szCs w:val="24"/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992177"/>
    <w:pPr>
      <w:spacing w:line="480" w:lineRule="auto"/>
    </w:pPr>
    <w:rPr>
      <w:sz w:val="24"/>
      <w:szCs w:val="24"/>
      <w:lang w:val="pt-BR" w:eastAsia="pt-BR"/>
    </w:rPr>
  </w:style>
  <w:style w:type="character" w:customStyle="1" w:styleId="MathematicaSelectionMR">
    <w:name w:val="MathematicaSelectionMR"/>
    <w:rsid w:val="00992177"/>
    <w:rPr>
      <w:rFonts w:ascii="Courier" w:hAnsi="Courier" w:cs="Courier"/>
    </w:rPr>
  </w:style>
  <w:style w:type="character" w:styleId="Forte">
    <w:name w:val="Strong"/>
    <w:uiPriority w:val="22"/>
    <w:qFormat/>
    <w:rsid w:val="00992177"/>
    <w:rPr>
      <w:b w:val="0"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7C7266"/>
    <w:rPr>
      <w:color w:val="605E5C"/>
      <w:shd w:val="clear" w:color="auto" w:fill="E1DFDD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341713"/>
    <w:pPr>
      <w:ind w:left="200" w:hanging="200"/>
    </w:pPr>
  </w:style>
  <w:style w:type="table" w:styleId="TabelaSimples3">
    <w:name w:val="Plain Table 3"/>
    <w:basedOn w:val="Tabelanormal"/>
    <w:uiPriority w:val="43"/>
    <w:rsid w:val="00C41D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4D01E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">
    <w:name w:val="Tabela de Grade 6 Colorida1"/>
    <w:basedOn w:val="Tabelanormal"/>
    <w:next w:val="TabeladeGrade6Colorida"/>
    <w:uiPriority w:val="51"/>
    <w:rsid w:val="00DF618D"/>
    <w:rPr>
      <w:b w:val="0"/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">
    <w:name w:val="Tabela de Grade 211"/>
    <w:basedOn w:val="Tabelanormal"/>
    <w:uiPriority w:val="47"/>
    <w:rsid w:val="00306FE3"/>
    <w:rPr>
      <w:b w:val="0"/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">
    <w:name w:val="Tabela de Grade 22"/>
    <w:basedOn w:val="Tabelanormal"/>
    <w:next w:val="TabeladeGrade2"/>
    <w:uiPriority w:val="47"/>
    <w:rsid w:val="004F4FE8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">
    <w:name w:val="Tabela de Grade 6 Colorida2"/>
    <w:basedOn w:val="Tabelanormal"/>
    <w:next w:val="TabeladeGrade6Colorida"/>
    <w:uiPriority w:val="51"/>
    <w:rsid w:val="004F4FE8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3">
    <w:name w:val="Menção Pendente3"/>
    <w:basedOn w:val="Fontepargpadro"/>
    <w:uiPriority w:val="99"/>
    <w:semiHidden/>
    <w:unhideWhenUsed/>
    <w:rsid w:val="00A27EAA"/>
    <w:rPr>
      <w:color w:val="605E5C"/>
      <w:shd w:val="clear" w:color="auto" w:fill="E1DFDD"/>
    </w:rPr>
  </w:style>
  <w:style w:type="numbering" w:customStyle="1" w:styleId="Semlista1">
    <w:name w:val="Sem lista1"/>
    <w:next w:val="Semlista"/>
    <w:uiPriority w:val="99"/>
    <w:semiHidden/>
    <w:unhideWhenUsed/>
    <w:rsid w:val="009C38F0"/>
  </w:style>
  <w:style w:type="table" w:customStyle="1" w:styleId="TabeladeGrade23">
    <w:name w:val="Tabela de Grade 23"/>
    <w:basedOn w:val="Tabelanormal"/>
    <w:next w:val="TabeladeGrade2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1">
    <w:name w:val="Tabela de Grade 41"/>
    <w:basedOn w:val="Tabelanormal"/>
    <w:next w:val="TabeladeGrade4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1">
    <w:name w:val="Tabela com grade1"/>
    <w:basedOn w:val="Tabelanormal"/>
    <w:next w:val="Tabelacomgrade"/>
    <w:rsid w:val="009C38F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9C38F0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next w:val="TabelaSimples1"/>
    <w:uiPriority w:val="41"/>
    <w:rsid w:val="009C38F0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3">
    <w:name w:val="Tabela de Grade 6 Colorida3"/>
    <w:basedOn w:val="Tabelanormal"/>
    <w:next w:val="TabeladeGrade6Colorida"/>
    <w:uiPriority w:val="51"/>
    <w:rsid w:val="009C38F0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1">
    <w:name w:val="Tabela de Grade 311"/>
    <w:basedOn w:val="Tabelanormal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2">
    <w:name w:val="Tabela de Grade 212"/>
    <w:basedOn w:val="Tabelanormal"/>
    <w:uiPriority w:val="47"/>
    <w:rsid w:val="009C38F0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1">
    <w:name w:val="Tabela de Grade 5 Escura - Ênfase 51"/>
    <w:basedOn w:val="Tabelanormal"/>
    <w:next w:val="TabeladeGrade5Escura-nfase5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1">
    <w:name w:val="Tabela de Grade 4 - Ênfase 51"/>
    <w:basedOn w:val="Tabelanormal"/>
    <w:next w:val="TabeladeGrade4-nfase5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1">
    <w:name w:val="Tabela de Grade 5 Escura - Ênfase 11"/>
    <w:basedOn w:val="Tabelanormal"/>
    <w:next w:val="TabeladeGrade5Escura-nfase1"/>
    <w:uiPriority w:val="50"/>
    <w:rsid w:val="009C38F0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1">
    <w:name w:val="Tabela de Lista 4 - Ênfase 11"/>
    <w:basedOn w:val="Tabelanormal"/>
    <w:next w:val="TabeladeLista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1">
    <w:name w:val="Tabela de Grade 4 - Ênfase 11"/>
    <w:basedOn w:val="Tabelanormal"/>
    <w:next w:val="TabeladeGrade4-nfase1"/>
    <w:uiPriority w:val="49"/>
    <w:rsid w:val="009C38F0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2">
    <w:name w:val="Tabela de Grade 32"/>
    <w:basedOn w:val="Tabelanormal"/>
    <w:next w:val="TabeladeGrade3"/>
    <w:uiPriority w:val="48"/>
    <w:rsid w:val="009C38F0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Simples31">
    <w:name w:val="Tabela Simples 31"/>
    <w:basedOn w:val="Tabelanormal"/>
    <w:next w:val="TabelaSimples3"/>
    <w:uiPriority w:val="43"/>
    <w:rsid w:val="009C38F0"/>
    <w:rPr>
      <w:b w:val="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deGrade1Clara1">
    <w:name w:val="Tabela de Grade 1 Clara1"/>
    <w:basedOn w:val="Tabelanormal"/>
    <w:next w:val="TabeladeGrade1Clara"/>
    <w:uiPriority w:val="46"/>
    <w:rsid w:val="009C38F0"/>
    <w:rPr>
      <w:b w:val="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6Colorida11">
    <w:name w:val="Tabela de Grade 6 Colorida11"/>
    <w:basedOn w:val="Tabelanormal"/>
    <w:next w:val="TabeladeGrade6Colorida"/>
    <w:uiPriority w:val="51"/>
    <w:rsid w:val="009C38F0"/>
    <w:rPr>
      <w:bCs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111">
    <w:name w:val="Tabela de Grade 2111"/>
    <w:basedOn w:val="Tabelanormal"/>
    <w:uiPriority w:val="47"/>
    <w:rsid w:val="009C38F0"/>
    <w:rPr>
      <w:bCs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221">
    <w:name w:val="Tabela de Grade 221"/>
    <w:basedOn w:val="Tabelanormal"/>
    <w:next w:val="TabeladeGrade2"/>
    <w:uiPriority w:val="47"/>
    <w:rsid w:val="009C38F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6Colorida21">
    <w:name w:val="Tabela de Grade 6 Colorida21"/>
    <w:basedOn w:val="Tabelanormal"/>
    <w:next w:val="TabeladeGrade6Colorida"/>
    <w:uiPriority w:val="51"/>
    <w:rsid w:val="009C38F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2">
    <w:name w:val="Tabela com grade2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rsid w:val="00C31B24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rsid w:val="00F74580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B4D0C"/>
    <w:pPr>
      <w:spacing w:before="100" w:beforeAutospacing="1" w:after="100" w:afterAutospacing="1"/>
      <w:jc w:val="left"/>
    </w:pPr>
    <w:rPr>
      <w:b w:val="0"/>
      <w:sz w:val="24"/>
      <w:szCs w:val="24"/>
    </w:rPr>
  </w:style>
  <w:style w:type="paragraph" w:customStyle="1" w:styleId="xl63">
    <w:name w:val="xl63"/>
    <w:basedOn w:val="Normal"/>
    <w:rsid w:val="003B4D0C"/>
    <w:pPr>
      <w:spacing w:before="100" w:beforeAutospacing="1" w:after="100" w:afterAutospacing="1"/>
      <w:jc w:val="left"/>
    </w:pPr>
    <w:rPr>
      <w:b w:val="0"/>
      <w:sz w:val="12"/>
      <w:szCs w:val="12"/>
    </w:rPr>
  </w:style>
  <w:style w:type="paragraph" w:customStyle="1" w:styleId="xl64">
    <w:name w:val="xl64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5">
    <w:name w:val="xl65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6">
    <w:name w:val="xl66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7">
    <w:name w:val="xl6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8">
    <w:name w:val="xl68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69">
    <w:name w:val="xl6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0">
    <w:name w:val="xl70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1">
    <w:name w:val="xl71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2">
    <w:name w:val="xl72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3">
    <w:name w:val="xl73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4">
    <w:name w:val="xl74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5">
    <w:name w:val="xl75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6">
    <w:name w:val="xl76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7">
    <w:name w:val="xl77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8">
    <w:name w:val="xl78"/>
    <w:basedOn w:val="Normal"/>
    <w:rsid w:val="003B4D0C"/>
    <w:pPr>
      <w:shd w:val="clear" w:color="000000" w:fill="FFFFFF"/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79">
    <w:name w:val="xl79"/>
    <w:basedOn w:val="Normal"/>
    <w:rsid w:val="003B4D0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0">
    <w:name w:val="xl80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1">
    <w:name w:val="xl81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2">
    <w:name w:val="xl82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3">
    <w:name w:val="xl83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4">
    <w:name w:val="xl84"/>
    <w:basedOn w:val="Normal"/>
    <w:rsid w:val="003B4D0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5">
    <w:name w:val="xl85"/>
    <w:basedOn w:val="Normal"/>
    <w:rsid w:val="003B4D0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A6A6A6"/>
      <w:spacing w:before="100" w:beforeAutospacing="1" w:after="100" w:afterAutospacing="1"/>
      <w:jc w:val="center"/>
    </w:pPr>
    <w:rPr>
      <w:bCs/>
      <w:color w:val="000000"/>
      <w:sz w:val="12"/>
      <w:szCs w:val="12"/>
    </w:rPr>
  </w:style>
  <w:style w:type="paragraph" w:customStyle="1" w:styleId="xl86">
    <w:name w:val="xl86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7">
    <w:name w:val="xl87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88">
    <w:name w:val="xl88"/>
    <w:basedOn w:val="Normal"/>
    <w:rsid w:val="003B4D0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89">
    <w:name w:val="xl89"/>
    <w:basedOn w:val="Normal"/>
    <w:rsid w:val="003B4D0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b w:val="0"/>
      <w:sz w:val="12"/>
      <w:szCs w:val="12"/>
    </w:rPr>
  </w:style>
  <w:style w:type="paragraph" w:customStyle="1" w:styleId="xl90">
    <w:name w:val="xl90"/>
    <w:basedOn w:val="Normal"/>
    <w:rsid w:val="003B4D0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1">
    <w:name w:val="xl91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2">
    <w:name w:val="xl92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3">
    <w:name w:val="xl93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4">
    <w:name w:val="xl94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5">
    <w:name w:val="xl95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6">
    <w:name w:val="xl96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b w:val="0"/>
      <w:color w:val="000000"/>
      <w:sz w:val="12"/>
      <w:szCs w:val="12"/>
    </w:rPr>
  </w:style>
  <w:style w:type="paragraph" w:customStyle="1" w:styleId="xl97">
    <w:name w:val="xl97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8">
    <w:name w:val="xl98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paragraph" w:customStyle="1" w:styleId="xl99">
    <w:name w:val="xl99"/>
    <w:basedOn w:val="Normal"/>
    <w:rsid w:val="003B4D0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 w:val="0"/>
      <w:color w:val="000000"/>
      <w:sz w:val="12"/>
      <w:szCs w:val="12"/>
    </w:rPr>
  </w:style>
  <w:style w:type="numbering" w:customStyle="1" w:styleId="Semlista2">
    <w:name w:val="Sem lista2"/>
    <w:next w:val="Semlista"/>
    <w:uiPriority w:val="99"/>
    <w:semiHidden/>
    <w:unhideWhenUsed/>
    <w:rsid w:val="005C57EE"/>
  </w:style>
  <w:style w:type="numbering" w:customStyle="1" w:styleId="Semlista3">
    <w:name w:val="Sem lista3"/>
    <w:next w:val="Semlista"/>
    <w:uiPriority w:val="99"/>
    <w:semiHidden/>
    <w:unhideWhenUsed/>
    <w:rsid w:val="00D934DB"/>
  </w:style>
  <w:style w:type="table" w:customStyle="1" w:styleId="TabeladeGrade24">
    <w:name w:val="Tabela de Grade 24"/>
    <w:basedOn w:val="Tabelanormal"/>
    <w:next w:val="TabeladeGrade2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42">
    <w:name w:val="Tabela de Grade 42"/>
    <w:basedOn w:val="Tabelanormal"/>
    <w:next w:val="TabeladeGrade4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comgrade5">
    <w:name w:val="Tabela com grade5"/>
    <w:basedOn w:val="Tabelanormal"/>
    <w:next w:val="Tabelacomgrade"/>
    <w:rsid w:val="00D934DB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2">
    <w:name w:val="Tabela de Grade Clara2"/>
    <w:basedOn w:val="Tabelanormal"/>
    <w:next w:val="TabeladeGradeClara"/>
    <w:uiPriority w:val="40"/>
    <w:rsid w:val="00D934DB"/>
    <w:rPr>
      <w:b w:val="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2">
    <w:name w:val="Tabela Simples 12"/>
    <w:basedOn w:val="Tabelanormal"/>
    <w:next w:val="TabelaSimples1"/>
    <w:uiPriority w:val="41"/>
    <w:rsid w:val="00D934DB"/>
    <w:rPr>
      <w:b w:val="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4">
    <w:name w:val="Tabela de Grade 6 Colorida4"/>
    <w:basedOn w:val="Tabelanormal"/>
    <w:next w:val="TabeladeGrade6Colorida"/>
    <w:uiPriority w:val="51"/>
    <w:rsid w:val="00D934DB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12">
    <w:name w:val="Tabela de Grade 312"/>
    <w:basedOn w:val="Tabelanormal"/>
    <w:uiPriority w:val="48"/>
    <w:rsid w:val="00D934DB"/>
    <w:rPr>
      <w:b w:val="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213">
    <w:name w:val="Tabela de Grade 213"/>
    <w:basedOn w:val="Tabelanormal"/>
    <w:uiPriority w:val="47"/>
    <w:rsid w:val="00D934DB"/>
    <w:rPr>
      <w:b w:val="0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5Escura-nfase52">
    <w:name w:val="Tabela de Grade 5 Escura - Ênfase 52"/>
    <w:basedOn w:val="Tabelanormal"/>
    <w:next w:val="TabeladeGrade5Escura-nfase5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adeGrade4-nfase52">
    <w:name w:val="Tabela de Grade 4 - Ênfase 52"/>
    <w:basedOn w:val="Tabelanormal"/>
    <w:next w:val="TabeladeGrade4-nfase5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ade5Escura-nfase12">
    <w:name w:val="Tabela de Grade 5 Escura - Ênfase 12"/>
    <w:basedOn w:val="Tabelanormal"/>
    <w:next w:val="TabeladeGrade5Escura-nfase1"/>
    <w:uiPriority w:val="50"/>
    <w:rsid w:val="00D934DB"/>
    <w:rPr>
      <w:b w:val="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eladeLista4-nfase12">
    <w:name w:val="Tabela de Lista 4 - Ênfase 12"/>
    <w:basedOn w:val="Tabelanormal"/>
    <w:next w:val="TabeladeLista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4-nfase12">
    <w:name w:val="Tabela de Grade 4 - Ênfase 12"/>
    <w:basedOn w:val="Tabelanormal"/>
    <w:next w:val="TabeladeGrade4-nfase1"/>
    <w:uiPriority w:val="49"/>
    <w:rsid w:val="00D934DB"/>
    <w:rPr>
      <w:b w:val="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eladeGrade33">
    <w:name w:val="Tabela de Grade 33"/>
    <w:basedOn w:val="Tabelanormal"/>
    <w:next w:val="TabeladeGrade3"/>
    <w:uiPriority w:val="48"/>
    <w:rsid w:val="00D934DB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ade6Colorida5">
    <w:name w:val="Tabela de Grade 6 Colorida5"/>
    <w:basedOn w:val="Tabelanormal"/>
    <w:next w:val="TabeladeGrade6Colorida"/>
    <w:uiPriority w:val="51"/>
    <w:rsid w:val="00F6437C"/>
    <w:rPr>
      <w:b w:val="0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Grade34">
    <w:name w:val="Tabela de Grade 34"/>
    <w:basedOn w:val="Tabelanormal"/>
    <w:next w:val="TabeladeGrade3"/>
    <w:uiPriority w:val="48"/>
    <w:rsid w:val="001513DC"/>
    <w:rPr>
      <w:b w:val="0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comgrade6">
    <w:name w:val="Tabela com grade6"/>
    <w:basedOn w:val="Tabelanormal"/>
    <w:next w:val="Tabelacomgrade"/>
    <w:rsid w:val="00BD3B86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rsid w:val="00940101"/>
    <w:rPr>
      <w:b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016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5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60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1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41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haiv\Downloads\Journals%20Manuscript%20Template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Dog09</b:Tag>
    <b:SourceType>Book</b:SourceType>
    <b:Guid>{6131411A-5D97-4F7C-BB59-F0048D16FCEF}</b:Guid>
    <b:LCID>en-US</b:LCID>
    <b:Author>
      <b:Author>
        <b:NameList>
          <b:Person>
            <b:Last>Doganis</b:Last>
            <b:First>Rigas</b:First>
          </b:Person>
        </b:NameList>
      </b:Author>
    </b:Author>
    <b:Title>Flying Off Course IV: Airline Economics and Marketing</b:Title>
    <b:Year> 2009</b:Year>
    <b:Publisher>Routledge</b:Publisher>
    <b:RefOrder>3</b:RefOrder>
  </b:Source>
  <b:Source>
    <b:Tag>Rab06</b:Tag>
    <b:SourceType>Misc</b:SourceType>
    <b:Guid>{E99E9740-58F6-40FE-9C1F-018C764AF49E}</b:Guid>
    <b:Title>Airline Schedule Planning Integrated Flight SChedule Design and Product Line Design</b:Title>
    <b:Year>2006</b:Year>
    <b:City>Karlsuhe</b:City>
    <b:Publisher>Universty of Karlsuhe</b:Publisher>
    <b:Author>
      <b:Author>
        <b:NameList>
          <b:Person>
            <b:Last>Rabetanety</b:Last>
            <b:First>A</b:First>
          </b:Person>
          <b:Person>
            <b:Last>Calmet</b:Last>
            <b:First>J</b:First>
          </b:Person>
          <b:Person>
            <b:Last>Schoen</b:Last>
            <b:First>C</b:First>
          </b:Person>
        </b:NameList>
      </b:Author>
    </b:Author>
    <b:RefOrder>18</b:RefOrder>
  </b:Source>
  <b:Source>
    <b:Tag>Han95</b:Tag>
    <b:SourceType>Report</b:SourceType>
    <b:Guid>{89D1B22E-ADE0-4499-A0AB-C804D65F357A}</b:Guid>
    <b:Title>The fleet assignment problem: solving a large-scale integer program</b:Title>
    <b:Year>1995</b:Year>
    <b:Publisher>Georgia Institute of Technology</b:Publisher>
    <b:Author>
      <b:Author>
        <b:NameList>
          <b:Person>
            <b:Last>Hane</b:Last>
            <b:First>C</b:First>
          </b:Person>
          <b:Person>
            <b:Last>Barnhart</b:Last>
            <b:First>C</b:First>
          </b:Person>
          <b:Person>
            <b:Last>Johnson</b:Last>
            <b:First>C</b:First>
          </b:Person>
          <b:Person>
            <b:Last>Marsten</b:Last>
            <b:First>E</b:First>
          </b:Person>
          <b:Person>
            <b:Last>Nemhauser</b:Last>
            <b:First>R</b:First>
          </b:Person>
          <b:Person>
            <b:Last>Sigismondi</b:Last>
            <b:First>G</b:First>
          </b:Person>
        </b:NameList>
      </b:Author>
    </b:Author>
    <b:RefOrder>19</b:RefOrder>
  </b:Source>
  <b:Source>
    <b:Tag>Led98</b:Tag>
    <b:SourceType>JournalArticle</b:SourceType>
    <b:Guid>{DC6A6AAB-0FBE-4150-B924-48CCA7FAE5BB}</b:Guid>
    <b:Title>Airline Network Design</b:Title>
    <b:Year>1998</b:Year>
    <b:LCID>en-US</b:LCID>
    <b:Author>
      <b:Author>
        <b:NameList>
          <b:Person>
            <b:Last>Lederer</b:Last>
            <b:Middle>J</b:Middle>
            <b:First>Phillip</b:First>
          </b:Person>
          <b:Person>
            <b:Last>Nambimandom</b:Last>
            <b:Middle>S</b:Middle>
            <b:First>Ramarkishan</b:First>
          </b:Person>
        </b:NameList>
      </b:Author>
    </b:Author>
    <b:Pages>7865-804</b:Pages>
    <b:JournalName>Operations Research</b:JournalName>
    <b:RefOrder>29</b:RefOrder>
  </b:Source>
  <b:Source>
    <b:Tag>Cae10</b:Tag>
    <b:SourceType>ConferenceProceedings</b:SourceType>
    <b:Guid>{DEA10E09-7337-4BDA-A44C-FC677333016D}</b:Guid>
    <b:Title>A Flight Schedule and Fleet Assignment Model</b:Title>
    <b:Year>2010</b:Year>
    <b:ConferenceName>12th World Conference on Ait Transport Research</b:ConferenceName>
    <b:City>Lisbon (Portugal)</b:City>
    <b:Author>
      <b:Author>
        <b:NameList>
          <b:Person>
            <b:Last>Caetano</b:Last>
            <b:Middle>J</b:Middle>
            <b:First>D</b:First>
          </b:Person>
          <b:Person>
            <b:Last>Gualda</b:Last>
            <b:Middle>D F</b:Middle>
            <b:First>N</b:First>
          </b:Person>
        </b:NameList>
      </b:Author>
    </b:Author>
    <b:RefOrder>13</b:RefOrder>
  </b:Source>
  <b:Source>
    <b:Tag>Cam94</b:Tag>
    <b:SourceType>ArticleInAPeriodical</b:SourceType>
    <b:Guid>{6F53E2CA-1933-47F5-9B5E-18DD0CD07D45}</b:Guid>
    <b:Title>Integer Programming formulations of discrete hub locaion programming</b:Title>
    <b:Year>1994</b:Year>
    <b:Author>
      <b:Author>
        <b:NameList>
          <b:Person>
            <b:Last>Campbell</b:Last>
            <b:Middle>F</b:Middle>
            <b:First>James</b:First>
          </b:Person>
        </b:NameList>
      </b:Author>
    </b:Author>
    <b:PeriodicalTitle>European Journal of Operational Research</b:PeriodicalTitle>
    <b:Pages>387-405</b:Pages>
    <b:RefOrder>99</b:RefOrder>
  </b:Source>
  <b:Source>
    <b:Tag>Jai</b:Tag>
    <b:SourceType>JournalArticle</b:SourceType>
    <b:Guid>{23E20783-4B62-4272-BB37-A5E4638735A0}</b:Guid>
    <b:Title>Airline Network Design and Hub Allocation Problems</b:Title>
    <b:Author>
      <b:Author>
        <b:NameList>
          <b:Person>
            <b:Last>Jaillet</b:Last>
            <b:First>Patrick</b:First>
          </b:Person>
          <b:Person>
            <b:Last>Song</b:Last>
            <b:First>Gao</b:First>
          </b:Person>
          <b:Person>
            <b:Last>Yu</b:Last>
            <b:First>Gang</b:First>
          </b:Person>
        </b:NameList>
      </b:Author>
    </b:Author>
    <b:PeriodicalTitle>Location Science</b:PeriodicalTitle>
    <b:Year>1996</b:Year>
    <b:Pages>195-212</b:Pages>
    <b:JournalName>Location Science</b:JournalName>
    <b:Volume>4</b:Volume>
    <b:RefOrder>101</b:RefOrder>
  </b:Source>
  <b:Source>
    <b:Tag>Akh95</b:Tag>
    <b:SourceType>BookSection</b:SourceType>
    <b:Guid>{4B4A6A35-A111-4DBE-9F39-B1D48057E0E2}</b:Guid>
    <b:Title>Aplications in Netwok Optimization</b:Title>
    <b:Year>1995</b:Year>
    <b:Pages>1-83</b:Pages>
    <b:BookTitle>Handboks of Operations Reserach and Management Science</b:BookTitle>
    <b:City>Kanpur (India)</b:City>
    <b:Author>
      <b:Author>
        <b:NameList>
          <b:Person>
            <b:Last>Akhuja</b:Last>
            <b:Middle>K</b:Middle>
            <b:First>Ravindra</b:First>
          </b:Person>
          <b:Person>
            <b:Last>Magnanti</b:Last>
            <b:Middle>L</b:Middle>
            <b:First>Thomas</b:First>
          </b:Person>
          <b:Person>
            <b:Last>Orlin</b:Last>
            <b:Middle>B</b:Middle>
            <b:First>James</b:First>
          </b:Person>
          <b:Person>
            <b:Last>Reddy</b:Last>
            <b:Middle>R</b:Middle>
            <b:First>M</b:First>
          </b:Person>
        </b:NameList>
      </b:Author>
    </b:Author>
    <b:RefOrder>100</b:RefOrder>
  </b:Source>
  <b:Source>
    <b:Tag>Ayk93</b:Tag>
    <b:SourceType>JournalArticle</b:SourceType>
    <b:Guid>{CE194D18-3C8E-4E97-94D1-DC2A2E04FEC7}</b:Guid>
    <b:Title>The hub location and routing problem</b:Title>
    <b:Year>1993</b:Year>
    <b:Pages>200-219</b:Pages>
    <b:JournalName>European Journal of Operational Research</b:JournalName>
    <b:Volume>83</b:Volume>
    <b:Author>
      <b:Author>
        <b:NameList>
          <b:Person>
            <b:Last>Aykin</b:Last>
            <b:First>Turgut</b:First>
          </b:Person>
        </b:NameList>
      </b:Author>
    </b:Author>
    <b:RefOrder>97</b:RefOrder>
  </b:Source>
  <b:Source>
    <b:Tag>Bin14</b:Tag>
    <b:SourceType>JournalArticle</b:SourceType>
    <b:Guid>{313EC8FB-3319-4A03-BB8E-A3C2D410D0F3}</b:Guid>
    <b:Title>Reliability Analysis for Aviation Airline Network Based on Complex Network</b:Title>
    <b:JournalName>Journal of Aerospace Technologies Management</b:JournalName>
    <b:Year>2014</b:Year>
    <b:Pages>193-201</b:Pages>
    <b:Volume>6</b:Volume>
    <b:Issue>2</b:Issue>
    <b:Author>
      <b:Author>
        <b:NameList>
          <b:Person>
            <b:Last>Bing</b:Last>
            <b:First>Dong</b:First>
          </b:Person>
        </b:NameList>
      </b:Author>
    </b:Author>
    <b:RefOrder>30</b:RefOrder>
  </b:Source>
  <b:Source>
    <b:Tag>Eva08</b:Tag>
    <b:SourceType>ConferenceProceedings</b:SourceType>
    <b:Guid>{638EDF8F-E521-4A9F-ACC5-4F1F8CABE993}</b:Guid>
    <b:Title>Modelling Airline Network Routing and Scheduling under Airport Capacity Constraints</b:Title>
    <b:Year>2008</b:Year>
    <b:Author>
      <b:Author>
        <b:NameList>
          <b:Person>
            <b:Last>Evans</b:Last>
            <b:Middle>D</b:Middle>
            <b:First>Antony</b:First>
          </b:Person>
          <b:Person>
            <b:Last>Schafer</b:Last>
            <b:First>Andreas</b:First>
          </b:Person>
          <b:Person>
            <b:Last>Dray</b:Last>
            <b:First>Lynnette</b:First>
          </b:Person>
        </b:NameList>
      </b:Author>
    </b:Author>
    <b:ConferenceName>26th Congress of International Council of the Aeronautical Science</b:ConferenceName>
    <b:City>Anchorage</b:City>
    <b:RefOrder>102</b:RefOrder>
  </b:Source>
  <b:Source>
    <b:Tag>Tay06</b:Tag>
    <b:SourceType>ConferenceProceedings</b:SourceType>
    <b:Guid>{025175B3-33EB-4A6E-AC61-F4274BD5E302}</b:Guid>
    <b:Title>Integrated Transportation Network Design Optimization</b:Title>
    <b:Year>2006</b:Year>
    <b:ConferenceName>47th AIAA Conference</b:ConferenceName>
    <b:Author>
      <b:Author>
        <b:NameList>
          <b:Person>
            <b:Last>Taylor</b:Last>
            <b:First>C</b:First>
          </b:Person>
          <b:Person>
            <b:Last>Week</b:Last>
            <b:First>O</b:First>
          </b:Person>
        </b:NameList>
      </b:Author>
    </b:Author>
    <b:RefOrder>121</b:RefOrder>
  </b:Source>
  <b:Source>
    <b:Tag>Bow08</b:Tag>
    <b:SourceType>ConferenceProceedings</b:SourceType>
    <b:Guid>{C1B51AD0-9073-49F7-99D0-C73E0CD8B2B0}</b:Guid>
    <b:Title>Multiobjective Aircraft Optimization for minimum cost and emissions over specific route networks</b:Title>
    <b:Year>2008</b:Year>
    <b:ConferenceName>8th AIAA ATIO </b:ConferenceName>
    <b:Author>
      <b:Author>
        <b:NameList>
          <b:Person>
            <b:Last>Bower</b:Last>
            <b:First>Geofrey</b:First>
          </b:Person>
          <b:Person>
            <b:Last>Kroo</b:Last>
            <b:First>Ilan</b:First>
          </b:Person>
        </b:NameList>
      </b:Author>
    </b:Author>
    <b:RefOrder>27</b:RefOrder>
  </b:Source>
  <b:Source>
    <b:Tag>Dav14</b:Tag>
    <b:SourceType>JournalArticle</b:SourceType>
    <b:Guid>{B37C10C7-D9C2-47A8-B576-7424E7D85FC2}</b:Guid>
    <b:Title>Robust Approach for concurrent aircraft desing and airline network design</b:Title>
    <b:Year>2014</b:Year>
    <b:ConferenceName>Journal of Aircraft </b:ConferenceName>
    <b:Author>
      <b:Author>
        <b:NameList>
          <b:Person>
            <b:Last>Davendralingam</b:Last>
            <b:First>N</b:First>
          </b:Person>
          <b:Person>
            <b:Last>Crossley</b:Last>
            <b:First>William</b:First>
          </b:Person>
        </b:NameList>
      </b:Author>
    </b:Author>
    <b:Pages>1773-1783</b:Pages>
    <b:JournalName>Journal of Aircraft</b:JournalName>
    <b:Volume>51</b:Volume>
    <b:Issue>6</b:Issue>
    <b:RefOrder>126</b:RefOrder>
  </b:Source>
  <b:Source>
    <b:Tag>Dav10</b:Tag>
    <b:SourceType>ConferenceProceedings</b:SourceType>
    <b:Guid>{12189E1C-FAF3-452E-B06B-0AD3F3587EA1}</b:Guid>
    <b:Title>Robust Optimization of Aircraft Design and Airline Network Desing Incorporating Econometric Trends</b:Title>
    <b:Year>2010</b:Year>
    <b:ConferenceName>11th AIAA Aviation Technology</b:ConferenceName>
    <b:Author>
      <b:Author>
        <b:NameList>
          <b:Person>
            <b:Last>Davendralingam</b:Last>
            <b:First>Navindram</b:First>
          </b:Person>
          <b:Person>
            <b:Last>Crossley</b:Last>
            <b:First>William</b:First>
          </b:Person>
        </b:NameList>
      </b:Author>
    </b:Author>
    <b:RefOrder>115</b:RefOrder>
  </b:Source>
  <b:Source>
    <b:Tag>Ver06</b:Tag>
    <b:SourceType>ConferenceProceedings</b:SourceType>
    <b:Guid>{5CEC03FE-0282-48FF-8137-3CC91BFB2C9E}</b:Guid>
    <b:Title>Multi-Objective Design Optimization Framework for Conceptual Design of Families of Aircrafts</b:Title>
    <b:Year>2006</b:Year>
    <b:ConferenceName>44th AIAA Aerospace Sciences Meeting</b:ConferenceName>
    <b:Author>
      <b:Author>
        <b:NameList>
          <b:Person>
            <b:Last>Versiani</b:Last>
            <b:First>L</b:First>
          </b:Person>
          <b:Person>
            <b:Last>Paglione</b:Last>
            <b:First>Pedro</b:First>
          </b:Person>
          <b:Person>
            <b:Last>Silva de Matos</b:Last>
            <b:First>Bento</b:First>
          </b:Person>
        </b:NameList>
      </b:Author>
    </b:Author>
    <b:RefOrder>120</b:RefOrder>
  </b:Source>
  <b:Source>
    <b:Tag>Siq09</b:Tag>
    <b:SourceType>ConferenceProceedings</b:SourceType>
    <b:Guid>{C0625C29-B88D-40AB-94D9-0691B0211C1B}</b:Guid>
    <b:Title>The Suited Airliner for an Existing Airline Network</b:Title>
    <b:Year>2009</b:Year>
    <b:ConferenceName>11th AIAA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RefOrder>124</b:RefOrder>
  </b:Source>
  <b:Source>
    <b:Tag>Gro07</b:Tag>
    <b:SourceType>ArticleInAPeriodical</b:SourceType>
    <b:Guid>{7C7AD7AC-F053-4888-9CD5-6CB42AB2CA01}</b:Guid>
    <b:Title>Gravity models for airlines passenger volume estimation</b:Title>
    <b:Year>2007</b:Year>
    <b:Author>
      <b:Author>
        <b:NameList>
          <b:Person>
            <b:Last>Grosche</b:Last>
            <b:First>T</b:First>
          </b:Person>
          <b:Person>
            <b:Last>Rothlauf</b:Last>
            <b:First>F</b:First>
          </b:Person>
          <b:Person>
            <b:Last>Heinzl</b:Last>
            <b:First>A</b:First>
          </b:Person>
        </b:NameList>
      </b:Author>
    </b:Author>
    <b:Pages>175-183</b:Pages>
    <b:PeriodicalTitle>Journal of Air Transport Management</b:PeriodicalTitle>
    <b:RefOrder>14</b:RefOrder>
  </b:Source>
  <b:Source>
    <b:Tag>Woj00</b:Tag>
    <b:SourceType>Report</b:SourceType>
    <b:Guid>{83520CD9-59CA-441B-B9E0-E22F07407A20}</b:Guid>
    <b:Title>Airline Network Structure and the Gravity Model</b:Title>
    <b:Year>2000</b:Year>
    <b:Author>
      <b:Author>
        <b:NameList>
          <b:Person>
            <b:Last>Wojan</b:Last>
            <b:First>O</b:First>
          </b:Person>
        </b:NameList>
      </b:Author>
    </b:Author>
    <b:Publisher>University of Hamburg and Lufthansa Technik AG</b:Publisher>
    <b:City>Hamburg</b:City>
    <b:RefOrder>15</b:RefOrder>
  </b:Source>
  <b:Source>
    <b:Tag>ICA02</b:Tag>
    <b:SourceType>Report</b:SourceType>
    <b:Guid>{09A04922-69B5-4ABB-8F3B-C09ACBBBD844}</b:Guid>
    <b:Author>
      <b:Author>
        <b:Corporate>ICAO, International Civil Aviation Organization</b:Corporate>
      </b:Author>
    </b:Author>
    <b:Title>Manual of Implementation of a 300m (1000ft) vertical Separation Minimum between FL290 and FL410 - Doc 9574</b:Title>
    <b:Year>2002</b:Year>
    <b:City>Montreal</b:City>
    <b:RefOrder>188</b:RefOrder>
  </b:Source>
  <b:Source>
    <b:Tag>Int93</b:Tag>
    <b:SourceType>Report</b:SourceType>
    <b:Guid>{91ECB97B-2FCA-493A-A52A-24464EB0BF29}</b:Guid>
    <b:Author>
      <b:Author>
        <b:Corporate>ICAO, International Civial Avation Organization</b:Corporate>
      </b:Author>
    </b:Author>
    <b:Title>Manual of the ICAO Standard Atmosphere -  Doc.7488/3, Third Edition</b:Title>
    <b:Year>1993</b:Year>
    <b:City>Montreal</b:City>
    <b:RefOrder>186</b:RefOrder>
  </b:Source>
  <b:Source>
    <b:Tag>ICA01</b:Tag>
    <b:SourceType>Report</b:SourceType>
    <b:Guid>{A130A763-6B73-4AAC-8959-B9643CB95E37}</b:Guid>
    <b:Title>Annex 11 to the Convention on International Civil Aviation - Air Traffic Services</b:Title>
    <b:Year>2001</b:Year>
    <b:City>Monteral</b:City>
    <b:Author>
      <b:Author>
        <b:Corporate>ICAO, International Civial Aviation Organization</b:Corporate>
      </b:Author>
    </b:Author>
    <b:RefOrder>187</b:RefOrder>
  </b:Source>
  <b:Source>
    <b:Tag>Agê10</b:Tag>
    <b:SourceType>Report</b:SourceType>
    <b:Guid>{24B8A135-394C-4C91-9485-20644D4D7041}</b:Guid>
    <b:Author>
      <b:Author>
        <b:Corporate>Agência Nacional de Aviação Civil (ANAC)</b:Corporate>
      </b:Author>
    </b:Author>
    <b:Title>Regulamento Brasileiro de Aviação Civil No.121 - Requisitos Operacionais: Operações Domésticas, Suplemetares e de Bandeira</b:Title>
    <b:Year>2010</b:Year>
    <b:City>Brasília</b:City>
    <b:RefOrder>189</b:RefOrder>
  </b:Source>
  <b:Source>
    <b:Tag>Ben95</b:Tag>
    <b:SourceType>ConferenceProceedings</b:SourceType>
    <b:Guid>{AFD2AAF2-2B2C-45F9-A010-51B1FA0416D9}</b:Guid>
    <b:Title>An interactive educational tool for turbojet engines</b:Title>
    <b:Year>1995</b:Year>
    <b:Author>
      <b:Author>
        <b:NameList>
          <b:Person>
            <b:Last>Benson</b:Last>
            <b:First>Thomas</b:First>
          </b:Person>
        </b:NameList>
      </b:Author>
    </b:Author>
    <b:ConferenceName>AIAA 31st Joint Propulsion Conference Exibit</b:ConferenceName>
    <b:RefOrder>177</b:RefOrder>
  </b:Source>
  <b:Source>
    <b:Tag>NAS16</b:Tag>
    <b:SourceType>InternetSite</b:SourceType>
    <b:Guid>{AAA7EBF1-3A87-4542-9A92-88EB1CD13DAE}</b:Guid>
    <b:Author>
      <b:Author>
        <b:Corporate>NASA Glenn Research Center</b:Corporate>
      </b:Author>
    </b:Author>
    <b:Title>EngineSim Version1.8a</b:Title>
    <b:Year>2016</b:Year>
    <b:ProductionCompany>NASA</b:ProductionCompany>
    <b:YearAccessed>2018</b:YearAccessed>
    <b:MonthAccessed>January</b:MonthAccessed>
    <b:DayAccessed>30</b:DayAccessed>
    <b:URL>https://www.grc.nasa.gov/WWW/K-12/airplane/enginesim.html</b:URL>
    <b:RefOrder>208</b:RefOrder>
  </b:Source>
  <b:Source>
    <b:Tag>Sec15</b:Tag>
    <b:SourceType>ConferenceProceedings</b:SourceType>
    <b:Guid>{A8942AF6-B9C8-4954-8BE4-EC4B1A2D7939}</b:Guid>
    <b:Title>Airtificial Neural Networks Applied to Airplane Design</b:Title>
    <b:Year>2015</b:Year>
    <b:ConferenceName>53rd AIAA Aerospace Sciences Meeting, AIAA SciTech Forum</b:ConferenceName>
    <b:Author>
      <b:Author>
        <b:NameList>
          <b:Person>
            <b:Last>Secco</b:Last>
            <b:Middle>R</b:Middle>
            <b:First>Ney</b:First>
          </b:Person>
          <b:Person>
            <b:Last>Mattos</b:Last>
            <b:Middle>S</b:Middle>
            <b:First>Bento</b:First>
          </b:Person>
        </b:NameList>
      </b:Author>
    </b:Author>
    <b:RefOrder>56</b:RefOrder>
  </b:Source>
  <b:Source>
    <b:Tag>New79</b:Tag>
    <b:SourceType>ArticleInAPeriodical</b:SourceType>
    <b:Guid>{DBC327A1-005B-4347-B0AD-22E5D026C08B}</b:Guid>
    <b:LCID>en-US</b:LCID>
    <b:Title>Airport Capacity and Delays</b:Title>
    <b:PeriodicalTitle>Transportation Science</b:PeriodicalTitle>
    <b:Year>1979</b:Year>
    <b:Pages>201-241</b:Pages>
    <b:Author>
      <b:Author>
        <b:NameList>
          <b:Person>
            <b:Last>Newell</b:Last>
            <b:Middle>F.</b:Middle>
            <b:First>Gordon</b:First>
          </b:Person>
        </b:NameList>
      </b:Author>
    </b:Author>
    <b:RefOrder>201</b:RefOrder>
  </b:Source>
  <b:Source>
    <b:Tag>Rob57</b:Tag>
    <b:SourceType>JournalArticle</b:SourceType>
    <b:Guid>{3DE1FD1B-D320-477B-AEFD-A4CDA0A766C2}</b:Guid>
    <b:Title>The cosine-harvesine formula</b:Title>
    <b:JournalName>The Americal Mathematical Monthly</b:JournalName>
    <b:Year>1957</b:Year>
    <b:Pages>30-40</b:Pages>
    <b:Volume>64</b:Volume>
    <b:Issue>1</b:Issue>
    <b:Author>
      <b:Author>
        <b:NameList>
          <b:Person>
            <b:Last>Robusto</b:Last>
            <b:Middle>C</b:Middle>
            <b:First>Carl</b:First>
          </b:Person>
        </b:NameList>
      </b:Author>
    </b:Author>
    <b:RefOrder>183</b:RefOrder>
  </b:Source>
  <b:Source>
    <b:Tag>Bra20</b:Tag>
    <b:SourceType>Report</b:SourceType>
    <b:Guid>{0481DD96-8274-4C55-B4CC-B0B16A9417C2}</b:Guid>
    <b:Author>
      <b:Author>
        <b:Corporate>Brazilian Airspace Control Department</b:Corporate>
      </b:Author>
    </b:Author>
    <b:Title>Aeronautical Information Publication (AIP) - AGA Part</b:Title>
    <b:Year>2016</b:Year>
    <b:Publisher>Institute of Aeronautical Cartography</b:Publisher>
    <b:City>Rio de Janeiro</b:City>
    <b:RefOrder>209</b:RefOrder>
  </b:Source>
  <b:Source>
    <b:Tag>Mat171</b:Tag>
    <b:SourceType>InternetSite</b:SourceType>
    <b:Guid>{54CF65CE-CFB9-40A3-A3D5-C33EBB42702C}</b:Guid>
    <b:Title>Genetic Algorithm</b:Title>
    <b:ProductionCompany>MathWorks</b:ProductionCompany>
    <b:Year>2017</b:Year>
    <b:Month>December</b:Month>
    <b:YearAccessed>2017</b:YearAccessed>
    <b:MonthAccessed>December</b:MonthAccessed>
    <b:URL>https://www.mathworks.com/discovery/genetic-algorithm.html</b:URL>
    <b:LCID>en-US</b:LCID>
    <b:Author>
      <b:Author>
        <b:Corporate>MathWorks</b:Corporate>
      </b:Author>
    </b:Author>
    <b:InternetSiteTitle>MATLAB SIMULINK</b:InternetSiteTitle>
    <b:RefOrder>149</b:RefOrder>
  </b:Source>
  <b:Source>
    <b:Tag>Jan17</b:Tag>
    <b:SourceType>InternetSite</b:SourceType>
    <b:Guid>{6E1D83B4-98AB-409A-870A-9162B7E73D61}</b:Guid>
    <b:LCID>en-US</b:LCID>
    <b:Author>
      <b:Author>
        <b:Corporate>Jane's</b:Corporate>
      </b:Author>
    </b:Author>
    <b:Title>Jane's Aero Engines</b:Title>
    <b:ProductionCompany>IHS Markit</b:ProductionCompany>
    <b:Year>2017</b:Year>
    <b:Month>December</b:Month>
    <b:URL>https://janes.ihs.com/</b:URL>
    <b:RefOrder>150</b:RefOrder>
  </b:Source>
  <b:Source>
    <b:Tag>Dan12</b:Tag>
    <b:SourceType>Book</b:SourceType>
    <b:Guid>{D1AD4EAF-34E6-4884-A8A6-0B34FE6B8310}</b:Guid>
    <b:Author>
      <b:Author>
        <b:NameList>
          <b:Person>
            <b:Last>Raymer</b:Last>
            <b:First>Daniel</b:First>
          </b:Person>
        </b:NameList>
      </b:Author>
    </b:Author>
    <b:Title>Aircraft Design: A conceptual approach. 5th Edition and RDSWin STUDENT</b:Title>
    <b:Year>2012</b:Year>
    <b:City>Washington,D.C</b:City>
    <b:Publisher>American Institute of Aeronautics and Astronautics</b:Publisher>
    <b:RefOrder>33</b:RefOrder>
  </b:Source>
  <b:Source>
    <b:Tag>Gur16</b:Tag>
    <b:SourceType>JournalArticle</b:SourceType>
    <b:Guid>{C7F8BF4C-67D8-4D8B-9826-3314CEC32961}</b:Guid>
    <b:LCID>en-US</b:LCID>
    <b:Title>An integrated approach for airline scheduling, aircraft fleeting and routing with cruise speed control</b:Title>
    <b:JournalName>Transportation Research</b:JournalName>
    <b:Year>2016</b:Year>
    <b:Pages>38-57</b:Pages>
    <b:Volume>Part C</b:Volume>
    <b:Author>
      <b:Author>
        <b:NameList>
          <b:Person>
            <b:Last>Gurkan</b:Last>
            <b:First>H</b:First>
          </b:Person>
          <b:Person>
            <b:Last>Gureal</b:Last>
            <b:First>S</b:First>
          </b:Person>
          <b:Person>
            <b:Last>Altuk</b:Last>
            <b:First>S</b:First>
          </b:Person>
        </b:NameList>
      </b:Author>
    </b:Author>
    <b:RefOrder>210</b:RefOrder>
  </b:Source>
  <b:Source>
    <b:Tag>Dav09</b:Tag>
    <b:SourceType>ConferenceProceedings</b:SourceType>
    <b:Guid>{32B23A03-292E-4FB6-AFE1-9A8E3710ED4D}</b:Guid>
    <b:Title>Concurrent aicraft design and network design incorporating passenger demand models</b:Title>
    <b:Year>2009</b:Year>
    <b:ConferenceName>9th AIAA Aiation Technology</b:ConferenceName>
    <b:Author>
      <b:Author>
        <b:NameList>
          <b:Person>
            <b:Last>Davedralingam</b:Last>
            <b:First>N</b:First>
          </b:Person>
          <b:Person>
            <b:Last>Crossley</b:Last>
            <b:First>William</b:First>
          </b:Person>
        </b:NameList>
      </b:Author>
    </b:Author>
    <b:RefOrder>127</b:RefOrder>
  </b:Source>
  <b:Source>
    <b:Tag>Hwa16</b:Tag>
    <b:SourceType>ConferenceProceedings</b:SourceType>
    <b:Guid>{674252DD-A41C-42E6-9804-90D26DF743AB}</b:Guid>
    <b:LCID>en-US</b:LCID>
    <b:Title>Allocation-mission-design optimization of next-generation aircraft using a parallel computational framework</b:Title>
    <b:Year>2016</b:Year>
    <b:ConferenceName>57th AIAA/ASCE/AHS/ASC Structures, Structural Dynamics, and Materials Conference, AIAA SciTech Forum,</b:ConferenceName>
    <b:City>San Diego</b:City>
    <b:Author>
      <b:Author>
        <b:NameList>
          <b:Person>
            <b:Last>Hwang</b:Last>
            <b:Middle>T.</b:Middle>
            <b:First>John</b:First>
          </b:Person>
          <b:Person>
            <b:Last>Martins</b:Last>
            <b:Middle>R.</b:Middle>
            <b:First>Joaquim</b:First>
          </b:Person>
        </b:NameList>
      </b:Author>
    </b:Author>
    <b:RefOrder>130</b:RefOrder>
  </b:Source>
  <b:Source>
    <b:Tag>Cab06</b:Tag>
    <b:SourceType>ConferenceProceedings</b:SourceType>
    <b:Guid>{4793076D-3881-4A1F-9818-6F5CE92E27F8}</b:Guid>
    <b:Title>Multi-Objective Design Optimization Framework for Conceptual Design of Families of Aircraft</b:Title>
    <b:Year>2006</b:Year>
    <b:ConferenceName>44th AIAA Aerospace Sciences Meeting and Exhibit</b:ConferenceName>
    <b:City>Reno</b:City>
    <b:Author>
      <b:Author>
        <b:NameList>
          <b:Person>
            <b:Last>Cabral</b:Last>
            <b:Middle>Versiani</b:Middle>
            <b:First>Leonardo</b:First>
          </b:Person>
          <b:Person>
            <b:Last>Paglione</b:Last>
            <b:First>Pedro</b:First>
          </b:Person>
          <b:Person>
            <b:Last>Mattos</b:Last>
            <b:Middle>Silva</b:Middle>
            <b:First>Bento</b:First>
          </b:Person>
        </b:NameList>
      </b:Author>
    </b:Author>
    <b:RefOrder>82</b:RefOrder>
  </b:Source>
  <b:Source>
    <b:Tag>EspaçoReservado1</b:Tag>
    <b:SourceType>ConferenceProceedings</b:SourceType>
    <b:Guid>{DACD402B-D3B4-4CDA-BB5B-6A64229E3E2C}</b:Guid>
    <b:Title>The Suited Airliner for an Existing Airline Network</b:Title>
    <b:Year>2009</b:Year>
    <b:ConferenceName>50th AIAA/ASME/ASCE/AHS/ASC Structures, Structural Dynamics, and Materials Conference</b:ConferenceName>
    <b:City>California</b:City>
    <b:Author>
      <b:Author>
        <b:NameList>
          <b:Person>
            <b:Last>Siqueira</b:Last>
            <b:First>Lisandro</b:First>
          </b:Person>
          <b:Person>
            <b:Last>Mattos</b:Last>
            <b:Middle>Silva</b:Middle>
            <b:First>Bento</b:First>
          </b:Person>
          <b:Person>
            <b:Last>Loureiro</b:Last>
            <b:First>Vitor</b:First>
          </b:Person>
        </b:NameList>
      </b:Author>
    </b:Author>
    <b:RefOrder>83</b:RefOrder>
  </b:Source>
  <b:Source>
    <b:Tag>Bal96</b:Tag>
    <b:SourceType>ArticleInAPeriodical</b:SourceType>
    <b:Guid>{200CBC1A-72D3-4ED4-8CE5-D2D0A4698570}</b:Guid>
    <b:Title>Optimization of coupled systems - A critical overview of approaches</b:Title>
    <b:PeriodicalTitle>AIAA Journal</b:PeriodicalTitle>
    <b:Year>1996</b:Year>
    <b:LCID>en-US</b:LCID>
    <b:Author>
      <b:Author>
        <b:NameList>
          <b:Person>
            <b:Last>Balling</b:Last>
            <b:Middle>J.</b:Middle>
            <b:First>R.</b:First>
          </b:Person>
          <b:Person>
            <b:Last>Sobieszczanski-Sobieski</b:Last>
            <b:First>J.</b:First>
          </b:Person>
        </b:NameList>
      </b:Author>
    </b:Author>
    <b:Edition>1</b:Edition>
    <b:Volume>34</b:Volume>
    <b:RefOrder>40</b:RefOrder>
  </b:Source>
  <b:Source>
    <b:Tag>Que05</b:Tag>
    <b:SourceType>ArticleInAPeriodical</b:SourceType>
    <b:Guid>{3C56295D-DC8C-4201-80F5-D55269B30D60}</b:Guid>
    <b:Title>Surrogated Based Analysis and Optimization</b:Title>
    <b:PeriodicalTitle>Progress in Aerospace Sciences</b:PeriodicalTitle>
    <b:Year>2005</b:Year>
    <b:Pages>1-28</b:Pages>
    <b:Author>
      <b:Author>
        <b:NameList>
          <b:Person>
            <b:Last>Queipo</b:Last>
            <b:Middle>V.</b:Middle>
            <b:First>Nestor</b:First>
          </b:Person>
          <b:Person>
            <b:Last>Haftka</b:Last>
            <b:First>Raphael</b:First>
          </b:Person>
          <b:Person>
            <b:Last>Shyy</b:Last>
            <b:First>Shei</b:First>
          </b:Person>
          <b:Person>
            <b:Last>Goel</b:Last>
            <b:First>Tushar</b:First>
          </b:Person>
          <b:Person>
            <b:Last>Vaidyanathan</b:Last>
            <b:First>Rajkumar</b:First>
          </b:Person>
          <b:Person>
            <b:Last>Tucker</b:Last>
            <b:Middle>Kevin</b:Middle>
            <b:First>P.</b:First>
          </b:Person>
        </b:NameList>
      </b:Author>
    </b:Author>
    <b:RefOrder>54</b:RefOrder>
  </b:Source>
  <b:Source>
    <b:Tag>Isi02</b:Tag>
    <b:SourceType>Report</b:SourceType>
    <b:Guid>{90A50200-3CED-4BCF-86E3-662BD90FEFAF}</b:Guid>
    <b:Title>Quasi-Analytical Modelling and Optimisation Techniques for Transport Aircraft Design</b:Title>
    <b:Year>2002</b:Year>
    <b:Publisher>Royal Stockholm of Technology (KTH)</b:Publisher>
    <b:City>Stockholm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RefOrder>44</b:RefOrder>
  </b:Source>
  <b:Source>
    <b:Tag>Cav06</b:Tag>
    <b:SourceType>ConferenceProceedings</b:SourceType>
    <b:Guid>{F2D34696-D12B-4060-96D0-65EBA96D9A0C}</b:Guid>
    <b:Title>Optimal Conceptual Design of Transport Aircraft </b:Title>
    <b:Year>2006</b:Year>
    <b:City>Portsmouth</b:City>
    <b:LCID>en-US</b:LCID>
    <b:ConferenceName>11th AIAA/ISSMO Multidisciplinary Analysis and Optimization Conference </b:ConferenceName>
    <b:Author>
      <b:Author>
        <b:NameList>
          <b:Person>
            <b:Last>Cavalcanti</b:Last>
            <b:First>Juliano</b:First>
          </b:Person>
          <b:Person>
            <b:Last>Mattos</b:Last>
            <b:Middle>Silva</b:Middle>
            <b:First>Bento</b:First>
          </b:Person>
          <b:Person>
            <b:Last>Paglione</b:Last>
            <b:First>Pedro</b:First>
          </b:Person>
        </b:NameList>
      </b:Author>
    </b:Author>
    <b:RefOrder>119</b:RefOrder>
  </b:Source>
  <b:Source>
    <b:Tag>Hen09</b:Tag>
    <b:SourceType>Report</b:SourceType>
    <b:Guid>{6697FF73-632E-45E7-A939-C154F3F0EE96}</b:Guid>
    <b:Title>Multidisciplinary Design Optimization of Airframe and Engine for Emissions Reduction</b:Title>
    <b:Year>2009</b:Year>
    <b:City>Toronto</b:City>
    <b:LCID>en-US</b:LCID>
    <b:Publisher>Master Thesis, Uniersity of Toronto</b:Publisher>
    <b:Author>
      <b:Author>
        <b:NameList>
          <b:Person>
            <b:Last>Henderson</b:Last>
            <b:First>Ryan</b:First>
          </b:Person>
        </b:NameList>
      </b:Author>
    </b:Author>
    <b:RefOrder>45</b:RefOrder>
  </b:Source>
  <b:Source>
    <b:Tag>Cro05</b:Tag>
    <b:SourceType>ConferenceProceedings</b:SourceType>
    <b:Guid>{DD346B0A-E787-4287-BFD1-E89162111C43}</b:Guid>
    <b:Title>System of Systems Inspired Aircraft Sizing Applied to Commercial Aircraft / Airline Problems</b:Title>
    <b:Year>2005</b:Year>
    <b:City>Arlington</b:City>
    <b:LCID>en-US</b:LCID>
    <b:ConferenceName>AIAA 5th Aviation, Technology, Integration, and Operations Conference (ATIO)</b:ConferenceName>
    <b:Author>
      <b:Author>
        <b:NameList>
          <b:Person>
            <b:Last>Crossley</b:Last>
            <b:Middle>A.</b:Middle>
            <b:First>William</b:First>
          </b:Person>
          <b:Person>
            <b:Last>Mane</b:Last>
            <b:First>Muharrem</b:First>
          </b:Person>
        </b:NameList>
      </b:Author>
    </b:Author>
    <b:RefOrder>116</b:RefOrder>
  </b:Source>
  <b:Source>
    <b:Tag>Nus09</b:Tag>
    <b:SourceType>ConferenceProceedings</b:SourceType>
    <b:Guid>{B9E77F7D-2593-444E-9F87-F63F0B1B9DA0}</b:Guid>
    <b:Title>Concurrent Aircraft Design and Variable Resource Allocation in Large Scale Fleet Networks</b:Title>
    <b:Year>2009</b:Year>
    <b:ConferenceName>9th AIAA Aviation Technology, Integration, and Operations Conference (ATIO) </b:ConferenceName>
    <b:Author>
      <b:Author>
        <b:NameList>
          <b:Person>
            <b:Last>Nusawardhana</b:Last>
          </b:Person>
          <b:Person>
            <b:Last>Crossley</b:Last>
            <b:Middle>A.</b:Middle>
            <b:First>William</b:First>
          </b:Person>
        </b:NameList>
      </b:Author>
    </b:Author>
    <b:LCID>en-US</b:LCID>
    <b:RefOrder>117</b:RefOrder>
  </b:Source>
  <b:Source>
    <b:Tag>Zan95</b:Tag>
    <b:SourceType>Report</b:SourceType>
    <b:Guid>{1C6ABCA2-3DC3-4A3E-BC7E-D717E21DAD2F}</b:Guid>
    <b:Title>Solving Large-Scale Linear Programs by Interior-Point Methods under MATLAB environment</b:Title>
    <b:Year>1995</b:Year>
    <b:City>Baltimore</b:City>
    <b:Author>
      <b:Author>
        <b:NameList>
          <b:Person>
            <b:Last>Zang</b:Last>
            <b:First>Y.</b:First>
          </b:Person>
        </b:NameList>
      </b:Author>
    </b:Author>
    <b:Department>Department of Mathmatics and Statistics</b:Department>
    <b:Institution>University of Maryland</b:Institution>
    <b:RefOrder>211</b:RefOrder>
  </b:Source>
  <b:Source>
    <b:Tag>Kun10</b:Tag>
    <b:SourceType>Book</b:SourceType>
    <b:Guid>{F552046C-92C0-4DB4-B8CA-F5797BCDF19C}</b:Guid>
    <b:LCID>en-US</b:LCID>
    <b:Title>Aircraft Design</b:Title>
    <b:Year>2010</b:Year>
    <b:Publisher>Cambridge University Press</b:Publisher>
    <b:Author>
      <b:Author>
        <b:NameList>
          <b:Person>
            <b:Last>Kundu</b:Last>
            <b:Middle>Kumar</b:Middle>
            <b:First>Ajoy</b:First>
          </b:Person>
        </b:NameList>
      </b:Author>
    </b:Author>
    <b:RefOrder>212</b:RefOrder>
  </b:Source>
  <b:Source>
    <b:Tag>Tor13</b:Tag>
    <b:SourceType>Book</b:SourceType>
    <b:Guid>{D9D9ADC7-BAE8-4383-8D34-E58796EDFD84}</b:Guid>
    <b:LCID>en-US</b:LCID>
    <b:Title>Advanced Aircraft Design</b:Title>
    <b:Year>2013</b:Year>
    <b:Publisher>Wiley &amp; Sons</b:Publisher>
    <b:Author>
      <b:Author>
        <b:NameList>
          <b:Person>
            <b:Last>Torenbeek</b:Last>
            <b:First>Egbert</b:First>
          </b:Person>
        </b:NameList>
      </b:Author>
    </b:Author>
    <b:RefOrder>22</b:RefOrder>
  </b:Source>
  <b:Source>
    <b:Tag>Mat03</b:Tag>
    <b:SourceType>ConferenceProceedings</b:SourceType>
    <b:Guid>{6F6B45EA-A22C-484B-B443-A0A5656D55D2}</b:Guid>
    <b:Title>Considerations about Winglet Design</b:Title>
    <b:Year>2003</b:Year>
    <b:Author>
      <b:Author>
        <b:NameList>
          <b:Person>
            <b:Last>Mattos</b:Last>
            <b:Middle>S</b:Middle>
            <b:First>Bento</b:First>
          </b:Person>
          <b:Person>
            <b:Last>Puppin-Macedo</b:Last>
            <b:First>A</b:First>
          </b:Person>
          <b:Person>
            <b:Last>Silva Filho</b:Last>
            <b:First>Durval</b:First>
          </b:Person>
        </b:NameList>
      </b:Author>
    </b:Author>
    <b:ConferenceName>21st AIAA Applied Aerodynamics Conference</b:ConferenceName>
    <b:LCID>en-US</b:LCID>
    <b:RefOrder>166</b:RefOrder>
  </b:Source>
  <b:Source>
    <b:Tag>van02</b:Tag>
    <b:SourceType>ArticleInAPeriodical</b:SourceType>
    <b:Guid>{7E91B32C-1560-4706-9283-4FF75FC2FA03}</b:Guid>
    <b:LCID>en-US</b:LCID>
    <b:Title>The aerodynamic design of multi-element high-lift systems</b:Title>
    <b:Year>2002</b:Year>
    <b:Author>
      <b:Author>
        <b:NameList>
          <b:Person>
            <b:Last>van Dam</b:Last>
            <b:Middle>P.</b:Middle>
            <b:First>C.</b:First>
          </b:Person>
        </b:NameList>
      </b:Author>
    </b:Author>
    <b:PeriodicalTitle>Progress in Aerospace Sciences</b:PeriodicalTitle>
    <b:Pages>101-144</b:Pages>
    <b:Publisher>Elsevier</b:Publisher>
    <b:Volume>38</b:Volume>
    <b:RefOrder>174</b:RefOrder>
  </b:Source>
  <b:Source>
    <b:Tag>Sin17</b:Tag>
    <b:SourceType>Report</b:SourceType>
    <b:Guid>{F544C2BC-92A6-400D-9E0C-F3EBE31A3898}</b:Guid>
    <b:Title>A Medium-Fidelity Method for Rapid Maximum Lift Estimation</b:Title>
    <b:Year>2017</b:Year>
    <b:LCID>en-US</b:LCID>
    <b:Publisher>Delft University</b:Publisher>
    <b:City>Delft</b:City>
    <b:Author>
      <b:Author>
        <b:NameList>
          <b:Person>
            <b:Last>Singh</b:Last>
            <b:First>B.</b:First>
          </b:Person>
        </b:NameList>
      </b:Author>
    </b:Author>
    <b:ThesisType>Master Thesis</b:ThesisType>
    <b:RefOrder>172</b:RefOrder>
  </b:Source>
  <b:Source>
    <b:Tag>Dre18</b:Tag>
    <b:SourceType>DocumentFromInternetSite</b:SourceType>
    <b:Guid>{4418BCF0-1B31-4681-9744-651E7C803DA2}</b:Guid>
    <b:Title>XFOIL - Subsonic Airfoil Development System</b:Title>
    <b:Year>2018</b:Year>
    <b:LCID>en-US</b:LCID>
    <b:Month>October</b:Month>
    <b:YearAccessed>2018</b:YearAccessed>
    <b:MonthAccessed>October</b:MonthAccessed>
    <b:URL>http://web.mit.edu/drela/Public/web/xfoil/</b:URL>
    <b:Author>
      <b:Author>
        <b:NameList>
          <b:Person>
            <b:Last>Drela</b:Last>
            <b:First>Mark</b:First>
          </b:Person>
        </b:NameList>
      </b:Author>
    </b:Author>
    <b:RefOrder>173</b:RefOrder>
  </b:Source>
  <b:Source>
    <b:Tag>Mat95</b:Tag>
    <b:SourceType>Report</b:SourceType>
    <b:Guid>{D41ACD4C-7A8F-4B4F-9425-8C4F979DC14D}</b:Guid>
    <b:Title>Numerischer Entwurf von transsonischen Flügeln und Tragflügelprofilen unter Anwendung des AF2-Algorithmus zur Lösung de vollständigen Potentialgleichung</b:Title>
    <b:Year>1995</b:Year>
    <b:LCID>en-US</b:LCID>
    <b:Publisher>Universität Stuttgart</b:Publisher>
    <b:City>Stuttgart</b:City>
    <b:Author>
      <b:Author>
        <b:NameList>
          <b:Person>
            <b:Last>Mattos</b:Last>
            <b:Middle>Silva</b:Middle>
            <b:First>Bento</b:First>
          </b:Person>
        </b:NameList>
      </b:Author>
    </b:Author>
    <b:ThesisType>PhD Thesis</b:ThesisType>
    <b:RefOrder>165</b:RefOrder>
  </b:Source>
  <b:Source>
    <b:Tag>Fon93</b:Tag>
    <b:SourceType>ConferenceProceedings</b:SourceType>
    <b:Guid>{4718D82C-476C-4446-BB6C-E222D1EAD7E8}</b:Guid>
    <b:Title>Genetic Algorithms for Multiobjective Optimization: Formulation, Discussion and Generalization</b:Title>
    <b:Year>1993</b:Year>
    <b:Publisher>S. Forrest</b:Publisher>
    <b:City>San Mateo (CA)</b:City>
    <b:ConferenceName>Proceedings of the Fith International Conference</b:ConferenceName>
    <b:Author>
      <b:Author>
        <b:NameList>
          <b:Person>
            <b:Last>Fonseca</b:Last>
            <b:Middle>M.</b:Middle>
            <b:First>C.</b:First>
          </b:Person>
          <b:Person>
            <b:Last>Fleming</b:Last>
            <b:Middle>J.</b:Middle>
            <b:First>P.</b:First>
          </b:Person>
        </b:NameList>
      </b:Author>
    </b:Author>
    <b:RefOrder>85</b:RefOrder>
  </b:Source>
  <b:Source>
    <b:Tag>Med17</b:Tag>
    <b:SourceType>Misc</b:SourceType>
    <b:Guid>{DA1A0DA1-1188-4F8B-9D26-43D20472914E}</b:Guid>
    <b:LCID>en-US</b:LCID>
    <b:Title>Allocation of aircraft to flights considering aircraft operational, maintenance and performance restrictions</b:Title>
    <b:Year>2017</b:Year>
    <b:Author>
      <b:Author>
        <b:NameList>
          <b:Person>
            <b:Last>Medau</b:Last>
            <b:First>Joao</b:First>
            <b:Middle>Carlos</b:Middle>
          </b:Person>
        </b:NameList>
      </b:Author>
    </b:Author>
    <b:City>São Paulo</b:City>
    <b:Publisher>University of São Paulo</b:Publisher>
    <b:RefOrder>213</b:RefOrder>
  </b:Source>
  <b:Source>
    <b:Tag>Cae17</b:Tag>
    <b:SourceType>JournalArticle</b:SourceType>
    <b:Guid>{EBF2B01C-5D3A-41C3-8CA0-9FCB373CA2E0}</b:Guid>
    <b:Title>An exact model for airline flight network optimization based on transport momentum and load factor</b:Title>
    <b:Year>2017</b:Year>
    <b:JournalName>Transportes</b:JournalName>
    <b:Pages>14-26</b:Pages>
    <b:Author>
      <b:Author>
        <b:NameList>
          <b:Person>
            <b:Last>Caetano</b:Last>
            <b:Middle>Jorge</b:Middle>
            <b:First>Daniel</b:First>
          </b:Person>
          <b:Person>
            <b:Last>Gualda</b:Last>
            <b:Middle>D.F.</b:Middle>
            <b:First>Nicolau</b:First>
          </b:Person>
        </b:NameList>
      </b:Author>
    </b:Author>
    <b:LCID>en-US</b:LCID>
    <b:RefOrder>103</b:RefOrder>
  </b:Source>
  <b:Source>
    <b:Tag>Mat18</b:Tag>
    <b:SourceType>Book</b:SourceType>
    <b:Guid>{0B7336E2-BBCD-48CE-AA96-65C10E99A550}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City>Sharjah</b:City>
    <b:BookTitle>Conceptual Design of Green Transport Airplane.</b:BookTitle>
    <b:RefOrder>12</b:RefOrder>
  </b:Source>
  <b:Source>
    <b:Tag>OCo01</b:Tag>
    <b:SourceType>Book</b:SourceType>
    <b:Guid>{6E21199C-4ECB-4D6C-A89F-F837DECC40AF}</b:Guid>
    <b:Title>Am introduction to airline economics</b:Title>
    <b:Year>2001</b:Year>
    <b:Publisher>Greenwood Publishing Group</b:Publisher>
    <b:City>Westport, United States of America</b:City>
    <b:Author>
      <b:Author>
        <b:NameList>
          <b:Person>
            <b:Last>O´Connor</b:Last>
            <b:First>William</b:First>
            <b:Middle>E.</b:Middle>
          </b:Person>
        </b:NameList>
      </b:Author>
    </b:Author>
    <b:RefOrder>16</b:RefOrder>
  </b:Source>
  <b:Source>
    <b:Tag>Tay07</b:Tag>
    <b:SourceType>Report</b:SourceType>
    <b:Guid>{B5A7D629-E165-4DC7-8464-4B3F9B821DA3}</b:Guid>
    <b:Author>
      <b:Author>
        <b:NameList>
          <b:Person>
            <b:Last>Taylor</b:Last>
            <b:Middle>P</b:Middle>
            <b:First>Christine</b:First>
          </b:Person>
        </b:NameList>
      </b:Author>
    </b:Author>
    <b:Title>Integrated transportation system design optimization</b:Title>
    <b:Year>2007</b:Year>
    <b:City>Boston, United States of America</b:City>
    <b:Institution>Massachusetts Institute of Technology</b:Institution>
    <b:ThesisType>Doctoral DIssertation</b:ThesisType>
    <b:RefOrder>26</b:RefOrder>
  </b:Source>
  <b:Source>
    <b:Tag>Coe07</b:Tag>
    <b:SourceType>Book</b:SourceType>
    <b:Guid>{57CE51FD-0E02-443E-996A-2C3CAA278C15}</b:Guid>
    <b:Title>Evolutionary Algorithms for Solving Multi-Objective Problems</b:Title>
    <b:Year>2007</b:Year>
    <b:Publisher>Springer</b:Publisher>
    <b:City>Urbana, United States of America</b:City>
    <b:Author>
      <b:Author>
        <b:NameList>
          <b:Person>
            <b:Last>Coello</b:Last>
            <b:First>C.A.</b:First>
          </b:Person>
          <b:Person>
            <b:Last>Lamont</b:Last>
            <b:First>G.A</b:First>
          </b:Person>
          <b:Person>
            <b:Last>Veldhuizen</b:Last>
            <b:First>D.A.</b:First>
          </b:Person>
        </b:NameList>
      </b:Author>
    </b:Author>
    <b:RefOrder>72</b:RefOrder>
  </b:Source>
  <b:Source>
    <b:Tag>Sob85</b:Tag>
    <b:SourceType>JournalArticle</b:SourceType>
    <b:Guid>{EA6E41B2-658D-44B8-BB29-F85F9F2DF1D2}</b:Guid>
    <b:Title>Structural otimization by multi-level decomposition</b:Title>
    <b:Year>1985</b:Year>
    <b:JournalName>AIAA Journal</b:JournalName>
    <b:Pages>1775-1782</b:Pages>
    <b:Author>
      <b:Author>
        <b:NameList>
          <b:Person>
            <b:Last>Sobieski</b:Last>
            <b:First>S.</b:First>
          </b:Person>
          <b:Person>
            <b:Last>Jaroslaw</b:Last>
            <b:Middle>B.</b:Middle>
            <b:First>James</b:First>
          </b:Person>
          <b:Person>
            <b:Last>Agustine</b:Last>
            <b:Middle>R.</b:Middle>
            <b:First>Dovi</b:First>
          </b:Person>
        </b:NameList>
      </b:Author>
    </b:Author>
    <b:RefOrder>71</b:RefOrder>
  </b:Source>
  <b:Source>
    <b:Tag>Leo05</b:Tag>
    <b:SourceType>Report</b:SourceType>
    <b:Guid>{C802D797-7116-4F8C-A3D2-5FF6C0871D46}</b:Guid>
    <b:Title>Wing Planform Optimization via an Adjoint Method.PhD Dissertation</b:Title>
    <b:Year>2005</b:Year>
    <b:Author>
      <b:Author>
        <b:NameList>
          <b:Person>
            <b:Last>Leoviriyakit</b:Last>
            <b:First>K.</b:First>
          </b:Person>
        </b:NameList>
      </b:Author>
    </b:Author>
    <b:City>Standford,United States</b:City>
    <b:Institution>Stanford University</b:Institution>
    <b:RefOrder>66</b:RefOrder>
  </b:Source>
  <b:Source>
    <b:Tag>Nes04</b:Tag>
    <b:SourceType>Book</b:SourceType>
    <b:Guid>{CB5BB5AC-B360-4A32-A694-7AB0D5E58D7B}</b:Guid>
    <b:Title>Introductory Lectures on Convex Optimization. A Basic Course</b:Title>
    <b:Year>2004</b:Year>
    <b:Publisher>Springer</b:Publisher>
    <b:City>New York, United States of America</b:City>
    <b:Author>
      <b:Author>
        <b:NameList>
          <b:Person>
            <b:Last>Nestorov</b:Last>
            <b:First>Yurri</b:First>
          </b:Person>
        </b:NameList>
      </b:Author>
    </b:Author>
    <b:RefOrder>67</b:RefOrder>
  </b:Source>
  <b:Source>
    <b:Tag>Hes52</b:Tag>
    <b:SourceType>ArticleInAPeriodical</b:SourceType>
    <b:Guid>{B55CA769-5150-4EF1-86E2-5927008B0BDB}</b:Guid>
    <b:Title>Methods of Conjugate Gradients for Solving Linear Systems</b:Title>
    <b:Year>1952</b:Year>
    <b:PeriodicalTitle>Journal of Research of the National Bureau of Standards</b:PeriodicalTitle>
    <b:Month>December</b:Month>
    <b:Author>
      <b:Author>
        <b:NameList>
          <b:Person>
            <b:Last>Hestenes</b:Last>
            <b:Middle>R.</b:Middle>
            <b:First>Magnus</b:First>
          </b:Person>
          <b:Person>
            <b:Last>Stiefel</b:Last>
            <b:First>Eduard</b:First>
          </b:Person>
        </b:NameList>
      </b:Author>
      <b:Editor>
        <b:NameList>
          <b:Person>
            <b:Last>Office</b:Last>
            <b:First>US</b:First>
            <b:Middle>Government Printing</b:Middle>
          </b:Person>
        </b:NameList>
      </b:Editor>
    </b:Author>
    <b:RefOrder>68</b:RefOrder>
  </b:Source>
  <b:Source>
    <b:Tag>Mar19</b:Tag>
    <b:SourceType>JournalArticle</b:SourceType>
    <b:Guid>{C61DCC69-39E7-4FD0-8E37-06C570983619}</b:Guid>
    <b:Author>
      <b:Author>
        <b:NameList>
          <b:Person>
            <b:Last>Tedford</b:Last>
            <b:Middle>P.</b:Middle>
            <b:First>N.</b:First>
          </b:Person>
          <b:Person>
            <b:Last>Martins</b:Last>
            <b:Middle>R.</b:Middle>
            <b:First>J.</b:First>
          </b:Person>
        </b:NameList>
      </b:Author>
    </b:Author>
    <b:Title>Benchmarking multidisciplinary design optimization algorithms</b:Title>
    <b:InternetSiteTitle>MDO Lab - Michigan University</b:InternetSiteTitle>
    <b:Year>2009</b:Year>
    <b:Month>03</b:Month>
    <b:Day>20</b:Day>
    <b:JournalName>Optimization Engineering</b:JournalName>
    <b:Pages>159-183</b:Pages>
    <b:Publisher>Springer Science</b:Publisher>
    <b:RefOrder>62</b:RefOrder>
  </b:Source>
  <b:Source>
    <b:Tag>Kan83</b:Tag>
    <b:SourceType>Book</b:SourceType>
    <b:Guid>{B2A38EE7-51F1-40BC-BE58-AC2F8CDAB938}</b:Guid>
    <b:Title>Transportantion Demand Analysis</b:Title>
    <b:Year>1983</b:Year>
    <b:Publisher>McGraw-Hill</b:Publisher>
    <b:Author>
      <b:Author>
        <b:NameList>
          <b:Person>
            <b:Last>Kanafani</b:Last>
            <b:First>A.K.</b:First>
          </b:Person>
        </b:NameList>
      </b:Author>
    </b:Author>
    <b:RefOrder>109</b:RefOrder>
  </b:Source>
  <b:Source>
    <b:Tag>Ola17</b:Tag>
    <b:SourceType>JournalArticle</b:SourceType>
    <b:Guid>{626D472E-6717-4A47-B8A3-B2ED25214787}</b:Guid>
    <b:Title>Gravitational analysis of the air transport network. Application to the case of Colombia</b:Title>
    <b:Year>2017</b:Year>
    <b:Pages>51-58</b:Pages>
    <b:Author>
      <b:Author>
        <b:NameList>
          <b:Person>
            <b:Last>Olariaga</b:Last>
            <b:First>O.D.</b:First>
          </b:Person>
          <b:Person>
            <b:Last>Bolívar</b:Last>
            <b:First>N.</b:First>
          </b:Person>
          <b:Person>
            <b:Last>Gutiérrez</b:Last>
            <b:First>R.M.</b:First>
          </b:Person>
          <b:Person>
            <b:Last>Galeana</b:Last>
            <b:First>O.R.</b:First>
          </b:Person>
        </b:NameList>
      </b:Author>
    </b:Author>
    <b:JournalName>Transportation Research Procedia</b:JournalName>
    <b:Volume>33</b:Volume>
    <b:DOI>doi.org/10.1016/j.trpro.2018.10.075</b:DOI>
    <b:RefOrder>114</b:RefOrder>
  </b:Source>
  <b:Source>
    <b:Tag>Gur14</b:Tag>
    <b:SourceType>ArticleInAPeriodical</b:SourceType>
    <b:Guid>{E7C2D87A-E8C2-4907-80F9-DBC26E39CE22}</b:Guid>
    <b:Title>An integrated approach for airline scheduling, aircraft fleeting and routing with cruise speed control</b:Title>
    <b:Year>2014</b:Year>
    <b:Pages>38-57</b:Pages>
    <b:PeriodicalTitle>Transportantion research Part C- Emerging Technologies</b:PeriodicalTitle>
    <b:Author>
      <b:Author>
        <b:NameList>
          <b:Person>
            <b:Last>Gurkan</b:Last>
            <b:First>H.</b:First>
          </b:Person>
          <b:Person>
            <b:Last>Gurel</b:Last>
            <b:First>S.</b:First>
          </b:Person>
          <b:Person>
            <b:Last>Akturk</b:Last>
            <b:First>M.S.</b:First>
          </b:Person>
        </b:NameList>
      </b:Author>
    </b:Author>
    <b:Volume>68</b:Volume>
    <b:RefOrder>20</b:RefOrder>
  </b:Source>
  <b:Source>
    <b:Tag>Kla05</b:Tag>
    <b:SourceType>ArticleInAPeriodical</b:SourceType>
    <b:Guid>{DFF02A70-74D7-4C07-A42B-FC9D60F45A5D}</b:Guid>
    <b:Title>Large-scale models in the airline industry</b:Title>
    <b:PeriodicalTitle>Column generation</b:PeriodicalTitle>
    <b:Year>2005</b:Year>
    <b:Pages>163-197</b:Pages>
    <b:Author>
      <b:Author>
        <b:NameList>
          <b:Person>
            <b:Last>Klabjan</b:Last>
            <b:First>D.</b:First>
          </b:Person>
        </b:NameList>
      </b:Author>
    </b:Author>
    <b:Publisher>Springer</b:Publisher>
    <b:RefOrder>17</b:RefOrder>
  </b:Source>
  <b:Source>
    <b:Tag>Don16</b:Tag>
    <b:SourceType>ArticleInAPeriodical</b:SourceType>
    <b:Guid>{FF84703D-9912-4238-A7E4-55ED5405BBE5}</b:Guid>
    <b:Title>An integrated flight scheduling and fleet assignment method based on a discrete choice model</b:Title>
    <b:PeriodicalTitle>Computers &amp; Industrial Engineering</b:PeriodicalTitle>
    <b:Year>2016</b:Year>
    <b:Pages>195-210</b:Pages>
    <b:Author>
      <b:Author>
        <b:NameList>
          <b:Person>
            <b:Last>Dong</b:Last>
            <b:First>Z.</b:First>
          </b:Person>
          <b:Person>
            <b:Last>Yu</b:Last>
            <b:First>C.</b:First>
          </b:Person>
          <b:Person>
            <b:Last>Hyk</b:Last>
            <b:First>H.L.</b:First>
          </b:Person>
        </b:NameList>
      </b:Author>
    </b:Author>
    <b:Volume>98</b:Volume>
    <b:RefOrder>106</b:RefOrder>
  </b:Source>
  <b:Source>
    <b:Tag>Saw12</b:Tag>
    <b:SourceType>ConferenceProceedings</b:SourceType>
    <b:Guid>{10A64C9A-36E7-4853-82AA-F010CC073CF8}</b:Guid>
    <b:Title>Reorganizing a new generation airline network based on an ant-colony optimization-inspired small-world network.</b:Title>
    <b:Year>2012</b:Year>
    <b:Pages>1-8</b:Pages>
    <b:Author>
      <b:Author>
        <b:NameList>
          <b:Person>
            <b:Last>Sawai</b:Last>
            <b:First>H.</b:First>
          </b:Person>
        </b:NameList>
      </b:Author>
    </b:Author>
    <b:ConferenceName>Congress on Evolutionary Computation</b:ConferenceName>
    <b:Publisher>IEEE</b:Publisher>
    <b:RefOrder>104</b:RefOrder>
  </b:Source>
  <b:Source>
    <b:Tag>Pit12</b:Tag>
    <b:SourceType>JournalArticle</b:SourceType>
    <b:Guid>{B55C2C33-354A-47D2-9A53-D10241A5B667}</b:Guid>
    <b:Title>Integrated flight scheduling and fleet assignment under airport congestion</b:Title>
    <b:Pages>477-492</b:Pages>
    <b:Year>2012</b:Year>
    <b:JournalName>Transportation Science</b:JournalName>
    <b:Author>
      <b:Author>
        <b:NameList>
          <b:Person>
            <b:Last>Pita</b:Last>
            <b:First>J.P.</b:First>
          </b:Person>
          <b:Person>
            <b:Last>Barnhart</b:Last>
            <b:First>C.</b:First>
          </b:Person>
          <b:Person>
            <b:Last>Antunes</b:Last>
            <b:First>A.P.</b:First>
          </b:Person>
        </b:NameList>
      </b:Author>
    </b:Author>
    <b:Volume>47</b:Volume>
    <b:Issue>4</b:Issue>
    <b:RefOrder>105</b:RefOrder>
  </b:Source>
  <b:Source>
    <b:Tag>Mar16</b:Tag>
    <b:SourceType>DocumentFromInternetSite</b:SourceType>
    <b:Guid>{3D167683-8050-4600-A278-7A6DB2DF7A67}</b:Guid>
    <b:Title>A Short Course on Multidisciplinary Design Optimization - University of Michigan</b:Title>
    <b:Year>2016</b:Year>
    <b:Author>
      <b:Author>
        <b:NameList>
          <b:Person>
            <b:Last>Martins</b:Last>
            <b:Middle>R.</b:Middle>
            <b:First>Joaquim</b:First>
          </b:Person>
        </b:NameList>
      </b:Author>
    </b:Author>
    <b:InternetSiteTitle>MDO LAB</b:InternetSiteTitle>
    <b:URL>http://mdolab.engin.umich.edu/</b:URL>
    <b:RefOrder>63</b:RefOrder>
  </b:Source>
  <b:Source>
    <b:Tag>Man07</b:Tag>
    <b:SourceType>JournalArticle</b:SourceType>
    <b:Guid>{CE9CBF63-F542-49E6-B3B2-E0C22DEB3791}</b:Guid>
    <b:Title>SYstems-of-sytems Inspired Aircraft Sizing and Airline Resource alocation via Decomposition</b:Title>
    <b:JournalName>Journal of Aircraft</b:JournalName>
    <b:Year>2007</b:Year>
    <b:Pages>1222-1235</b:Pages>
    <b:Author>
      <b:Author>
        <b:NameList>
          <b:Person>
            <b:Last>Mane</b:Last>
            <b:First>M</b:First>
          </b:Person>
          <b:Person>
            <b:Last>Crossley</b:Last>
            <b:First>W.</b:First>
          </b:Person>
          <b:Person>
            <b:Last>Nusawardhana</b:Last>
            <b:First>A.</b:First>
          </b:Person>
        </b:NameList>
      </b:Author>
    </b:Author>
    <b:RefOrder>122</b:RefOrder>
  </b:Source>
  <b:Source>
    <b:Tag>Hwa15</b:Tag>
    <b:SourceType>ConferenceProceedings</b:SourceType>
    <b:Guid>{DEDB55B4-0D0C-4F5E-852E-47FC9F94E3E0}</b:Guid>
    <b:Title>Simultaneous aircraft allocation and mission optimization using a modular adjoint approach</b:Title>
    <b:Year>2015</b:Year>
    <b:ConferenceName>56th AIAA/ASCE/AHS/ASC Structures, Structural Dynamics, and Materials Conference, AIAA SciTech Forum</b:ConferenceName>
    <b:City>Kissime,FL</b:City>
    <b:Author>
      <b:Author>
        <b:NameList>
          <b:Person>
            <b:Last>Hwang</b:Last>
            <b:First>J.</b:First>
          </b:Person>
          <b:Person>
            <b:Last>Roy</b:Last>
            <b:First>S.</b:First>
          </b:Person>
          <b:Person>
            <b:Last>Martis</b:Last>
            <b:First>J.</b:First>
          </b:Person>
          <b:Person>
            <b:Last>Crossley</b:Last>
            <b:First>W.</b:First>
          </b:Person>
        </b:NameList>
      </b:Author>
    </b:Author>
    <b:RefOrder>128</b:RefOrder>
  </b:Source>
  <b:Source>
    <b:Tag>Roy17</b:Tag>
    <b:SourceType>ConferenceProceedings</b:SourceType>
    <b:Guid>{BF114D39-8194-452B-8F16-08D7BB51EDCD}</b:Guid>
    <b:Title>A mixed integer efficient global optimization algorithm for the simultaneous aircraft allocation-mission-design problem</b:Title>
    <b:Year>2017</b:Year>
    <b:ConferenceName>58th AIAA/ASCE/AHS/ASC Structures, Structural Dynamics, and Materials Conference, AIAA SciTech Forum</b:ConferenceName>
    <b:City>Grapevine, Texas</b:City>
    <b:Author>
      <b:Author>
        <b:NameList>
          <b:Person>
            <b:Last>Roy</b:Last>
            <b:First>S.</b:First>
          </b:Person>
          <b:Person>
            <b:Last>Moore</b:Last>
            <b:First>K.</b:First>
          </b:Person>
          <b:Person>
            <b:Last>Hwang</b:Last>
            <b:First>J.</b:First>
          </b:Person>
          <b:Person>
            <b:Last>Gray</b:Last>
            <b:First>J.</b:First>
          </b:Person>
          <b:Person>
            <b:Last>Crossley</b:Last>
            <b:First>W.</b:First>
          </b:Person>
          <b:Person>
            <b:Last>Martins</b:Last>
            <b:First>J.</b:First>
          </b:Person>
        </b:NameList>
      </b:Author>
    </b:Author>
    <b:RefOrder>131</b:RefOrder>
  </b:Source>
  <b:Source>
    <b:Tag>Roy171</b:Tag>
    <b:SourceType>Report</b:SourceType>
    <b:Guid>{6AEBCE9F-2E2F-4366-85A8-6D199C825AFA}</b:Guid>
    <b:Title>A Mixed Integer Efficient Global Optimization Framework: Applied to the Simultaneous Aircraft Design, Airline Allocation and Revenue Management Problem - Doctoral Dissertation</b:Title>
    <b:Year>2017</b:Year>
    <b:Publisher>Pardue University</b:Publisher>
    <b:Author>
      <b:Author>
        <b:NameList>
          <b:Person>
            <b:Last>Roy</b:Last>
            <b:First>S.</b:First>
          </b:Person>
        </b:NameList>
      </b:Author>
    </b:Author>
    <b:RefOrder>132</b:RefOrder>
  </b:Source>
  <b:Source>
    <b:Tag>Roy16</b:Tag>
    <b:SourceType>ConferenceProceedings</b:SourceType>
    <b:Guid>{DA6142CB-9238-49EE-BF5F-7D2619AF0D21}</b:Guid>
    <b:Title>An EGO-like Optimization Framework for Simultaneous Aircraft Design and Airline Allocation</b:Title>
    <b:Year>2016</b:Year>
    <b:Publisher>AIAA</b:Publisher>
    <b:City>San Diego,CA</b:City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</b:NameList>
      </b:Author>
    </b:Author>
    <b:ConferenceName>57th AIAA/ASCE/AHS/ASC Structures, Structural Dynamics, and Materials Conference</b:ConferenceName>
    <b:RefOrder>133</b:RefOrder>
  </b:Source>
  <b:Source>
    <b:Tag>Hwa151</b:Tag>
    <b:SourceType>ConferenceProceedings</b:SourceType>
    <b:Guid>{A9A5ECCE-AA29-4E14-82BC-CE22C8BE7E8D}</b:Guid>
    <b:Title>Parallel allocation-mission optimization of a 128-route network</b:Title>
    <b:Year>2015</b:Year>
    <b:ConferenceName>16th AIAA/ISSMO Multidisciplinary Analysis and Optimization Conference, AIAA AVIATION Forum</b:ConferenceName>
    <b:City>Datals,TX</b:City>
    <b:Publisher>AIAA</b:Publisher>
    <b:Author>
      <b:Author>
        <b:NameList>
          <b:Person>
            <b:Last>Hwang</b:Last>
            <b:First>J.</b:First>
          </b:Person>
          <b:Person>
            <b:Last>Martins</b:Last>
            <b:First>J.</b:First>
          </b:Person>
        </b:NameList>
      </b:Author>
    </b:Author>
    <b:RefOrder>129</b:RefOrder>
  </b:Source>
  <b:Source>
    <b:Tag>Roy18</b:Tag>
    <b:SourceType>ConferenceProceedings</b:SourceType>
    <b:Guid>{89F945A2-A2A1-4BBF-90E5-E5E0E8AB9804}</b:Guid>
    <b:Title>Next generation aircraft design considering airline operations and economics</b:Title>
    <b:Year>2018</b:Year>
    <b:ConferenceName>2018 AIAA/ASCE/AHS/ASC Structures, Structural Dynamics, and Materials Conference, AIAA SciTech Forum, (AIAA 2018-1647)</b:ConferenceName>
    <b:City>Kissimee,FL</b:City>
    <b:Publisher>AIAA</b:Publisher>
    <b:Author>
      <b:Author>
        <b:NameList>
          <b:Person>
            <b:Last>Roy</b:Last>
            <b:First>S.</b:First>
          </b:Person>
          <b:Person>
            <b:Last>Crossley</b:Last>
            <b:First>W.</b:First>
          </b:Person>
          <b:Person>
            <b:Last>Moore</b:Last>
            <b:First>K.</b:First>
          </b:Person>
          <b:Person>
            <b:Last>Gray</b:Last>
            <b:First>J.</b:First>
          </b:Person>
          <b:Person>
            <b:Last>Martins</b:Last>
            <b:First>J.</b:First>
          </b:Person>
        </b:NameList>
      </b:Author>
    </b:Author>
    <b:RefOrder>134</b:RefOrder>
  </b:Source>
  <b:Source>
    <b:Tag>Sch60</b:Tag>
    <b:SourceType>ConferenceProceedings</b:SourceType>
    <b:Guid>{1687EE51-9144-482F-A936-19C0B0A30257}</b:Guid>
    <b:Title>Structural Design by Systematic Synthesis. 2nd Conference on Electronic Computation</b:Title>
    <b:Pages>105-132</b:Pages>
    <b:Year>1960</b:Year>
    <b:City>New York</b:City>
    <b:Publisher>ASCE</b:Publisher>
    <b:Author>
      <b:Author>
        <b:NameList>
          <b:Person>
            <b:Last>Schimt</b:Last>
            <b:First>L.A.</b:First>
          </b:Person>
        </b:NameList>
      </b:Author>
    </b:Author>
    <b:RefOrder>34</b:RefOrder>
  </b:Source>
  <b:Source>
    <b:Tag>Ash82</b:Tag>
    <b:SourceType>ArticleInAPeriodical</b:SourceType>
    <b:Guid>{DB37BEF4-D28D-4ED5-BE9E-A00C5C8EF29E}</b:Guid>
    <b:Title>On Making Things the Best — Aeronautical Uses of Optimization</b:Title>
    <b:Year>1982</b:Year>
    <b:PeriodicalTitle>Journal of Aircraft</b:PeriodicalTitle>
    <b:Pages>5-28</b:Pages>
    <b:Author>
      <b:Author>
        <b:NameList>
          <b:Person>
            <b:Last>Ashley</b:Last>
            <b:First>H.</b:First>
          </b:Person>
        </b:NameList>
      </b:Author>
    </b:Author>
    <b:Volume>19</b:Volume>
    <b:Issue>1</b:Issue>
    <b:RefOrder>36</b:RefOrder>
  </b:Source>
  <b:Source>
    <b:Tag>Liv90</b:Tag>
    <b:SourceType>ArticleInAPeriodical</b:SourceType>
    <b:Guid>{C7304068-3AAB-46FB-9F2D-5D529DFAF89D}</b:Guid>
    <b:Title>Integrated Aerodynamic-Structural Design of a Transport Wing</b:Title>
    <b:PeriodicalTitle>Journal of Aircraft</b:PeriodicalTitle>
    <b:Year>1990</b:Year>
    <b:Pages>1050-1056</b:Pages>
    <b:Author>
      <b:Author>
        <b:NameList>
          <b:Person>
            <b:Last>Grossman</b:Last>
            <b:First>B.</b:First>
          </b:Person>
          <b:Person>
            <b:Last>Haftka</b:Last>
            <b:First>R.T</b:First>
          </b:Person>
          <b:Person>
            <b:Last>Kao</b:Last>
            <b:First>P.</b:First>
          </b:Person>
          <b:Person>
            <b:Last>Polen</b:Last>
            <b:First>D.M.</b:First>
          </b:Person>
          <b:Person>
            <b:Last>Rais-Rohani</b:Last>
            <b:First>M.</b:First>
          </b:Person>
        </b:NameList>
      </b:Author>
    </b:Author>
    <b:Volume>27</b:Volume>
    <b:Issue>12</b:Issue>
    <b:RefOrder>37</b:RefOrder>
  </b:Source>
  <b:Source>
    <b:Tag>Taa58</b:Tag>
    <b:SourceType>ArticleInAPeriodical</b:SourceType>
    <b:Guid>{7FE2AB03-8E02-4583-AFA9-0D541CA8B24D}</b:Guid>
    <b:Title>Trends in airline passenger traffic: A geographic case study</b:Title>
    <b:PeriodicalTitle>Annals of the Association of American Geographers</b:PeriodicalTitle>
    <b:Year>1959</b:Year>
    <b:Pages>393-408</b:Pages>
    <b:Author>
      <b:Author>
        <b:NameList>
          <b:Person>
            <b:Last>Taaffe</b:Last>
            <b:First>E.</b:First>
          </b:Person>
        </b:NameList>
      </b:Author>
    </b:Author>
    <b:Volume>49</b:Volume>
    <b:Issue>4</b:Issue>
    <b:RefOrder>107</b:RefOrder>
  </b:Source>
  <b:Source>
    <b:Tag>Taa66</b:Tag>
    <b:SourceType>Report</b:SourceType>
    <b:Guid>{41ECA298-EB21-4848-B4B5-956A020E70C0}</b:Guid>
    <b:Title>Geography in an Urban Age: Networks of cities</b:Title>
    <b:PeriodicalTitle>Association of American Geographers</b:PeriodicalTitle>
    <b:Year>1966</b:Year>
    <b:Author>
      <b:Author>
        <b:NameList>
          <b:Person>
            <b:Last>Taaffe</b:Last>
            <b:First>E.</b:First>
          </b:Person>
          <b:Person>
            <b:Last>King</b:Last>
            <b:First>L.</b:First>
          </b:Person>
        </b:NameList>
      </b:Author>
    </b:Author>
    <b:Publisher>Association of American Geographers</b:Publisher>
    <b:City>Washington,DC</b:City>
    <b:RefOrder>108</b:RefOrder>
  </b:Source>
  <b:Source>
    <b:Tag>Ceh97</b:Tag>
    <b:SourceType>ArticleInAPeriodical</b:SourceType>
    <b:Guid>{8D359E5C-AF79-47D1-848D-E0FC701E9C9C}</b:Guid>
    <b:Title>Prediction of Future Origin Destination Matrix of Air Passengers by Fratar and Gravity Models</b:Title>
    <b:Year>1997</b:Year>
    <b:PeriodicalTitle>Computers &amp; Industrial Engineering</b:PeriodicalTitle>
    <b:Pages>845-848</b:Pages>
    <b:Author>
      <b:Author>
        <b:NameList>
          <b:Person>
            <b:Last>Ceha</b:Last>
            <b:First>R.</b:First>
          </b:Person>
          <b:Person>
            <b:Last>Ohta</b:Last>
            <b:First>H.</b:First>
          </b:Person>
        </b:NameList>
      </b:Author>
    </b:Author>
    <b:Volume>33</b:Volume>
    <b:Issue>3-4</b:Issue>
    <b:RefOrder>110</b:RefOrder>
  </b:Source>
  <b:Source>
    <b:Tag>Bha08</b:Tag>
    <b:SourceType>ArticleInAPeriodical</b:SourceType>
    <b:Guid>{5AE597D7-100D-4BAA-B046-42881A49405B}</b:Guid>
    <b:Title>Structure and dynamics of the core US air travel markets: a basis empirical analysis of domestic passenger demand</b:Title>
    <b:PeriodicalTitle>Journal of Air Transport Management</b:PeriodicalTitle>
    <b:Year>2008</b:Year>
    <b:Pages>27-39</b:Pages>
    <b:Author>
      <b:Author>
        <b:NameList>
          <b:Person>
            <b:Last>Bhadra</b:Last>
            <b:First>D.</b:First>
          </b:Person>
          <b:Person>
            <b:Last>Kee</b:Last>
            <b:First>J.</b:First>
          </b:Person>
        </b:NameList>
      </b:Author>
    </b:Author>
    <b:Volume>14</b:Volume>
    <b:RefOrder>113</b:RefOrder>
  </b:Source>
  <b:Source>
    <b:Tag>Pie08</b:Tag>
    <b:SourceType>Report</b:SourceType>
    <b:Guid>{67C5877C-4F0E-44EB-8EEF-6DE68A222120}</b:Guid>
    <b:Title>Liberalization of Air Transport Services and Passenger Traffic. Staff Working Paper ERSD-2008-06</b:Title>
    <b:Year>2008</b:Year>
    <b:Author>
      <b:Author>
        <b:NameList>
          <b:Person>
            <b:Last>Piermartini</b:Last>
            <b:First>R.</b:First>
          </b:Person>
          <b:Person>
            <b:Last>Rousová</b:Last>
            <b:First>L.</b:First>
          </b:Person>
        </b:NameList>
      </b:Author>
    </b:Author>
    <b:Publisher> World Trade Organization, Economic Research and Statistics Division</b:Publisher>
    <b:City>Geneve</b:City>
    <b:RefOrder>111</b:RefOrder>
  </b:Source>
  <b:Source>
    <b:Tag>Haz09</b:Tag>
    <b:SourceType>JournalArticle</b:SourceType>
    <b:Guid>{844A0F53-F580-4238-8510-1A56CD01C5BC}</b:Guid>
    <b:Title>Border effects for domestic and international Canadian passenger air travel</b:Title>
    <b:Year>2009</b:Year>
    <b:JournalName>Journal of Air Transport Management</b:JournalName>
    <b:Pages>7-13</b:Pages>
    <b:Author>
      <b:Author>
        <b:NameList>
          <b:Person>
            <b:Last>Hazdeline</b:Last>
            <b:First>T.</b:First>
          </b:Person>
        </b:NameList>
      </b:Author>
    </b:Author>
    <b:Volume>15</b:Volume>
    <b:RefOrder>112</b:RefOrder>
  </b:Source>
  <b:Source>
    <b:Tag>Haf92</b:Tag>
    <b:SourceType>JournalArticle</b:SourceType>
    <b:Guid>{CDB141B4-1A61-486A-9C94-62E68EBF10B5}</b:Guid>
    <b:Title>On options for interdisciplinary analysis and design optimization</b:Title>
    <b:JournalName>Structural optimization</b:JournalName>
    <b:Year>1992</b:Year>
    <b:Pages>65-74</b:Pages>
    <b:Author>
      <b:Author>
        <b:NameList>
          <b:Person>
            <b:Last>Haftka</b:Last>
            <b:First>R.</b:First>
          </b:Person>
          <b:Person>
            <b:Last>Sobieski</b:Last>
            <b:First>J.S.</b:First>
          </b:Person>
          <b:Person>
            <b:Last>Padula</b:Last>
            <b:First>S.L.</b:First>
          </b:Person>
        </b:NameList>
      </b:Author>
    </b:Author>
    <b:Volume>4.2</b:Volume>
    <b:RefOrder>38</b:RefOrder>
  </b:Source>
  <b:Source>
    <b:Tag>Cra94</b:Tag>
    <b:SourceType>JournalArticle</b:SourceType>
    <b:Guid>{CB170CD1-756B-4CDD-8359-179B6645A1C2}</b:Guid>
    <b:Title>Problem Formulation for Multidisciplinary Optimization</b:Title>
    <b:JournalName>SIAM Journal on Optimization</b:JournalName>
    <b:Year>1994</b:Year>
    <b:Pages>754-776</b:Pages>
    <b:Author>
      <b:Author>
        <b:NameList>
          <b:Person>
            <b:Last>Cramer</b:Last>
            <b:First>E.J.</b:First>
          </b:Person>
          <b:Person>
            <b:Last>Dennis</b:Last>
            <b:First>J.E.</b:First>
          </b:Person>
          <b:Person>
            <b:Last>Frank</b:Last>
            <b:First>P.D.</b:First>
          </b:Person>
          <b:Person>
            <b:Last>Lewis</b:Last>
            <b:First>R.M.</b:First>
          </b:Person>
          <b:Person>
            <b:Last>Shubin</b:Last>
            <b:First>G.R.</b:First>
          </b:Person>
        </b:NameList>
      </b:Author>
    </b:Author>
    <b:RefOrder>39</b:RefOrder>
  </b:Source>
  <b:Source>
    <b:Tag>Ale87</b:Tag>
    <b:SourceType>Book</b:SourceType>
    <b:Guid>{A3F4E1C0-4035-4201-A986-14F82D364A48}</b:Guid>
    <b:Title>Multidisciplinary design optimization: State of the art</b:Title>
    <b:Year>1997</b:Year>
    <b:Publisher>SIAM</b:Publisher>
    <b:Author>
      <b:Author>
        <b:NameList>
          <b:Person>
            <b:Last>Alexandrov</b:Last>
            <b:First>N.</b:First>
          </b:Person>
          <b:Person>
            <b:Last>Hussaini</b:Last>
            <b:First>M.Y.</b:First>
          </b:Person>
        </b:NameList>
      </b:Author>
    </b:Author>
    <b:Volume>80</b:Volume>
    <b:RefOrder>41</b:RefOrder>
  </b:Source>
  <b:Source>
    <b:Tag>Sob97</b:Tag>
    <b:SourceType>JournalArticle</b:SourceType>
    <b:Guid>{390ECE56-7E18-466D-A781-5415E3FF0382}</b:Guid>
    <b:Title>Multidisciplinary aerospace design optimization: survey of recent developments</b:Title>
    <b:Year>1997</b:Year>
    <b:JournalName>Structural Optimization</b:JournalName>
    <b:Pages>1-23</b:Pages>
    <b:Author>
      <b:Author>
        <b:NameList>
          <b:Person>
            <b:Last>Sobieski</b:Last>
            <b:First>J.S.</b:First>
          </b:Person>
          <b:Person>
            <b:Last>Haftka</b:Last>
            <b:First>R.T.</b:First>
          </b:Person>
        </b:NameList>
      </b:Author>
    </b:Author>
    <b:Volume>14.1</b:Volume>
    <b:RefOrder>42</b:RefOrder>
  </b:Source>
  <b:Source>
    <b:Tag>Wil03</b:Tag>
    <b:SourceType>JournalArticle</b:SourceType>
    <b:Guid>{13DD4791-1B20-4704-96C5-A47CD4D9360C}</b:Guid>
    <b:Title>Simultaneous Optimization of a Multiple-Aircraft Family</b:Title>
    <b:JournalName>Journal of Aircraft</b:JournalName>
    <b:Year>2003</b:Year>
    <b:Pages>616-622</b:Pages>
    <b:Author>
      <b:Author>
        <b:NameList>
          <b:Person>
            <b:Last>Wilcox</b:Last>
            <b:First>K.</b:First>
          </b:Person>
          <b:Person>
            <b:Last>Wakayama</b:Last>
            <b:First>S.</b:First>
          </b:Person>
        </b:NameList>
      </b:Author>
      <b:Editor>
        <b:NameList>
          <b:Person>
            <b:Last>AIAA</b:Last>
          </b:Person>
        </b:NameList>
      </b:Editor>
    </b:Author>
    <b:Volume>40</b:Volume>
    <b:Issue>4</b:Issue>
    <b:RefOrder>135</b:RefOrder>
  </b:Source>
  <b:Source>
    <b:Tag>Mar13</b:Tag>
    <b:SourceType>JournalArticle</b:SourceType>
    <b:Guid>{231149DF-1BEC-4409-92DB-A49C7F6044BA}</b:Guid>
    <b:Title>Multidisciplinary design optimization: a survey of architectures</b:Title>
    <b:Pages>2049-2075.</b:Pages>
    <b:Year>2013</b:Year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</b:First>
            <b:Middle>B.</b:Middle>
          </b:Person>
        </b:NameList>
      </b:Author>
    </b:Author>
    <b:JournalName>AIAA journal</b:JournalName>
    <b:RefOrder>32</b:RefOrder>
  </b:Source>
  <b:Source>
    <b:Tag>Mar12</b:Tag>
    <b:SourceType>JournalArticle</b:SourceType>
    <b:Guid>{896D678E-979B-4F3F-9634-94CCAB4BACCB}</b:Guid>
    <b:Title>Extensions to the Design Structure Matrix for the Description of Multidisciplinary Design, Analysis, and Optimization Processes</b:Title>
    <b:JournalName>Structural and Multidisciplinary Optimization</b:JournalName>
    <b:Year>2012</b:Year>
    <b:Pages>273-284</b:Pages>
    <b:Author>
      <b:Author>
        <b:NameList>
          <b:Person>
            <b:Last>Martins</b:Last>
            <b:First>J.</b:First>
            <b:Middle>R.</b:Middle>
          </b:Person>
          <b:Person>
            <b:Last>Lambe</b:Last>
            <b:First>A.B.</b:First>
          </b:Person>
        </b:NameList>
      </b:Author>
    </b:Author>
    <b:Volume>2</b:Volume>
    <b:Issue>46</b:Issue>
    <b:RefOrder>61</b:RefOrder>
  </b:Source>
  <b:Source>
    <b:Tag>Rot98</b:Tag>
    <b:SourceType>ConferenceProceedings</b:SourceType>
    <b:Guid>{5CCF829C-BA36-49F7-9C0A-214CF3F12B42}</b:Guid>
    <b:Title>Commercial transport aircraft conceptual design using a genetic algorithm based approach</b:Title>
    <b:Year>1998</b:Year>
    <b:ConferenceName>7th AIAA/USAF/NASA/ISSMO Symposium on Multidisciplinary Analysis and Optimization, Multidisciplinary Analysis Optimization Conferences</b:ConferenceName>
    <b:City>St. Louis</b:City>
    <b:Publisher>AIAA</b:Publisher>
    <b:Author>
      <b:Author>
        <b:NameList>
          <b:Person>
            <b:Last>Roth</b:Last>
            <b:First>G.</b:First>
          </b:Person>
          <b:Person>
            <b:Last>Crossley</b:Last>
            <b:First>W.</b:First>
          </b:Person>
        </b:NameList>
      </b:Author>
    </b:Author>
    <b:RefOrder>118</b:RefOrder>
  </b:Source>
  <b:Source>
    <b:Tag>Kro01</b:Tag>
    <b:SourceType>Book</b:SourceType>
    <b:Guid>{A23AE60A-43C1-4169-A221-DC91D77706DF}</b:Guid>
    <b:Title>Aircraft design: Synthesis and analysis</b:Title>
    <b:Year>2001</b:Year>
    <b:Publisher>Desktop Aeronautics Inc.</b:Publisher>
    <b:Author>
      <b:Author>
        <b:NameList>
          <b:Person>
            <b:Last>Kroo</b:Last>
            <b:First>I.</b:First>
          </b:Person>
          <b:Person>
            <b:Last>Shevell</b:Last>
            <b:First>R.</b:First>
          </b:Person>
        </b:NameList>
      </b:Author>
    </b:Author>
    <b:Comments>Textbook version 0.99</b:Comments>
    <b:RefOrder>43</b:RefOrder>
  </b:Source>
  <b:Source>
    <b:Tag>Mag15</b:Tag>
    <b:SourceType>ConferenceProceedings</b:SourceType>
    <b:Guid>{724A074E-246B-4E1B-8455-DF16D762EC6B}</b:Guid>
    <b:Title>Conceptual optimal design of environmentally friendly airliners: a review of available methodologies and their integration into a consistent framework for everyday use</b:Title>
    <b:Year>2015</b:Year>
    <b:ConferenceName>16th AIAA/ISSMO Multidisciplinary Analysis and Optimization Conference, AIAA AVIATION Forum</b:ConferenceName>
    <b:City>Dallas,TX</b:City>
    <b:Publisher>AIAA</b:Publisher>
    <b:Author>
      <b:Author>
        <b:NameList>
          <b:Person>
            <b:Last>Magalhães</b:Last>
            <b:First>P.E.C.</b:First>
          </b:Person>
          <b:Person>
            <b:Last>Mattos</b:Last>
            <b:First>B.S.</b:First>
          </b:Person>
        </b:NameList>
      </b:Author>
    </b:Author>
    <b:RefOrder>46</b:RefOrder>
  </b:Source>
  <b:Source>
    <b:Tag>Noc061</b:Tag>
    <b:SourceType>Book</b:SourceType>
    <b:Guid>{4DD904BB-C1C6-44D3-A3DB-AC51A5DE3166}</b:Guid>
    <b:Title>Numerical Optimization</b:Title>
    <b:Year>2006</b:Year>
    <b:Publisher>Springer</b:Publisher>
    <b:Author>
      <b:Author>
        <b:NameList>
          <b:Person>
            <b:Last>Nocedal</b:Last>
            <b:First>J.</b:First>
          </b:Person>
          <b:Person>
            <b:Last>Wright</b:Last>
            <b:First>S.</b:First>
          </b:Person>
        </b:NameList>
      </b:Author>
    </b:Author>
    <b:Edition>2nd Edition</b:Edition>
    <b:RefOrder>65</b:RefOrder>
  </b:Source>
  <b:Source>
    <b:Tag>Tap97</b:Tag>
    <b:SourceType>ArticleInAPeriodical</b:SourceType>
    <b:Guid>{C0335D62-444D-4A16-8FFA-E271A41DC17B}</b:Guid>
    <b:Title>Multiobjective Collaborative Optimization</b:Title>
    <b:Year>1997</b:Year>
    <b:PeriodicalTitle>Journal of Mechanical Design</b:PeriodicalTitle>
    <b:Pages>403-401</b:Pages>
    <b:Author>
      <b:Author>
        <b:NameList>
          <b:Person>
            <b:Last>Tappeta</b:Last>
            <b:First>R.</b:First>
          </b:Person>
          <b:Person>
            <b:Last>Renauld</b:Last>
            <b:First>J.</b:First>
          </b:Person>
        </b:NameList>
      </b:Author>
    </b:Author>
    <b:Volume>119</b:Volume>
    <b:RefOrder>69</b:RefOrder>
  </b:Source>
  <b:Source>
    <b:Tag>Mie98</b:Tag>
    <b:SourceType>Book</b:SourceType>
    <b:Guid>{233D6E54-BC92-4D73-8461-192DBD981902}</b:Guid>
    <b:Title>Nonlinear Multiobjective Optimization</b:Title>
    <b:Year>1998</b:Year>
    <b:Publisher>Kluwer Academic Publishers</b:Publisher>
    <b:Author>
      <b:Author>
        <b:NameList>
          <b:Person>
            <b:Last>Miettinen</b:Last>
            <b:First>K.M.</b:First>
          </b:Person>
        </b:NameList>
      </b:Author>
    </b:Author>
    <b:RefOrder>70</b:RefOrder>
  </b:Source>
  <b:Source>
    <b:Tag>McK70</b:Tag>
    <b:SourceType>JournalArticle</b:SourceType>
    <b:Guid>{0FAC4B6D-D1B5-4E2D-96AF-95D9AFCC98CE}</b:Guid>
    <b:Title>A comparison of three methods for selecting values of input variables in the analysis of output from coputer code</b:Title>
    <b:Year>2000</b:Year>
    <b:Publisher>American Statistical Association</b:Publisher>
    <b:JournalName>Technometrics</b:JournalName>
    <b:Pages>55-61</b:Pages>
    <b:Author>
      <b:Author>
        <b:NameList>
          <b:Person>
            <b:Last>McKay</b:Last>
            <b:Middle>D.</b:Middle>
            <b:First>Michael</b:First>
          </b:Person>
          <b:Person>
            <b:Last>Beckman</b:Last>
            <b:Middle>J.</b:Middle>
            <b:First>Richard</b:First>
          </b:Person>
          <b:Person>
            <b:Last>Conover</b:Last>
            <b:Middle>J.</b:Middle>
            <b:First>William</b:First>
          </b:Person>
        </b:NameList>
      </b:Author>
    </b:Author>
    <b:RefOrder>80</b:RefOrder>
  </b:Source>
  <b:Source>
    <b:Tag>Kal02</b:Tag>
    <b:SourceType>JournalArticle</b:SourceType>
    <b:Guid>{FA3D1F8F-0A82-4CB9-8BF9-E99521496822}</b:Guid>
    <b:Title>Fast and Elitist Multiobjective Genetic Algorithm: NSGA-II</b:Title>
    <b:Year>2002</b:Year>
    <b:JournalName>Transitions of Evolutionary Computation</b:JournalName>
    <b:Pages>IEEE</b:Pages>
    <b:Author>
      <b:Author>
        <b:NameList>
          <b:Person>
            <b:Last>Kalyanmoy</b:Last>
            <b:First>D.</b:First>
          </b:Person>
          <b:Person>
            <b:Last>Patrap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Volume>6</b:Volume>
    <b:Issue>2</b:Issue>
    <b:RefOrder>93</b:RefOrder>
  </b:Source>
  <b:Source>
    <b:Tag>Fre11</b:Tag>
    <b:SourceType>ArticleInAPeriodical</b:SourceType>
    <b:Guid>{A13E8380-DBBA-477B-82EF-64C0BEDA0DE0}</b:Guid>
    <b:Title>A fuel tankering model applied to a domestic airline network</b:Title>
    <b:Year>2011</b:Year>
    <b:PeriodicalTitle>Journal fo Advanced Transportation</b:PeriodicalTitle>
    <b:Pages>386-398</b:Pages>
    <b:Author>
      <b:Author>
        <b:NameList>
          <b:Person>
            <b:Last>Fregnani</b:Last>
            <b:First>J.</b:First>
          </b:Person>
          <b:Person>
            <b:Last>Muller</b:Last>
            <b:First>C.</b:First>
          </b:Person>
          <b:Person>
            <b:Last>Correia</b:Last>
            <b:First>A.</b:First>
          </b:Person>
        </b:NameList>
      </b:Author>
    </b:Author>
    <b:RefOrder>190</b:RefOrder>
  </b:Source>
  <b:Source>
    <b:Tag>Fre18</b:Tag>
    <b:SourceType>JournalArticle</b:SourceType>
    <b:Guid>{FD11B3AF-D77A-4133-A0ED-BAFE02E3EC1C}</b:Guid>
    <b:Title>An Example of Genetic Algorithms Applied to Multidisciplinary Design Optimization</b:Title>
    <b:JournalName>Journal of the Brazilian Air Transportation Society</b:JournalName>
    <b:Year>2018</b:Year>
    <b:PeriodicalTitle>Journalç of </b:PeriodicalTitle>
    <b:Author>
      <b:Author>
        <b:NameList>
          <b:Person>
            <b:Last>Fregnani</b:Last>
            <b:First>J.</b:First>
          </b:Person>
          <b:Person>
            <b:Last>Mattos</b:Last>
            <b:First>B.S.</b:First>
          </b:Person>
        </b:NameList>
      </b:Author>
    </b:Author>
    <b:Volume>1</b:Volume>
    <b:Issue>1</b:Issue>
    <b:RefOrder>84</b:RefOrder>
  </b:Source>
  <b:Source>
    <b:Tag>Kir83</b:Tag>
    <b:SourceType>JournalArticle</b:SourceType>
    <b:Guid>{F64BDEA5-7A0A-48F6-B7A7-4B5306A20D7D}</b:Guid>
    <b:Title>Optimization by Simulated Annealing</b:Title>
    <b:JournalName>Science</b:JournalName>
    <b:Year>1983</b:Year>
    <b:Pages>671-680</b:Pages>
    <b:Author>
      <b:Author>
        <b:NameList>
          <b:Person>
            <b:Last>Kirkpatrick</b:Last>
            <b:First>S.</b:First>
          </b:Person>
          <b:Person>
            <b:Last>Gelatt</b:Last>
            <b:First>C.D.</b:First>
          </b:Person>
          <b:Person>
            <b:Last>Vecci</b:Last>
            <b:First>M.P.</b:First>
          </b:Person>
        </b:NameList>
      </b:Author>
    </b:Author>
    <b:Month>May</b:Month>
    <b:Day>13</b:Day>
    <b:Publisher>JSTOR</b:Publisher>
    <b:Volume>220</b:Volume>
    <b:StandardNumber>4598</b:StandardNumber>
    <b:RefOrder>73</b:RefOrder>
  </b:Source>
  <b:Source>
    <b:Tag>Zal97</b:Tag>
    <b:SourceType>Book</b:SourceType>
    <b:Guid>{1E4BA8B6-B9D6-4A9C-8C0F-DAC9713777B8}</b:Guid>
    <b:Title>Genetic Algorithms in Engineering Systems</b:Title>
    <b:Year>1997</b:Year>
    <b:Publisher>The Institute of Electric Engineers</b:Publisher>
    <b:Author>
      <b:Author>
        <b:NameList>
          <b:Person>
            <b:Last>Zalzala</b:Last>
            <b:First>A.M.</b:First>
          </b:Person>
          <b:Person>
            <b:Last>Fleming</b:Last>
            <b:First>P.J.</b:First>
          </b:Person>
        </b:NameList>
      </b:Author>
    </b:Author>
    <b:RefOrder>86</b:RefOrder>
  </b:Source>
  <b:Source>
    <b:Tag>Fon931</b:Tag>
    <b:SourceType>JournalArticle</b:SourceType>
    <b:Guid>{3181D34C-F1C7-4AEE-981A-BC642BB4BE4B}</b:Guid>
    <b:Title>Genetic Algorithms for Multiobjective Optimization: Formulation, Discussion and Generalization</b:Title>
    <b:JournalName>Icga</b:JournalName>
    <b:Year>1993</b:Year>
    <b:Author>
      <b:Author>
        <b:NameList>
          <b:Person>
            <b:Last>Fonseca</b:Last>
            <b:First>C.M.</b:First>
          </b:Person>
          <b:Person>
            <b:Last>Fleming</b:Last>
            <b:First>P.J.</b:First>
          </b:Person>
        </b:NameList>
      </b:Author>
    </b:Author>
    <b:Volume>93</b:Volume>
    <b:RefOrder>88</b:RefOrder>
  </b:Source>
  <b:Source>
    <b:Tag>Sob93</b:Tag>
    <b:SourceType>Report</b:SourceType>
    <b:Guid>{A89E5B1B-E888-471F-BE50-9AAF753B4327}</b:Guid>
    <b:Title>Multidisciplinary design optimization: An emerging new engineering discipline</b:Title>
    <b:Year>1993</b:Year>
    <b:Publisher> NASA-TM-107761</b:Publisher>
    <b:Author>
      <b:Author>
        <b:NameList>
          <b:Person>
            <b:Last>Sobieski</b:Last>
            <b:First>S.J.</b:First>
          </b:Person>
        </b:NameList>
      </b:Author>
    </b:Author>
    <b:RefOrder>31</b:RefOrder>
  </b:Source>
  <b:Source>
    <b:Tag>Ray02</b:Tag>
    <b:SourceType>Report</b:SourceType>
    <b:Guid>{67D8987E-877E-4B70-AC4D-38E270FFA817}</b:Guid>
    <b:Title>Enhancing Aircraft Conceptual Design using Multidisciplinary Optimization - Doctoral Thesis</b:Title>
    <b:Year>2002</b:Year>
    <b:Publisher>Royal Institute of Technology</b:Publisher>
    <b:Author>
      <b:Author>
        <b:NameList>
          <b:Person>
            <b:Last>Raymer</b:Last>
            <b:First>D.P.</b:First>
          </b:Person>
        </b:NameList>
      </b:Author>
    </b:Author>
    <b:RefOrder>140</b:RefOrder>
  </b:Source>
  <b:Source>
    <b:Tag>Intal</b:Tag>
    <b:SourceType>Report</b:SourceType>
    <b:Guid>{37CCC9F3-AC58-45A2-8784-B41EE7A7C554}</b:Guid>
    <b:Author>
      <b:Author>
        <b:Corporate>ICAO, International Civil Aviation Organization</b:Corporate>
      </b:Author>
    </b:Author>
    <b:Title>Group on International Aviation and Climate Change</b:Title>
    <b:Year>Montreal</b:Year>
    <b:Publisher>ICAO</b:Publisher>
    <b:City>2009</b:City>
    <b:RefOrder>4</b:RefOrder>
  </b:Source>
  <b:Source>
    <b:Tag>ICA07</b:Tag>
    <b:SourceType>Report</b:SourceType>
    <b:Guid>{C1B6F508-BBA3-4D06-8643-3A44DD4F1103}</b:Guid>
    <b:Author>
      <b:Author>
        <b:Corporate>ICAO, Internationa Civil Aviation Organization</b:Corporate>
      </b:Author>
    </b:Author>
    <b:Title>Mitigation of Climate Change - Contributions of Working Group III to the Fourth Assessment of the Intergovernamental Panel on Climate Change (IPCC)</b:Title>
    <b:Year>2007</b:Year>
    <b:Publisher>Cambridge University Press</b:Publisher>
    <b:City>New York</b:City>
    <b:RefOrder>214</b:RefOrder>
  </b:Source>
  <b:Source>
    <b:Tag>ICA18</b:Tag>
    <b:SourceType>Report</b:SourceType>
    <b:Guid>{3894E14F-7CC9-4525-80EB-FE0161094858}</b:Guid>
    <b:Author>
      <b:Author>
        <b:Corporate>ICAO, International Civil Aviation Organization</b:Corporate>
      </b:Author>
    </b:Author>
    <b:Title>Resolution A39-3: Consolidated statement of continuing ICAO policies and practices related to environmental protection – Global Market-based Measure (MBM) scheme </b:Title>
    <b:Year>2018</b:Year>
    <b:Publisher>ICAO</b:Publisher>
    <b:City>Montreal</b:City>
    <b:RefOrder>9</b:RefOrder>
  </b:Source>
  <b:Source>
    <b:Tag>The15</b:Tag>
    <b:SourceType>Report</b:SourceType>
    <b:Guid>{C06B5358-5FBF-4355-A7AE-32E0046FD000}</b:Guid>
    <b:Author>
      <b:Author>
        <b:Corporate>The Boeing Company</b:Corporate>
      </b:Author>
    </b:Author>
    <b:Title>Jet Transport Perfromance Methods</b:Title>
    <b:Year>2015</b:Year>
    <b:Publisher>Boeing Commercial Aircraft</b:Publisher>
    <b:City>Seattle</b:City>
    <b:RefOrder>11</b:RefOrder>
  </b:Source>
  <b:Source>
    <b:Tag>Air03</b:Tag>
    <b:SourceType>Report</b:SourceType>
    <b:Guid>{E1903F98-0E30-40E7-BCA0-8BDA5E1D8EC5}</b:Guid>
    <b:Author>
      <b:Author>
        <b:Corporate>Airbus Industries</b:Corporate>
      </b:Author>
    </b:Author>
    <b:Title>Getting to Grips with Fuel Efficiency</b:Title>
    <b:Year>2003</b:Year>
    <b:Publisher>Airbus</b:Publisher>
    <b:City>Toulouse, France</b:City>
    <b:RefOrder>215</b:RefOrder>
  </b:Source>
  <b:Source>
    <b:Tag>Haf73</b:Tag>
    <b:SourceType>Report</b:SourceType>
    <b:Guid>{CE374876-3674-4937-A4F6-C06AA4079627}</b:Guid>
    <b:Title>Automated Procedure for Design of Wing Structures to Satisfy Strength and Flutter Requirements</b:Title>
    <b:Year>1973</b:Year>
    <b:City>Hampton,VA</b:City>
    <b:Author>
      <b:Author>
        <b:NameList>
          <b:Person>
            <b:Last>Haftka</b:Last>
            <b:First>R.T.</b:First>
          </b:Person>
        </b:NameList>
      </b:Author>
    </b:Author>
    <b:Department>Langley Research Center</b:Department>
    <b:Institution>NASA</b:Institution>
    <b:ThesisType>Tech. Rep. TN D-7264</b:ThesisType>
    <b:RefOrder>35</b:RefOrder>
  </b:Source>
  <b:Source>
    <b:Tag>ICA99</b:Tag>
    <b:SourceType>Report</b:SourceType>
    <b:Guid>{340763D0-F25E-4DF3-9350-231918F25B7F}</b:Guid>
    <b:Author>
      <b:Author>
        <b:Corporate>ICAO, International Civil Aviation Association</b:Corporate>
      </b:Author>
    </b:Author>
    <b:Title>Intergovernamental Panel on Climate Change (IPCC). Special Report on Aviation and Global Atmosphere. Special report from groupd I and III</b:Title>
    <b:Year>1999</b:Year>
    <b:Publisher>ICAO</b:Publisher>
    <b:City>Montreal, Canada</b:City>
    <b:RefOrder>5</b:RefOrder>
  </b:Source>
  <b:Source>
    <b:Tag>Nol12</b:Tag>
    <b:SourceType>ConferenceProceedings</b:SourceType>
    <b:Guid>{7BAA132D-852D-4B5B-A47C-689F74A719D8}</b:Guid>
    <b:Title>Quantitative Assessment of Technology Impact in Aviation Fuel Efficiency</b:Title>
    <b:Year>2012</b:Year>
    <b:Publisher>Delft University</b:Publisher>
    <b:City>Amsterdan</b:City>
    <b:ConferenceName>Air Transport Operations Symposium </b:ConferenceName>
    <b:Author>
      <b:Author>
        <b:NameList>
          <b:Person>
            <b:Last>Nolte</b:Last>
            <b:First>P.</b:First>
          </b:Person>
        </b:NameList>
      </b:Author>
    </b:Author>
    <b:RefOrder>216</b:RefOrder>
  </b:Source>
  <b:Source>
    <b:Tag>Man95</b:Tag>
    <b:SourceType>Report</b:SourceType>
    <b:Guid>{8F95C1FA-5186-40CD-9A9B-EE9069B8076E}</b:Guid>
    <b:Title>Technology Readiness Levels </b:Title>
    <b:Year>1995</b:Year>
    <b:Publisher>Office of Space Access and Technology, NASA</b:Publisher>
    <b:Author>
      <b:Author>
        <b:NameList>
          <b:Person>
            <b:Last>Mankins</b:Last>
            <b:First>J.C.</b:First>
          </b:Person>
        </b:NameList>
      </b:Author>
    </b:Author>
    <b:RefOrder>217</b:RefOrder>
  </b:Source>
  <b:Source>
    <b:Tag>Int07</b:Tag>
    <b:SourceType>Report</b:SourceType>
    <b:Guid>{3698FABD-DE70-4F6B-B40C-22855EFC27DC}</b:Guid>
    <b:Author>
      <b:Author>
        <b:Corporate>Intergovernmental Panel on Climate Change</b:Corporate>
      </b:Author>
    </b:Author>
    <b:Title>Mitigation of Climate Change - Contributionof Working group III to the Fourth Assessment of the IPCC</b:Title>
    <b:Year>2007</b:Year>
    <b:Publisher>Cambridge University Press</b:Publisher>
    <b:City>New York</b:City>
    <b:RefOrder>218</b:RefOrder>
  </b:Source>
  <b:Source>
    <b:Tag>Wik16</b:Tag>
    <b:SourceType>InternetSite</b:SourceType>
    <b:Guid>{3A7EAE27-51C1-4DA8-87E4-48609F48A81A}</b:Guid>
    <b:Title>Fuel Economy in Aircraft</b:Title>
    <b:Year>2016</b:Year>
    <b:Author>
      <b:Author>
        <b:Corporate>Wikipedia</b:Corporate>
      </b:Author>
    </b:Author>
    <b:ProductionCompany>Wikipedia, the Free Encyclopedia</b:ProductionCompany>
    <b:Month>May</b:Month>
    <b:Day>11</b:Day>
    <b:YearAccessed>2016</b:YearAccessed>
    <b:MonthAccessed>May</b:MonthAccessed>
    <b:DayAccessed>28</b:DayAccessed>
    <b:URL>https://en.wikipedia.org/wiki/Fuel_economy_in_aircraft</b:URL>
    <b:RefOrder>219</b:RefOrder>
  </b:Source>
  <b:Source>
    <b:Tag>ATA14</b:Tag>
    <b:SourceType>Report</b:SourceType>
    <b:Guid>{F12A01A3-CF0E-4928-A39C-CD67F7BD94C4}</b:Guid>
    <b:Author>
      <b:Author>
        <b:Corporate>ATAG, Air Transport Action Group</b:Corporate>
      </b:Author>
    </b:Author>
    <b:Title>Beginner´s Guide to Aviation Efficiency</b:Title>
    <b:Year>2014</b:Year>
    <b:City>Geneva, Switzerland</b:City>
    <b:RefOrder>10</b:RefOrder>
  </b:Source>
  <b:Source>
    <b:Tag>Shm18</b:Tag>
    <b:SourceType>Book</b:SourceType>
    <b:Guid>{668BFE70-4A7F-45F2-8FE0-A4EB8E039DD8}</b:Guid>
    <b:Title>Enhancement of the conceptual aircraft design process through certification constraints management and full mission simulations</b:Title>
    <b:Year>2018</b:Year>
    <b:City>Toulouse</b:City>
    <b:Publisher>Université Fédérale Toulouse Mid-Pyrénées</b:Publisher>
    <b:Author>
      <b:Author>
        <b:NameList>
          <b:Person>
            <b:Last>Shmollgruber</b:Last>
            <b:First>Peter</b:First>
          </b:Person>
        </b:NameList>
      </b:Author>
    </b:Author>
    <b:RefOrder>24</b:RefOrder>
  </b:Source>
  <b:Source>
    <b:Tag>Lof80</b:Tag>
    <b:SourceType>Book</b:SourceType>
    <b:Guid>{C4248D92-9665-4628-8245-F46CCF892589}</b:Guid>
    <b:Title>Subsonic aircraft: Evolution and the matching of size to performance (NASA reference publication)</b:Title>
    <b:Year>1980</b:Year>
    <b:LCID>en-US</b:LCID>
    <b:Publisher>National Technical Information Service</b:Publisher>
    <b:Author>
      <b:Author>
        <b:NameList>
          <b:Person>
            <b:Last>Loftin</b:Last>
            <b:Middle>K.</b:Middle>
            <b:First>Laurence</b:First>
          </b:Person>
        </b:NameList>
      </b:Author>
    </b:Author>
    <b:Pages>441</b:Pages>
    <b:RefOrder>47</b:RefOrder>
  </b:Source>
  <b:Source>
    <b:Tag>IAT15</b:Tag>
    <b:SourceType>Report</b:SourceType>
    <b:Guid>{B215750C-9203-492A-A389-CF857A49822C}</b:Guid>
    <b:Author>
      <b:Author>
        <b:Corporate>IATA, International Air Transport Association</b:Corporate>
      </b:Author>
    </b:Author>
    <b:Title>Operational Fuel Efficiency</b:Title>
    <b:Year>2015</b:Year>
    <b:City>Montreal, Canada</b:City>
    <b:Publisher>International Air Transport Association</b:Publisher>
    <b:RefOrder>7</b:RefOrder>
  </b:Source>
  <b:Source>
    <b:Tag>IAT13</b:Tag>
    <b:SourceType>Report</b:SourceType>
    <b:Guid>{EC1308B3-D7D6-4A3A-B850-D8C9123F69CB}</b:Guid>
    <b:Author>
      <b:Author>
        <b:Corporate>IATA, International Air Transport Association</b:Corporate>
      </b:Author>
    </b:Author>
    <b:Title>Profitability and the air transport value chain</b:Title>
    <b:Year>2013</b:Year>
    <b:City>Montreal, Canada</b:City>
    <b:Institution>International Air Transport Association</b:Institution>
    <b:ThesisType>Economics Briefing</b:ThesisType>
    <b:Publisher>International Air Transport Association</b:Publisher>
    <b:RefOrder>2</b:RefOrder>
  </b:Source>
  <b:Source>
    <b:Tag>Int13</b:Tag>
    <b:SourceType>Report</b:SourceType>
    <b:Guid>{33EAA3B4-7B27-4981-B858-FC4518E81931}</b:Guid>
    <b:Author>
      <b:Author>
        <b:Corporate>IATA, International Air Transport Association</b:Corporate>
      </b:Author>
    </b:Author>
    <b:Title>Technology Rodamap</b:Title>
    <b:Year>2013</b:Year>
    <b:Publisher>International Air Transport Association</b:Publisher>
    <b:City>Montreal</b:City>
    <b:RefOrder>8</b:RefOrder>
  </b:Source>
  <b:Source>
    <b:Tag>Int18</b:Tag>
    <b:SourceType>Report</b:SourceType>
    <b:Guid>{84A23B33-B01A-442D-A77F-04EC4A076406}</b:Guid>
    <b:Author>
      <b:Author>
        <b:Corporate>IATA, International Air Transport Association</b:Corporate>
      </b:Author>
    </b:Author>
    <b:Title>Economic Performance of the Airline Industry</b:Title>
    <b:Year>2018</b:Year>
    <b:City>Montreal, Canada</b:City>
    <b:Institution>IATA</b:Institution>
    <b:ThesisType>End of the year report 2018</b:ThesisType>
    <b:YearAccessed>2019</b:YearAccessed>
    <b:MonthAccessed>2</b:MonthAccessed>
    <b:DayAccessed>15</b:DayAccessed>
    <b:URL>https://www.iata.org/publications/economics/Reports/Industry-Econ-Performance/IATA-Economic-Performance-of-the-Industry-end-year-2018-report.pdf</b:URL>
    <b:Publisher>International Air Transport Association</b:Publisher>
    <b:RefOrder>1</b:RefOrder>
  </b:Source>
  <b:Source>
    <b:Tag>Bra11</b:Tag>
    <b:SourceType>ConferenceProceedings</b:SourceType>
    <b:Guid>{200367E8-287E-460E-8971-A9EA619FAFAA}</b:Guid>
    <b:Title>Analysis of Natural Laminar Flow Aircraft based on Airline Network Design and Fleet Assignment</b:Title>
    <b:Year>2011</b:Year>
    <b:City>Virginia Beach,VA</b:City>
    <b:Publisher>AIAA</b:Publisher>
    <b:ConferenceName>11th AIAA Aviation Technology, Integration, and Operations (ATIO) Conference, Aviation Technology, Integration, and Operations (ATIO) Conferences</b:ConferenceName>
    <b:Author>
      <b:Author>
        <b:NameList>
          <b:Person>
            <b:Last>Braun</b:Last>
            <b:First>M.</b:First>
          </b:Person>
          <b:Person>
            <b:Last>WIcke</b:Last>
            <b:First>K.</b:First>
          </b:Person>
          <b:Person>
            <b:Last>Koch</b:Last>
            <b:First>A.</b:First>
          </b:Person>
        </b:NameList>
      </b:Author>
    </b:Author>
    <b:RefOrder>125</b:RefOrder>
  </b:Source>
  <b:Source>
    <b:Tag>Aro05</b:Tag>
    <b:SourceType>Report</b:SourceType>
    <b:Guid>{90FC732B-9A4A-4D56-A10F-C21959EF445C}</b:Guid>
    <b:Title>Introduction to optimum design - PhD Thesis</b:Title>
    <b:Year>2005</b:Year>
    <b:Author>
      <b:Author>
        <b:NameList>
          <b:Person>
            <b:Last>Arora</b:Last>
            <b:First>J.S.</b:First>
          </b:Person>
        </b:NameList>
      </b:Author>
    </b:Author>
    <b:Publisher>Standford University</b:Publisher>
    <b:City>Pallo Alto, United States of America</b:City>
    <b:RefOrder>64</b:RefOrder>
  </b:Source>
  <b:Source>
    <b:Tag>Mag151</b:Tag>
    <b:SourceType>ConferenceProceedings</b:SourceType>
    <b:Guid>{C76253BD-DBFE-4438-8EA4-099558C5D6EB}</b:Guid>
    <b:Title>Conceptual optimal design of environmentally friendly airliners: a review of available methodologies and their integration into a consistent framework for everyday use</b:Title>
    <b:Year>2015</b:Year>
    <b:Author>
      <b:Author>
        <b:NameList>
          <b:Person>
            <b:Last>Magalhães</b:Last>
            <b:First>P.C.</b:First>
          </b:Person>
          <b:Person>
            <b:Last>Mattos</b:Last>
            <b:First>B.S.</b:First>
          </b:Person>
        </b:NameList>
      </b:Author>
    </b:Author>
    <b:ConferenceName>16th AIAA/ISSMO Multidisciplinary Analysis and Optimization Conference</b:ConferenceName>
    <b:RefOrder>21</b:RefOrder>
  </b:Source>
  <b:Source>
    <b:Tag>Ken95</b:Tag>
    <b:SourceType>ConferenceProceedings</b:SourceType>
    <b:Guid>{B86AE4D7-310D-4D40-A30E-34B3D853A0C5}</b:Guid>
    <b:Title>Particle Swarm Optimization</b:Title>
    <b:Year>1995</b:Year>
    <b:ConferenceName>Proceedings of IEEE International Conference on Neural Networks. IV. pp. 1942–1948. </b:ConferenceName>
    <b:City>Perth, Australia</b:City>
    <b:Author>
      <b:Author>
        <b:NameList>
          <b:Person>
            <b:Last>Kennedy</b:Last>
            <b:First>J.</b:First>
          </b:Person>
          <b:Person>
            <b:Last>Eberhart</b:Last>
            <b:First>R.</b:First>
          </b:Person>
        </b:NameList>
      </b:Author>
    </b:Author>
    <b:RefOrder>74</b:RefOrder>
  </b:Source>
  <b:Source>
    <b:Tag>Boy14</b:Tag>
    <b:SourceType>BookSection</b:SourceType>
    <b:Guid>{4B1C374B-B698-444C-A218-A62C5180A9C4}</b:Guid>
    <b:Title>A locally convergent rotationally invariant particle swarm optimization algorithm</b:Title>
    <b:Year>2014</b:Year>
    <b:ConferenceName>Swarm Intelligence</b:ConferenceName>
    <b:Author>
      <b:Author>
        <b:NameList>
          <b:Person>
            <b:Last>Boyandi</b:Last>
            <b:First>M.</b:First>
          </b:Person>
          <b:Person>
            <b:Last>Michalewitz</b:Last>
            <b:First>Z.</b:First>
          </b:Person>
        </b:NameList>
      </b:Author>
    </b:Author>
    <b:BookTitle>Swarm Intelligence</b:BookTitle>
    <b:Pages>159-198</b:Pages>
    <b:Publisher>Springer</b:Publisher>
    <b:Volume>8</b:Volume>
    <b:RefOrder>75</b:RefOrder>
  </b:Source>
  <b:Source>
    <b:Tag>Dor10</b:Tag>
    <b:SourceType>BookSection</b:SourceType>
    <b:Guid>{AE462465-7572-494F-925D-1E978D78A68A}</b:Guid>
    <b:Title>Ant Colony Optimization</b:Title>
    <b:BookTitle>Encyclopedia of Macine Leraning</b:BookTitle>
    <b:Year>2010</b:Year>
    <b:City>Boston, United States</b:City>
    <b:Publisher>Springer</b:Publisher>
    <b:Author>
      <b:Author>
        <b:NameList>
          <b:Person>
            <b:Last>Dorigo</b:Last>
            <b:First>M.</b:First>
          </b:Person>
          <b:Person>
            <b:Last>Birattari</b:Last>
            <b:First>M.</b:First>
          </b:Person>
        </b:NameList>
      </b:Author>
    </b:Author>
    <b:RefOrder>77</b:RefOrder>
  </b:Source>
  <b:Source>
    <b:Tag>Zlo04</b:Tag>
    <b:SourceType>JournalArticle</b:SourceType>
    <b:Guid>{1EB333CB-0F3D-474D-ADC2-27F7E665B46E}</b:Guid>
    <b:Title>Model-based search for combinatorial optimization: A critical survey</b:Title>
    <b:Year>2004</b:Year>
    <b:Pages>373-395</b:Pages>
    <b:Author>
      <b:Author>
        <b:NameList>
          <b:Person>
            <b:Last>Zlochin</b:Last>
            <b:First>M.</b:First>
          </b:Person>
          <b:Person>
            <b:Last>Birattari</b:Last>
            <b:First>M.</b:First>
          </b:Person>
          <b:Person>
            <b:Last>Meuleau</b:Last>
            <b:First>N.</b:First>
          </b:Person>
          <b:Person>
            <b:Last>Dorigo</b:Last>
            <b:First>M.</b:First>
          </b:Person>
        </b:NameList>
      </b:Author>
    </b:Author>
    <b:JournalName>Annals of Operations Research</b:JournalName>
    <b:Volume>131</b:Volume>
    <b:RefOrder>78</b:RefOrder>
  </b:Source>
  <b:Source>
    <b:Tag>Deb09</b:Tag>
    <b:SourceType>Book</b:SourceType>
    <b:Guid>{F2FB0EC0-0DCC-4EA3-A1D7-C06F114532C7}</b:Guid>
    <b:Title>Multi-objective optimization using evolutionary algorithms</b:Title>
    <b:Year>2009</b:Year>
    <b:City>Reston, USA</b:City>
    <b:Author>
      <b:Author>
        <b:NameList>
          <b:Person>
            <b:Last>Deb</b:Last>
            <b:First>K.</b:First>
          </b:Person>
        </b:NameList>
      </b:Author>
    </b:Author>
    <b:Publisher>AIAA</b:Publisher>
    <b:RefOrder>94</b:RefOrder>
  </b:Source>
  <b:Source>
    <b:Tag>Mat16</b:Tag>
    <b:SourceType>Misc</b:SourceType>
    <b:Guid>{18038625-5F6F-420D-9989-25E08044E64A}</b:Guid>
    <b:Title>Notas de Aula do Curso AP-266 "Projeto de Otimização Multidiciplinar". Aula 3</b:Title>
    <b:Year>2016</b:Year>
    <b:City>Sao José dos Campos, Brasil</b:City>
    <b:Publisher>Instituto Tecnológico de Aeronáutica</b:Publisher>
    <b:Author>
      <b:Author>
        <b:NameList>
          <b:Person>
            <b:Last>Mattos</b:Last>
            <b:First>B.S.</b:First>
          </b:Person>
        </b:NameList>
      </b:Author>
    </b:Author>
    <b:RefOrder>76</b:RefOrder>
  </b:Source>
  <b:Source>
    <b:Tag>Rob17</b:Tag>
    <b:SourceType>ConferenceProceedings</b:SourceType>
    <b:Guid>{9B48C5C4-2467-4F61-A15C-0E7C519B9564}</b:Guid>
    <b:Title>GAtoolbox: a Matlab-based Genetic Algorithm</b:Title>
    <b:Year>2017</b:Year>
    <b:ConferenceName>THE 12th LATIN-AMERICAN CONGRESS ON ELECTRICITY GENERATION AND TRANSMISSION - CLAGTEE</b:ConferenceName>
    <b:Author>
      <b:Author>
        <b:NameList>
          <b:Person>
            <b:Last>Roberts</b:Last>
            <b:First>J.</b:First>
          </b:Person>
          <b:Person>
            <b:Last>Agnello</b:Last>
            <b:First>M.C.</b:First>
          </b:Person>
          <b:Person>
            <b:Last>SIlveira</b:Last>
            <b:First>J.L.</b:First>
          </b:Person>
          <b:Person>
            <b:Last>Prado</b:Last>
            <b:First>P.O.</b:First>
          </b:Person>
          <b:Person>
            <b:Last>Freire Junior</b:Last>
            <b:First>J.C.</b:First>
          </b:Person>
        </b:NameList>
      </b:Author>
    </b:Author>
    <b:Pages>2017</b:Pages>
    <b:Volume>12</b:Volume>
    <b:RefOrder>81</b:RefOrder>
  </b:Source>
  <b:Source>
    <b:Tag>Hol75</b:Tag>
    <b:SourceType>Book</b:SourceType>
    <b:Guid>{967A4B3F-7C97-432D-B371-6B51C1386192}</b:Guid>
    <b:Title>Adaptation in natural and artificial systems</b:Title>
    <b:Year>1975</b:Year>
    <b:Author>
      <b:Author>
        <b:NameList>
          <b:Person>
            <b:Last>Holland</b:Last>
            <b:First>J.H.</b:First>
          </b:Person>
        </b:NameList>
      </b:Author>
    </b:Author>
    <b:Publisher>Michigan University Press</b:Publisher>
    <b:RefOrder>79</b:RefOrder>
  </b:Source>
  <b:Source>
    <b:Tag>Sha85</b:Tag>
    <b:SourceType>ConferenceProceedings</b:SourceType>
    <b:Guid>{3AFC45C9-A770-4756-8E2B-F5A91882321B}</b:Guid>
    <b:Title>Multiple objective optimization with vector evaluated genetic algorithms</b:Title>
    <b:Year>1985</b:Year>
    <b:Publisher>Lawrence Erlbaum Associates. Inc., Publishers</b:Publisher>
    <b:ConferenceName>Proceedings of the First International Conference on Genetic Algorithms and Their Applications</b:ConferenceName>
    <b:Author>
      <b:Author>
        <b:NameList>
          <b:Person>
            <b:Last>Shaffer</b:Last>
            <b:First>J.D.</b:First>
          </b:Person>
        </b:NameList>
      </b:Author>
    </b:Author>
    <b:RefOrder>87</b:RefOrder>
  </b:Source>
  <b:Source>
    <b:Tag>Hor94</b:Tag>
    <b:SourceType>ConferenceProceedings</b:SourceType>
    <b:Guid>{D00EF5C7-C739-49CA-88A8-6BAE16EBB111}</b:Guid>
    <b:Title>A niched Pareto genetic algorithm for multiiobjective optimization. Proceedings of the First IEEE Conference on</b:Title>
    <b:Year>1994</b:Year>
    <b:ConferenceName>IEEE World Congress on Computational Intelligence</b:ConferenceName>
    <b:City>Orlando, United States</b:City>
    <b:Author>
      <b:Author>
        <b:NameList>
          <b:Person>
            <b:Last>Horn</b:Last>
            <b:First>J.</b:First>
          </b:Person>
          <b:Person>
            <b:Last>Nafpliotis</b:Last>
            <b:First>N.</b:First>
          </b:Person>
          <b:Person>
            <b:Last>Goldberg</b:Last>
            <b:First>D.E</b:First>
          </b:Person>
        </b:NameList>
      </b:Author>
    </b:Author>
    <b:Pages>27-29</b:Pages>
    <b:Publisher>IEEE</b:Publisher>
    <b:RefOrder>89</b:RefOrder>
  </b:Source>
  <b:Source>
    <b:Tag>Mur95</b:Tag>
    <b:SourceType>ConferenceProceedings</b:SourceType>
    <b:Guid>{B692F4A3-B31E-4793-B7B2-CF274813C3D4}</b:Guid>
    <b:Title>MOGA: multi-objective genetic algorithms</b:Title>
    <b:Year>1995</b:Year>
    <b:ConferenceName>Proceedingsof 1995 IEEE International Conference on Evolutionary Computation</b:ConferenceName>
    <b:City>Perth, Australia</b:City>
    <b:Author>
      <b:Author>
        <b:NameList>
          <b:Person>
            <b:Last>Murata</b:Last>
            <b:First>T.</b:First>
          </b:Person>
          <b:Person>
            <b:Last>Ishibuchi</b:Last>
            <b:First>H.</b:First>
          </b:Person>
        </b:NameList>
      </b:Author>
    </b:Author>
    <b:RefOrder>90</b:RefOrder>
  </b:Source>
  <b:Source>
    <b:Tag>Zit99</b:Tag>
    <b:SourceType>ConferenceProceedings</b:SourceType>
    <b:Guid>{E4627BF2-8577-4664-9BC3-69856707EC3A}</b:Guid>
    <b:Title>Multiobjective evolutionary algorithms: a comparative case study and the strength Pareto approach</b:Title>
    <b:Year>1999</b:Year>
    <b:ConferenceName>IEEE Transactions on Evolutionary Computation</b:ConferenceName>
    <b:Author>
      <b:Author>
        <b:NameList>
          <b:Person>
            <b:Last>Zitler</b:Last>
            <b:First>E.</b:First>
          </b:Person>
          <b:Person>
            <b:Last>Thiele</b:Last>
            <b:First>L.</b:First>
          </b:Person>
        </b:NameList>
      </b:Author>
    </b:Author>
    <b:Pages>257-271</b:Pages>
    <b:RefOrder>91</b:RefOrder>
  </b:Source>
  <b:Source>
    <b:Tag>Sar02</b:Tag>
    <b:SourceType>JournalArticle</b:SourceType>
    <b:Guid>{D195C816-EF44-437B-8CF8-FF97192BCA44}</b:Guid>
    <b:Title>A new multiobjective evolutionary algorithm</b:Title>
    <b:Year>2002</b:Year>
    <b:JournalName>European Journal of Operational Research </b:JournalName>
    <b:Pages>12-23</b:Pages>
    <b:Volume>140</b:Volume>
    <b:Issue>1</b:Issue>
    <b:Author>
      <b:Author>
        <b:NameList>
          <b:Person>
            <b:Last>Sarker</b:Last>
            <b:First>R.</b:First>
          </b:Person>
          <b:Person>
            <b:Last>Liang</b:Last>
            <b:First>K.H.</b:First>
          </b:Person>
          <b:Person>
            <b:Last>Newton</b:Last>
            <b:First>C.</b:First>
          </b:Person>
        </b:NameList>
      </b:Author>
    </b:Author>
    <b:RefOrder>92</b:RefOrder>
  </b:Source>
  <b:Source>
    <b:Tag>Deb02</b:Tag>
    <b:SourceType>ConferenceProceedings</b:SourceType>
    <b:Guid>{2C0BD6C4-675B-4C92-B9DE-CC02DDDA8576}</b:Guid>
    <b:Title>A fast and elitist multiobjective genetic algorithm: NSGA-II</b:Title>
    <b:Year>2002</b:Year>
    <b:Pages>182-197</b:Pages>
    <b:Volume>6(2)</b:Volume>
    <b:ConferenceName>IEEE Transactions on Evolutionary Computation</b:ConferenceName>
    <b:Author>
      <b:Author>
        <b:NameList>
          <b:Person>
            <b:Last>Deb</b:Last>
            <b:First>K.</b:First>
          </b:Person>
          <b:Person>
            <b:Last>Pratap</b:Last>
            <b:First>A.</b:First>
          </b:Person>
          <b:Person>
            <b:Last>Agarwal</b:Last>
            <b:First>S.</b:First>
          </b:Person>
          <b:Person>
            <b:Last>Meyarivan</b:Last>
            <b:First>T.</b:First>
          </b:Person>
        </b:NameList>
      </b:Author>
    </b:Author>
    <b:RefOrder>95</b:RefOrder>
  </b:Source>
  <b:Source>
    <b:Tag>Mat13</b:Tag>
    <b:SourceType>ArticleInAPeriodical</b:SourceType>
    <b:Guid>{D453A93E-170C-40DD-9791-4454431F286C}</b:Guid>
    <b:LCID>en-US</b:LCID>
    <b:Title>An Airplane Calculator Featuring a High-Fidelity Methodology for Tailplane Sizing</b:Title>
    <b:PeriodicalTitle>Journal of Aerospace Technology and Management</b:PeriodicalTitle>
    <b:Year>2013</b:Year>
    <b:Pages>371-386</b:Pages>
    <b:Author>
      <b:Author>
        <b:NameList>
          <b:Person>
            <b:Last>Mattos</b:Last>
            <b:Middle>Silva</b:Middle>
            <b:First>Bento</b:First>
          </b:Person>
          <b:Person>
            <b:Last>Secco</b:Last>
            <b:Middle>Rafael</b:Middle>
            <b:First>Ney</b:First>
          </b:Person>
        </b:NameList>
      </b:Author>
    </b:Author>
    <b:Volume>5</b:Volume>
    <b:StandardNumber>4</b:StandardNumber>
    <b:RefOrder>28</b:RefOrder>
  </b:Source>
  <b:Source>
    <b:Tag>EspaçoReservado2</b:Tag>
    <b:SourceType>Book</b:SourceType>
    <b:Guid>{FD3BC266-6C27-4990-8CAB-DEBFFDA536F8}</b:Guid>
    <b:Title>Conceptual Design of Green Transport Airplane.</b:Title>
    <b:Year>2018</b:Year>
    <b:Publisher>Bentham Books</b:Publisher>
    <b:Author>
      <b:Author>
        <b:NameList>
          <b:Person>
            <b:Last>Mattos</b:Last>
            <b:Middle>S</b:Middle>
            <b:First>Bento</b:First>
          </b:Person>
          <b:Person>
            <b:Last>Fregnani</b:Last>
            <b:Middle>A.T.G.</b:Middle>
            <b:First>José</b:First>
          </b:Person>
          <b:Person>
            <b:Last>Magalhães</b:Last>
            <b:Middle>C.S.</b:Middle>
            <b:First>Paulo</b:First>
          </b:Person>
        </b:NameList>
      </b:Author>
    </b:Author>
    <b:Volume>3</b:Volume>
    <b:Edition>Book Series: Frontiers in Aerospace Science</b:Edition>
    <b:DOI>10.2174/97816810832781180301</b:DOI>
    <b:RefOrder>25</b:RefOrder>
  </b:Source>
  <b:Source>
    <b:Tag>Tan93</b:Tag>
    <b:SourceType>ArticleInAPeriodical</b:SourceType>
    <b:Guid>{39E2DB8E-A1AA-49AD-A796-E4D4A6E44032}</b:Guid>
    <b:Title>Orthogonal array-based Latin hypercubes</b:Title>
    <b:Year>1993</b:Year>
    <b:ConferenceName>Journal of the American statistical association</b:ConferenceName>
    <b:Author>
      <b:Author>
        <b:NameList>
          <b:Person>
            <b:Last>Tang</b:Last>
            <b:First>Boxin</b:First>
          </b:Person>
        </b:NameList>
      </b:Author>
    </b:Author>
    <b:PeriodicalTitle>Journal of the American statistical association</b:PeriodicalTitle>
    <b:Pages>1392-1397</b:Pages>
    <b:Edition>88</b:Edition>
    <b:Volume>824</b:Volume>
    <b:RefOrder>58</b:RefOrder>
  </b:Source>
  <b:Source>
    <b:Tag>Sob67</b:Tag>
    <b:SourceType>ArticleInAPeriodical</b:SourceType>
    <b:Guid>{746EF560-7FD5-4D95-AD48-569CF775DB1B}</b:Guid>
    <b:Title>Distribution of points in a cube and approximate evaluation of integrals</b:Title>
    <b:PeriodicalTitle>U.S.S.R Comput. Maths. Math. Phys</b:PeriodicalTitle>
    <b:Year>1967</b:Year>
    <b:Pages>8-112</b:Pages>
    <b:Author>
      <b:Author>
        <b:NameList>
          <b:Person>
            <b:Last>Sobol</b:Last>
            <b:First>I.M.</b:First>
          </b:Person>
        </b:NameList>
      </b:Author>
    </b:Author>
    <b:Volume>7</b:Volume>
    <b:RefOrder>59</b:RefOrder>
  </b:Source>
  <b:Source>
    <b:Tag>FIs37</b:Tag>
    <b:SourceType>Book</b:SourceType>
    <b:Guid>{AEFD246A-AF2D-4904-B0A0-B6AEE1E2F429}</b:Guid>
    <b:Title>The design of experiments</b:Title>
    <b:Year>1937</b:Year>
    <b:Author>
      <b:Author>
        <b:NameList>
          <b:Person>
            <b:Last>FIsher</b:Last>
            <b:First>R.A.</b:First>
          </b:Person>
        </b:NameList>
      </b:Author>
    </b:Author>
    <b:City>Edinburgh,UK</b:City>
    <b:Publisher>Macmillan</b:Publisher>
    <b:RefOrder>57</b:RefOrder>
  </b:Source>
  <b:Source>
    <b:Tag>McK79</b:Tag>
    <b:SourceType>JournalArticle</b:SourceType>
    <b:Guid>{D8A09158-EE8F-4B60-BFD9-06D85D254335}</b:Guid>
    <b:Title>A Comparison of Three Methods for Selecting Values of Input Variables in the Analysis of Output from a Computer Code</b:Title>
    <b:Year>1979</b:Year>
    <b:Author>
      <b:Author>
        <b:NameList>
          <b:Person>
            <b:Last>McKay</b:Last>
            <b:First>M.D.</b:First>
          </b:Person>
          <b:Person>
            <b:Last>Beckman</b:Last>
            <b:First>R.J.</b:First>
          </b:Person>
          <b:Person>
            <b:Last>Conover</b:Last>
            <b:First>W.J.</b:First>
          </b:Person>
        </b:NameList>
      </b:Author>
    </b:Author>
    <b:JournalName>Technometrics</b:JournalName>
    <b:Pages>239-245</b:Pages>
    <b:Volume>21</b:Volume>
    <b:Issue>2</b:Issue>
    <b:RefOrder>60</b:RefOrder>
  </b:Source>
  <b:Source>
    <b:Tag>Fre16</b:Tag>
    <b:SourceType>ConferenceProceedings</b:SourceType>
    <b:Guid>{8E8DACC1-E1FC-44D5-8A5E-DF291D76A1C2}</b:Guid>
    <b:Title>Aviation and Electrical Road Vehicles.</b:Title>
    <b:Year>2016</b:Year>
    <b:ConferenceName>16th AIAA Aviation Technology, Integration, and Operations Conference</b:ConferenceName>
    <b:City>Washington D.C., United States of America</b:City>
    <b:Author>
      <b:Author>
        <b:NameList>
          <b:Person>
            <b:Last>Fregnani</b:Last>
            <b:First>J.A.T.G</b:First>
          </b:Person>
          <b:Person>
            <b:Last>Mattos</b:Last>
            <b:First>B.S.</b:First>
          </b:Person>
        </b:NameList>
      </b:Author>
    </b:Author>
    <b:RefOrder>6</b:RefOrder>
  </b:Source>
  <b:Source>
    <b:Tag>Que06</b:Tag>
    <b:SourceType>ArticleInAPeriodical</b:SourceType>
    <b:Guid>{8754179E-5456-4778-A606-E0253E706D39}</b:Guid>
    <b:Title>Surrogate-based analysis and optimization</b:Title>
    <b:Year>2005</b:Year>
    <b:PeriodicalTitle>Progress in Aerospace Science</b:PeriodicalTitle>
    <b:Month>January</b:Month>
    <b:Pages>1-28</b:Pages>
    <b:Author>
      <b:Author>
        <b:NameList>
          <b:Person>
            <b:Last>Queipo</b:Last>
            <b:First>N.V.</b:First>
          </b:Person>
          <b:Person>
            <b:Last>Hafka</b:Last>
            <b:First>R.T.</b:First>
          </b:Person>
          <b:Person>
            <b:Last>Shyy</b:Last>
            <b:First>W.</b:First>
          </b:Person>
          <b:Person>
            <b:Last>Goel</b:Last>
            <b:First>T.</b:First>
          </b:Person>
          <b:Person>
            <b:Last>Vaidyanathan</b:Last>
            <b:First>R.</b:First>
          </b:Person>
        </b:NameList>
      </b:Author>
    </b:Author>
    <b:Volume>41</b:Volume>
    <b:Issue>1</b:Issue>
    <b:RefOrder>48</b:RefOrder>
  </b:Source>
  <b:Source>
    <b:Tag>Arl84</b:Tag>
    <b:SourceType>Book</b:SourceType>
    <b:Guid>{400387BE-8863-4043-868B-A0214CE61B46}</b:Guid>
    <b:Title>PHB Practical Handbook of Curve Fitting</b:Title>
    <b:Year>1984</b:Year>
    <b:Author>
      <b:Author>
        <b:NameList>
          <b:Person>
            <b:Last>Arlinghaus</b:Last>
            <b:First>S.L.</b:First>
          </b:Person>
        </b:NameList>
      </b:Author>
    </b:Author>
    <b:City>Boca Raton, United States</b:City>
    <b:Publisher>CRC Press</b:Publisher>
    <b:RefOrder>49</b:RefOrder>
  </b:Source>
  <b:Source>
    <b:Tag>Box07</b:Tag>
    <b:SourceType>Book</b:SourceType>
    <b:Guid>{5EA0D238-165A-4B29-9DCF-05E0BA5A540F}</b:Guid>
    <b:Title>Response Surfaces, Mixtures, and Ridge Analyses</b:Title>
    <b:Year>2007</b:Year>
    <b:Publisher>Willey</b:Publisher>
    <b:Author>
      <b:Author>
        <b:NameList>
          <b:Person>
            <b:Last>Box</b:Last>
            <b:First>G.E.P.</b:First>
          </b:Person>
          <b:Person>
            <b:Last>Draper</b:Last>
            <b:First>N.</b:First>
          </b:Person>
        </b:NameList>
      </b:Author>
    </b:Author>
    <b:Edition>Second Edition</b:Edition>
    <b:RefOrder>50</b:RefOrder>
  </b:Source>
  <b:Source>
    <b:Tag>Par91</b:Tag>
    <b:SourceType>JournalArticle</b:SourceType>
    <b:Guid>{7F549F41-1F04-4BF9-A730-F9B57ACB5E03}</b:Guid>
    <b:Title>Universal approximation using radial-basis-function networks</b:Title>
    <b:Year>1991</b:Year>
    <b:JournalName>Neural Computation</b:JournalName>
    <b:Pages>246-257</b:Pages>
    <b:Volume>3(2)</b:Volume>
    <b:Author>
      <b:Author>
        <b:NameList>
          <b:Person>
            <b:Last>Park</b:Last>
            <b:First>J.</b:First>
          </b:Person>
          <b:Person>
            <b:Last>Sandberg</b:Last>
            <b:First>I.W.</b:First>
          </b:Person>
        </b:NameList>
      </b:Author>
    </b:Author>
    <b:RefOrder>51</b:RefOrder>
  </b:Source>
  <b:Source>
    <b:Tag>Cor95</b:Tag>
    <b:SourceType>JournalArticle</b:SourceType>
    <b:Guid>{1C5A445E-66C9-461C-8E70-F595D4900EFA}</b:Guid>
    <b:Title>Support-vector networks</b:Title>
    <b:JournalName>Machine Learning</b:JournalName>
    <b:Year>1995</b:Year>
    <b:Pages>273-297</b:Pages>
    <b:Volume>20</b:Volume>
    <b:Issue>3</b:Issue>
    <b:Author>
      <b:Author>
        <b:NameList>
          <b:Person>
            <b:Last>Cortes</b:Last>
            <b:First>C.</b:First>
          </b:Person>
          <b:Person>
            <b:Last>Vapnik</b:Last>
            <b:First>V.N.</b:First>
          </b:Person>
        </b:NameList>
      </b:Author>
    </b:Author>
    <b:RefOrder>52</b:RefOrder>
  </b:Source>
  <b:Source>
    <b:Tag>Ban94</b:Tag>
    <b:SourceType>JournalArticle</b:SourceType>
    <b:Guid>{A28D4478-7883-429C-B370-CBFD8112E4D9}</b:Guid>
    <b:Title>Space mapping technique for electromagnetic optimization</b:Title>
    <b:JournalName>Transactions on Microwave Technology</b:JournalName>
    <b:Year>1994</b:Year>
    <b:Pages>2356-2544</b:Pages>
    <b:Volume>42</b:Volume>
    <b:Issue>12</b:Issue>
    <b:ConferenceName>IEEE Trans Microwave Theory Tech</b:ConferenceName>
    <b:Author>
      <b:Author>
        <b:NameList>
          <b:Person>
            <b:Last>Bandler</b:Last>
            <b:First>J.W.</b:First>
          </b:Person>
          <b:Person>
            <b:Last>Biernacki</b:Last>
            <b:First>R.M.</b:First>
          </b:Person>
          <b:Person>
            <b:Last>Chen</b:Last>
            <b:First>S.H.</b:First>
          </b:Person>
          <b:Person>
            <b:Last>Grobelny</b:Last>
            <b:First>P.A.</b:First>
          </b:Person>
          <b:Person>
            <b:Last>Hemmers</b:Last>
            <b:First>R.H.</b:First>
          </b:Person>
        </b:NameList>
      </b:Author>
    </b:Author>
    <b:RefOrder>53</b:RefOrder>
  </b:Source>
  <b:Source>
    <b:Tag>Car19</b:Tag>
    <b:SourceType>JournalArticle</b:SourceType>
    <b:Guid>{E985853C-332B-4746-A35F-3F4AC17503AA}</b:Guid>
    <b:Title>On the use of Bayesian networks as a meta-modeling approach to analyse uncertainties in slope stability analysis</b:Title>
    <b:JournalName>Georisk: Assessment and Management of Risk for Engineered Systems and Geohazards</b:JournalName>
    <b:Year>2019</b:Year>
    <b:Pages>53-65</b:Pages>
    <b:Volume>17</b:Volume>
    <b:Issue>4</b:Issue>
    <b:Author>
      <b:Author>
        <b:NameList>
          <b:Person>
            <b:Last>Cardenas</b:Last>
            <b:First>I.C.</b:First>
          </b:Person>
        </b:NameList>
      </b:Author>
    </b:Author>
    <b:RefOrder>55</b:RefOrder>
  </b:Source>
  <b:Source>
    <b:Tag>Zin08</b:Tag>
    <b:SourceType>JournalArticle</b:SourceType>
    <b:Guid>{E2F4230D-EB95-4643-AB9F-285F43E3DED9}</b:Guid>
    <b:Title>A Comparative Evaluation of Genetic and Gradient-Based Algorithms Applied to Aerodynamic Optimization</b:Title>
    <b:JournalName>Shape design in aerodynamics REMN</b:JournalName>
    <b:Year>2008</b:Year>
    <b:Pages>103-126</b:Pages>
    <b:Volume>17</b:Volume>
    <b:Author>
      <b:Author>
        <b:NameList>
          <b:Person>
            <b:Last>Zinng</b:Last>
            <b:First>D.W.</b:First>
          </b:Person>
          <b:Person>
            <b:Last>Nemee</b:Last>
            <b:First>M.</b:First>
          </b:Person>
          <b:Person>
            <b:Last>Pulliman</b:Last>
            <b:First>T.H.</b:First>
          </b:Person>
        </b:NameList>
      </b:Author>
    </b:Author>
    <b:RefOrder>96</b:RefOrder>
  </b:Source>
  <b:Source>
    <b:Tag>EspaçoReservado3</b:Tag>
    <b:SourceType>ConferenceProceedings</b:SourceType>
    <b:Guid>{F005E09B-06E8-4625-BDDD-4B8FD9319E01}</b:Guid>
    <b:Title>Conceptual optimal design of environmentally friendly airliners: a review of available methodologies and their integration into a consistent framework for everyday use </b:Title>
    <b:Year>2015</b:Year>
    <b:ConferenceName>16th AIAA/ISSMO Multidisciplinary Analysis and Optimization Conference</b:ConferenceName>
    <b:City>Dallas</b:City>
    <b:Author>
      <b:Author>
        <b:NameList>
          <b:Person>
            <b:Last>Magalhães</b:Last>
            <b:Middle>Cypriano</b:Middle>
            <b:First>Paylo</b:First>
          </b:Person>
          <b:Person>
            <b:Last>Mattos</b:Last>
            <b:Middle>Silva</b:Middle>
            <b:First>Bento</b:First>
          </b:Person>
        </b:NameList>
      </b:Author>
    </b:Author>
    <b:RefOrder>220</b:RefOrder>
  </b:Source>
  <b:Source>
    <b:Tag>EST17</b:Tag>
    <b:SourceType>InternetSite</b:SourceType>
    <b:Guid>{F9C86EDC-0414-4485-AC02-98EAEC30CB95}</b:Guid>
    <b:Title>Optimization with modeFrontier</b:Title>
    <b:Year>2017</b:Year>
    <b:LCID>en-US</b:LCID>
    <b:Author>
      <b:Author>
        <b:Corporate>ESTECO</b:Corporate>
      </b:Author>
    </b:Author>
    <b:ProductionCompany>ESTECO</b:ProductionCompany>
    <b:Month>May</b:Month>
    <b:YearAccessed>2017</b:YearAccessed>
    <b:MonthAccessed>May</b:MonthAccessed>
    <b:URL>http://www.esteco.com/modefrontier/optimization-modefrontier</b:URL>
    <b:RefOrder>137</b:RefOrder>
  </b:Source>
  <b:Source>
    <b:Tag>Fed13</b:Tag>
    <b:SourceType>Report</b:SourceType>
    <b:Guid>{7EC581C7-90A3-4693-926A-1002B818B884}</b:Guid>
    <b:Title>14CFR36 Noise Standards and Airworthiness Certification Am.29</b:Title>
    <b:Year>2013</b:Year>
    <b:Author>
      <b:Author>
        <b:Corporate>Federal Aviation Administraion, FAA</b:Corporate>
      </b:Author>
    </b:Author>
    <b:Publisher>FAA</b:Publisher>
    <b:City>Washington</b:City>
    <b:RefOrder>138</b:RefOrder>
  </b:Source>
  <b:Source>
    <b:Tag>Dep92</b:Tag>
    <b:SourceType>Report</b:SourceType>
    <b:Guid>{A1DD7E58-A6D0-429D-9D16-2DC208A0932B}</b:Guid>
    <b:Author>
      <b:Author>
        <b:Corporate>Department of Defense, DOD</b:Corporate>
      </b:Author>
    </b:Author>
    <b:Title>Flying Qualities of Piloted Aircraft MIL-HDBK-797</b:Title>
    <b:Year>1992</b:Year>
    <b:Publisher>US Department of Defense (DOD)</b:Publisher>
    <b:City>Washington</b:City>
    <b:RefOrder>139</b:RefOrder>
  </b:Source>
  <b:Source>
    <b:Tag>Sob98</b:Tag>
    <b:SourceType>JournalArticle</b:SourceType>
    <b:Guid>{FCCEAEC7-3F79-49A1-8970-2A1572DC63A5}</b:Guid>
    <b:Title>Parametric Airfoils and Wings</b:Title>
    <b:JournalName>Notes on Numerical Fluid Mechanics</b:JournalName>
    <b:Year>1998</b:Year>
    <b:Pages>71-88</b:Pages>
    <b:Volume>68</b:Volume>
    <b:Author>
      <b:Author>
        <b:NameList>
          <b:Person>
            <b:Last>Sobieczki</b:Last>
            <b:First>H.</b:First>
          </b:Person>
        </b:NameList>
      </b:Author>
    </b:Author>
    <b:RefOrder>167</b:RefOrder>
  </b:Source>
  <b:Source>
    <b:Tag>Nat16</b:Tag>
    <b:SourceType>DocumentFromInternetSite</b:SourceType>
    <b:Guid>{5CBC0532-BFE6-46E1-B6B5-3350C7DD7112}</b:Guid>
    <b:Author>
      <b:Author>
        <b:Corporate>National Aeronautics and Space Administration</b:Corporate>
      </b:Author>
    </b:Author>
    <b:Title>EngineSim Version 1.8a</b:Title>
    <b:Year>2016</b:Year>
    <b:Month>06</b:Month>
    <b:Day>01</b:Day>
    <b:YearAccessed>2016</b:YearAccessed>
    <b:MonthAccessed>06</b:MonthAccessed>
    <b:DayAccessed>01</b:DayAccessed>
    <b:URL>https://www.grc.nasa.gov/WWW/K-12/airplane/ngnsim.html</b:URL>
    <b:ProductionCompany>Glenn Research Center</b:ProductionCompany>
    <b:RefOrder>178</b:RefOrder>
  </b:Source>
  <b:Source>
    <b:Tag>Vis15</b:Tag>
    <b:SourceType>Report</b:SourceType>
    <b:Guid>{DECF8D04-8118-49CC-A0AF-726FB72C25BA}</b:Guid>
    <b:Title>Generic Analysis Methods for Gas Turbine Engine Performance: The development of the gas turbine simulation program GSP - Doctoral Thesis</b:Title>
    <b:Year>2015</b:Year>
    <b:Publisher>TU Delft</b:Publisher>
    <b:City>Amsterdan, Netherlads</b:City>
    <b:Author>
      <b:Author>
        <b:NameList>
          <b:Person>
            <b:Last>Visser</b:Last>
            <b:First>W.P.J.</b:First>
          </b:Person>
        </b:NameList>
      </b:Author>
    </b:Author>
    <b:RefOrder>179</b:RefOrder>
  </b:Source>
  <b:Source>
    <b:Tag>Ton02</b:Tag>
    <b:SourceType>ConferenceProceedings</b:SourceType>
    <b:Guid>{B56EDD0F-54C4-4694-B7EC-1215FD215712}</b:Guid>
    <b:Title>A computer code for gas turbine engine weight and disk life estimation</b:Title>
    <b:Year>2002</b:Year>
    <b:Publisher>American Society of Mechanical Engineers</b:Publisher>
    <b:ConferenceName>ASME Turbo Expo 2002: Power for Land, Sea, and Air</b:ConferenceName>
    <b:Author>
      <b:Author>
        <b:NameList>
          <b:Person>
            <b:Last>Tong</b:Last>
            <b:First>M.T.</b:First>
          </b:Person>
          <b:Person>
            <b:Last>Halliwell</b:Last>
            <b:First>I.</b:First>
          </b:Person>
          <b:Person>
            <b:Last>Ghosn</b:Last>
            <b:First>L.J.</b:First>
          </b:Person>
        </b:NameList>
      </b:Author>
    </b:Author>
    <b:RefOrder>146</b:RefOrder>
  </b:Source>
  <b:Source>
    <b:Tag>Lol04</b:Tag>
    <b:SourceType>Report</b:SourceType>
    <b:Guid>{9CF1AD7B-6970-4243-A455-97DD0DC89CEC}</b:Guid>
    <b:Title>Development of a preliminary weight estimation method for advanced turbofan engines - PhD Thesis</b:Title>
    <b:Year>2004</b:Year>
    <b:City>Cranfield, UK</b:City>
    <b:Publisher>CRANFIELD UNIVERSITY SCHOOL OF ENGINEERING</b:Publisher>
    <b:Author>
      <b:Author>
        <b:NameList>
          <b:Person>
            <b:Last>Lolis</b:Last>
            <b:First>P.</b:First>
          </b:Person>
        </b:NameList>
      </b:Author>
    </b:Author>
    <b:RefOrder>147</b:RefOrder>
  </b:Source>
  <b:Source>
    <b:Tag>Ona79</b:Tag>
    <b:SourceType>Report</b:SourceType>
    <b:Guid>{326EAE68-DED7-42FE-9573-7E31E104534D}</b:Guid>
    <b:Title>A method to estimate weight and dimensions of large and small gas turbine engines</b:Title>
    <b:Year>1979</b:Year>
    <b:Publisher>Boeing Military Airplane Development</b:Publisher>
    <b:City>Seattle, USA</b:City>
    <b:Author>
      <b:Author>
        <b:NameList>
          <b:Person>
            <b:Last>Onat</b:Last>
            <b:First>E.</b:First>
          </b:Person>
          <b:Person>
            <b:Last>Klees</b:Last>
            <b:First>G.W.</b:First>
          </b:Person>
        </b:NameList>
      </b:Author>
    </b:Author>
    <b:RefOrder>145</b:RefOrder>
  </b:Source>
  <b:Source>
    <b:Tag>Gre10</b:Tag>
    <b:SourceType>Report</b:SourceType>
    <b:Guid>{B43AF599-4676-4248-B06E-31AEABA37320}</b:Guid>
    <b:Title>Design methodologies for aerodynamics structures weight and thermodynamic cycles, Final_Report, Vol. 2.</b:Title>
    <b:Year>2010</b:Year>
    <b:Publisher>Massachussets Intitute of Technology</b:Publisher>
    <b:City>Boston, USA</b:City>
    <b:Author>
      <b:Author>
        <b:NameList>
          <b:Person>
            <b:Last>Greitzer</b:Last>
            <b:First>E.</b:First>
          </b:Person>
        </b:NameList>
      </b:Author>
    </b:Author>
    <b:RefOrder>148</b:RefOrder>
  </b:Source>
  <b:Source>
    <b:Tag>EspaçoReservado5</b:Tag>
    <b:SourceType>Report</b:SourceType>
    <b:Guid>{2A359E4E-A452-4975-9DA5-2469744AA769}</b:Guid>
    <b:Title>Quasi-analytical modelling and optimisation techniques for transport aircraft design</b:Title>
    <b:Year>2002</b:Year>
    <b:City>Stockholm, Sweden</b:City>
    <b:Author>
      <b:Author>
        <b:NameList>
          <b:Person>
            <b:Last>Isikveren</b:Last>
            <b:Middle>T.</b:Middle>
            <b:First>Askin</b:First>
          </b:Person>
        </b:NameList>
      </b:Author>
    </b:Author>
    <b:Department>Department of Aeronautics</b:Department>
    <b:Institution>Royal Institute of Technology</b:Institution>
    <b:Pages>234</b:Pages>
    <b:ThesisType>Doctoral Thesis</b:ThesisType>
    <b:RefOrder>144</b:RefOrder>
  </b:Source>
  <b:Source>
    <b:Tag>EspaçoReservado4</b:Tag>
    <b:SourceType>Book</b:SourceType>
    <b:Guid>{12E04D05-1A5F-4945-AB1D-950E0E24F850}</b:Guid>
    <b:Title>Airplane Design Part II - Preliminary configuration</b:Title>
    <b:Year>2003</b:Year>
    <b:City>Lawrence</b:City>
    <b:Publisher>DAR Corporation</b:Publisher>
    <b:CountryRegion>USA</b:CountryRegion>
    <b:Pages>209</b:Pages>
    <b:Author>
      <b:Author>
        <b:NameList>
          <b:Person>
            <b:Last>Roskam</b:Last>
            <b:First>J.</b:First>
          </b:Person>
        </b:NameList>
      </b:Author>
    </b:Author>
    <b:RefOrder>142</b:RefOrder>
  </b:Source>
  <b:Source>
    <b:Tag>Ros99</b:Tag>
    <b:SourceType>Book</b:SourceType>
    <b:Guid>{C1C88976-1087-4A6D-B816-2BAF4A5AE586}</b:Guid>
    <b:Title>Airplane Design Part I - Preliminary Sizing of Aircraft</b:Title>
    <b:Year>1999</b:Year>
    <b:Publisher>DARcorporation</b:Publisher>
    <b:Author>
      <b:Author>
        <b:NameList>
          <b:Person>
            <b:Last>Roskam</b:Last>
            <b:First>J.</b:First>
          </b:Person>
        </b:NameList>
      </b:Author>
    </b:Author>
    <b:RefOrder>23</b:RefOrder>
  </b:Source>
  <b:Source>
    <b:Tag>Ros03</b:Tag>
    <b:SourceType>Book</b:SourceType>
    <b:Guid>{CFA38931-E977-4E4D-B8EB-18BD2E48E8D6}</b:Guid>
    <b:Title>Airpalne Design Part V - Component Weight Estimation</b:Title>
    <b:Year>2003</b:Year>
    <b:Publisher>DAR Corporation</b:Publisher>
    <b:City>Lawrence, USA</b:City>
    <b:Author>
      <b:Author>
        <b:NameList>
          <b:Person>
            <b:Last>Roskam</b:Last>
            <b:First>J.</b:First>
          </b:Person>
        </b:NameList>
      </b:Author>
    </b:Author>
    <b:RefOrder>143</b:RefOrder>
  </b:Source>
  <b:Source>
    <b:Tag>Cur88</b:Tag>
    <b:SourceType>Book</b:SourceType>
    <b:Guid>{80FC6CDE-6C1B-4313-96B0-7E6B28F6765B}</b:Guid>
    <b:Title>Aircraft Landing Gear Design: Principles and Practices</b:Title>
    <b:Year>1988</b:Year>
    <b:City>Reston, USA</b:City>
    <b:Publisher>AIAA</b:Publisher>
    <b:Author>
      <b:Author>
        <b:NameList>
          <b:Person>
            <b:Last>Currey</b:Last>
            <b:First>N.S.</b:First>
          </b:Person>
        </b:NameList>
      </b:Author>
    </b:Author>
    <b:RefOrder>151</b:RefOrder>
  </b:Source>
  <b:Source>
    <b:Tag>Sho99</b:Tag>
    <b:SourceType>Report</b:SourceType>
    <b:Guid>{90EA53E4-22E4-457C-A1EC-A28D8C295D24}</b:Guid>
    <b:Title>Script for aircraft design. Lecture Notes</b:Title>
    <b:Year>1999</b:Year>
    <b:City>Hamburg, Germany</b:City>
    <b:Publisher>Hamburg University of Applied Sciences. Department of Automotive and Aeronautical Engineering,</b:Publisher>
    <b:Author>
      <b:Author>
        <b:NameList>
          <b:Person>
            <b:Last>Sholz</b:Last>
            <b:First>D.</b:First>
          </b:Person>
        </b:NameList>
      </b:Author>
    </b:Author>
    <b:RefOrder>152</b:RefOrder>
  </b:Source>
  <b:Source>
    <b:Tag>Bis15</b:Tag>
    <b:SourceType>Report</b:SourceType>
    <b:Guid>{588F22B0-40DE-41E5-BA1A-98ABF1DAFFCB}</b:Guid>
    <b:Author>
      <b:Author>
        <b:Corporate>Bishop GmbH</b:Corporate>
      </b:Author>
    </b:Author>
    <b:Title>PresTo-Cabin. A preliminary sizing tool for passenger aircraf cabin - Documentation and user manual</b:Title>
    <b:Year>2015</b:Year>
    <b:Publisher>Aero</b:Publisher>
    <b:City>Hamburg, Germany</b:City>
    <b:RefOrder>153</b:RefOrder>
  </b:Source>
  <b:Source>
    <b:Tag>Mar98</b:Tag>
    <b:SourceType>Report</b:SourceType>
    <b:Guid>{4A65AB65-91BE-47F9-A317-374FE780FBCA}</b:Guid>
    <b:Title>Documents for the lecture aircraft design</b:Title>
    <b:Year>1998</b:Year>
    <b:Publisher>Hamburg University of Applied Sciences, Department of Automotive Engineering</b:Publisher>
    <b:City>Hamburg, Germany</b:City>
    <b:Author>
      <b:Author>
        <b:NameList>
          <b:Person>
            <b:Last>Marckwardt</b:Last>
            <b:First>K.</b:First>
          </b:Person>
        </b:NameList>
      </b:Author>
    </b:Author>
    <b:RefOrder>154</b:RefOrder>
  </b:Source>
  <b:Source>
    <b:Tag>Nat95</b:Tag>
    <b:SourceType>Report</b:SourceType>
    <b:Guid>{6925DB46-C441-4B4E-8E9D-342D11C88C2C}</b:Guid>
    <b:Author>
      <b:Author>
        <b:Corporate>National Aeronautics and Space Administration</b:Corporate>
      </b:Author>
    </b:Author>
    <b:Title>NASA STD 3000B (Volume I). Man Systems Integration Standards</b:Title>
    <b:Year>1995</b:Year>
    <b:Publisher>National Aeronautics and Space Administration</b:Publisher>
    <b:City>Cape Canaveral (FL), USA</b:City>
    <b:RefOrder>156</b:RefOrder>
  </b:Source>
  <b:Source>
    <b:Tag>IAT18</b:Tag>
    <b:SourceType>Report</b:SourceType>
    <b:Guid>{2635D20B-1803-4038-A9C4-B1B7D7D49090}</b:Guid>
    <b:Author>
      <b:Author>
        <b:Corporate>IATA, International Air Transport Association</b:Corporate>
      </b:Author>
    </b:Author>
    <b:Title>ATA ULD Regulations Manual (Unit Load Devices)</b:Title>
    <b:Year>2018</b:Year>
    <b:Publisher>International Air Transport Association</b:Publisher>
    <b:City>Montreal, Canada.</b:City>
    <b:RefOrder>155</b:RefOrder>
  </b:Source>
  <b:Source>
    <b:Tag>Lou08</b:Tag>
    <b:SourceType>Report</b:SourceType>
    <b:Guid>{E0C63E94-53C4-4724-AF7D-BEDD822FB38E}</b:Guid>
    <b:Title>Optimum design of transport airplanes with realistic engine model. Undergraduation Thesis</b:Title>
    <b:Year>2008</b:Year>
    <b:Publisher>Technological Institute of Aeronautics (ITA)</b:Publisher>
    <b:City>Sao Jose dos Campos, Brazil</b:City>
    <b:Author>
      <b:Author>
        <b:NameList>
          <b:Person>
            <b:Last>Loureiro</b:Last>
            <b:First>V.</b:First>
          </b:Person>
        </b:NameList>
      </b:Author>
    </b:Author>
    <b:RefOrder>176</b:RefOrder>
  </b:Source>
  <b:Source>
    <b:Tag>Mat14</b:Tag>
    <b:SourceType>ArticleInAPeriodical</b:SourceType>
    <b:Guid>{43260702-1C3F-4926-AB61-BD5445BE0576}</b:Guid>
    <b:Title>An Airplane claculator featuring a high-fidelity methodology for tailplane sizing</b:Title>
    <b:Year>2013</b:Year>
    <b:Author>
      <b:Author>
        <b:NameList>
          <b:Person>
            <b:Last>Mattos</b:Last>
            <b:First>B.S.</b:First>
          </b:Person>
          <b:Person>
            <b:Last>Secco</b:Last>
            <b:First>N.R.</b:First>
          </b:Person>
        </b:NameList>
      </b:Author>
    </b:Author>
    <b:Pages>371-386</b:Pages>
    <b:PeriodicalTitle>Journal of Aerospace Technology and Management</b:PeriodicalTitle>
    <b:Month>5</b:Month>
    <b:Day>4</b:Day>
    <b:RefOrder>157</b:RefOrder>
  </b:Source>
  <b:Source>
    <b:Tag>Ros71</b:Tag>
    <b:SourceType>Book</b:SourceType>
    <b:Guid>{FE10FA73-E6A4-4A92-99D5-761EAFD1F848}</b:Guid>
    <b:Title>Methods for estimating stability and control derivatives of conventional subsonic airplanes</b:Title>
    <b:Year>1971</b:Year>
    <b:Author>
      <b:Author>
        <b:NameList>
          <b:Person>
            <b:Last>Roskam</b:Last>
            <b:First>J.</b:First>
          </b:Person>
        </b:NameList>
      </b:Author>
    </b:Author>
    <b:City>Kansas</b:City>
    <b:Publisher>DAR</b:Publisher>
    <b:RefOrder>158</b:RefOrder>
  </b:Source>
  <b:Source>
    <b:Tag>Sch11</b:Tag>
    <b:SourceType>ConferenceProceedings</b:SourceType>
    <b:Guid>{92380F72-2A84-4348-B4EC-04D738BAF500}</b:Guid>
    <b:Title>PreSTO - Aircraft Preliminary Sizing Tool - From Requirements to the Three-view Drawings</b:Title>
    <b:Year>2011</b:Year>
    <b:City>Naples, Italy</b:City>
    <b:Author>
      <b:Author>
        <b:NameList>
          <b:Person>
            <b:Last>Scholz</b:Last>
            <b:First>D.</b:First>
          </b:Person>
        </b:NameList>
      </b:Author>
    </b:Author>
    <b:ConferenceName>EWADE 2011 - 10th Workshop on Aircraft Design Education</b:ConferenceName>
    <b:RefOrder>160</b:RefOrder>
  </b:Source>
  <b:Source>
    <b:Tag>Mas19</b:Tag>
    <b:SourceType>DocumentFromInternetSite</b:SourceType>
    <b:Guid>{18B419FE-B7D0-4A18-A801-6D6BBED3F482}</b:Guid>
    <b:Title>Aerodynamics Vortex Lattice Software. </b:Title>
    <b:Author>
      <b:Author>
        <b:Corporate>Massachussets Institute of Technology, MIT</b:Corporate>
      </b:Author>
    </b:Author>
    <b:YearAccessed>2019</b:YearAccessed>
    <b:MonthAccessed>01</b:MonthAccessed>
    <b:DayAccessed>10</b:DayAccessed>
    <b:URL>https://acdl-web.mit.edu/software</b:URL>
    <b:RefOrder>161</b:RefOrder>
  </b:Source>
  <b:Source>
    <b:Tag>Ste15</b:Tag>
    <b:SourceType>Book</b:SourceType>
    <b:Guid>{02D32F4B-9253-4F66-80CA-BA0A882F4BC8}</b:Guid>
    <b:Title>Aircraft control and simulation: dynamics, controls design, and autonomous systems</b:Title>
    <b:Year>2015</b:Year>
    <b:Publisher>John Wiley &amp; Sons</b:Publisher>
    <b:Author>
      <b:Author>
        <b:NameList>
          <b:Person>
            <b:Last>Stevens</b:Last>
            <b:First>B.L.</b:First>
          </b:Person>
          <b:Person>
            <b:Last>Lewis</b:Last>
            <b:First>F.L.</b:First>
          </b:Person>
          <b:Person>
            <b:Last>Johnson</b:Last>
            <b:First>E.N.</b:First>
          </b:Person>
        </b:NameList>
      </b:Author>
    </b:Author>
    <b:RefOrder>162</b:RefOrder>
  </b:Source>
  <b:Source>
    <b:Tag>Hod98</b:Tag>
    <b:SourceType>Book</b:SourceType>
    <b:Guid>{9243FEBB-9AE7-43DB-AF55-17AF61C978B3}</b:Guid>
    <b:Title>Aircraft Handling Qualities. AIAA Education Series</b:Title>
    <b:Year>1998</b:Year>
    <b:City>Reston, USA</b:City>
    <b:Publisher>AIAA</b:Publisher>
    <b:Author>
      <b:Author>
        <b:NameList>
          <b:Person>
            <b:Last>Hodgkinson</b:Last>
            <b:First>J.</b:First>
          </b:Person>
        </b:NameList>
      </b:Author>
    </b:Author>
    <b:RefOrder>163</b:RefOrder>
  </b:Source>
  <b:Source>
    <b:Tag>ICA08</b:Tag>
    <b:SourceType>Book</b:SourceType>
    <b:Guid>{AD4BA487-90F8-48EC-A52C-C3D4A513906E}</b:Guid>
    <b:Author>
      <b:Author>
        <b:Corporate>ICAO, International Civil Aviation Organization</b:Corporate>
      </b:Author>
    </b:Author>
    <b:Title>Annex 16 to the Convention of International Civil Aviation - Volume I. Aircraft Noise</b:Title>
    <b:Year>2008</b:Year>
    <b:City>Montreal</b:City>
    <b:Publisher>ICAO</b:Publisher>
    <b:RefOrder>141</b:RefOrder>
  </b:Source>
  <b:Source>
    <b:Tag>Smi89</b:Tag>
    <b:SourceType>Book</b:SourceType>
    <b:Guid>{305C5887-D6BF-4B3C-963E-DC6E59A24A1F}</b:Guid>
    <b:Title>Aircraft Noise</b:Title>
    <b:Year>1989</b:Year>
    <b:City>Cambridge,UK</b:City>
    <b:Publisher>Cambridge University Press</b:Publisher>
    <b:Author>
      <b:Author>
        <b:NameList>
          <b:Person>
            <b:Last>Smith</b:Last>
            <b:First>M.J.</b:First>
          </b:Person>
        </b:NameList>
      </b:Author>
    </b:Author>
    <b:RefOrder>181</b:RefOrder>
  </b:Source>
  <b:Source>
    <b:Tag>Mag14</b:Tag>
    <b:SourceType>Report</b:SourceType>
    <b:Guid>{79DA44CD-4AED-4089-801E-99D7A138D588}</b:Guid>
    <b:Title>Multi-objective multi-disciplinary optimization applied to the conceptual design of airliners for minimal environmental impact. Masters Degree Thesis</b:Title>
    <b:Year>2014</b:Year>
    <b:City>São José dos Campos</b:City>
    <b:Publisher>Technological Institute of Aeronautics (ITA)</b:Publisher>
    <b:Author>
      <b:Author>
        <b:NameList>
          <b:Person>
            <b:Last>Magalhães</b:Last>
            <b:First>P.E.C.S.</b:First>
          </b:Person>
        </b:NameList>
      </b:Author>
    </b:Author>
    <b:RefOrder>180</b:RefOrder>
  </b:Source>
  <b:Source>
    <b:Tag>Zap11</b:Tag>
    <b:SourceType>Book</b:SourceType>
    <b:Guid>{C06C3BEC-1A2C-4303-A164-8C3F6A1A1084}</b:Guid>
    <b:Title>Aircraft Noise:Assessment, prediction and Control</b:Title>
    <b:Year>2011</b:Year>
    <b:Publisher>CRC Press</b:Publisher>
    <b:City>Moscow, Russia</b:City>
    <b:Author>
      <b:Author>
        <b:NameList>
          <b:Person>
            <b:Last>Zaporozhets</b:Last>
            <b:First>O.</b:First>
          </b:Person>
          <b:Person>
            <b:Last>Tokarev</b:Last>
            <b:First>V.</b:First>
          </b:Person>
          <b:Person>
            <b:Last>Attenborough</b:Last>
            <b:First>K.</b:First>
          </b:Person>
        </b:NameList>
      </b:Author>
    </b:Author>
    <b:RefOrder>182</b:RefOrder>
  </b:Source>
  <b:Source>
    <b:Tag>Fed17</b:Tag>
    <b:SourceType>Report</b:SourceType>
    <b:Guid>{BD2C45FA-AEA1-4B43-A395-B7AC023B8AD9}</b:Guid>
    <b:Author>
      <b:Author>
        <b:Corporate>Federal Aviation Administration, FAA</b:Corporate>
      </b:Author>
    </b:Author>
    <b:Title>14CFR25 Airworthiness Standards: Transport Cathegory Airplanes. Subpart B</b:Title>
    <b:Year>2017</b:Year>
    <b:Publisher>FAA</b:Publisher>
    <b:City>Washingtin, USA</b:City>
    <b:RefOrder>159</b:RefOrder>
  </b:Source>
  <b:Source>
    <b:Tag>Hoa78</b:Tag>
    <b:SourceType>Book</b:SourceType>
    <b:Guid>{11A75717-D036-4A18-9ABD-09CA9CED0852}</b:Guid>
    <b:Author>
      <b:Author>
        <b:NameList>
          <b:Person>
            <b:Last>Hoak</b:Last>
            <b:First>D.</b:First>
            <b:Middle>E.</b:Middle>
          </b:Person>
        </b:NameList>
      </b:Author>
    </b:Author>
    <b:Title>The USAF Stability and Control DATCOM. Chapter 8 - High Lift Systems and Maximum Lift</b:Title>
    <b:Year>1978</b:Year>
    <b:Publisher>Air Force Wright Aeronautical Laboratories</b:Publisher>
    <b:RefOrder>175</b:RefOrder>
  </b:Source>
  <b:Source>
    <b:Tag>The98</b:Tag>
    <b:SourceType>Report</b:SourceType>
    <b:Guid>{DE7940DF-3BF6-4D58-B5B2-E9E552156CB7}</b:Guid>
    <b:Author>
      <b:Author>
        <b:Corporate>The Boeing Company</b:Corporate>
      </b:Author>
    </b:Author>
    <b:Title>Jet Transport Performance Methods</b:Title>
    <b:Year>1998</b:Year>
    <b:Publisher>Boeing Commercial Aircraft</b:Publisher>
    <b:City>Seattle, USA</b:City>
    <b:RefOrder>185</b:RefOrder>
  </b:Source>
  <b:Source>
    <b:Tag>Ros991</b:Tag>
    <b:SourceType>Book</b:SourceType>
    <b:Guid>{40C7DDD8-E9C1-4BA9-91AD-B31C499E5A79}</b:Guid>
    <b:Title>Airplane Design, Part VIII - Airplane Cost Estimation: Design, Development, Manufacturing and Operating</b:Title>
    <b:Year>1999</b:Year>
    <b:City>Otawa, Canada</b:City>
    <b:Publisher>DAR Corporation</b:Publisher>
    <b:Author>
      <b:Author>
        <b:NameList>
          <b:Person>
            <b:Last>Roskam</b:Last>
            <b:First>J.</b:First>
          </b:Person>
        </b:NameList>
      </b:Author>
    </b:Author>
    <b:RefOrder>191</b:RefOrder>
  </b:Source>
  <b:Source>
    <b:Tag>Air18</b:Tag>
    <b:SourceType>DocumentFromInternetSite</b:SourceType>
    <b:Guid>{3863A83F-9409-4ADC-AE6A-00E099472FFE}</b:Guid>
    <b:Title>Airlines Pilots Central - Crew Salaries Database</b:Title>
    <b:Year>2018</b:Year>
    <b:Author>
      <b:Author>
        <b:Corporate>Airline Pilots Central</b:Corporate>
      </b:Author>
    </b:Author>
    <b:Month>06</b:Month>
    <b:Day>10</b:Day>
    <b:YearAccessed>2018</b:YearAccessed>
    <b:MonthAccessed>06</b:MonthAccessed>
    <b:DayAccessed>10</b:DayAccessed>
    <b:URL>https://www.airlinepilotcentral.com/</b:URL>
    <b:RefOrder>193</b:RefOrder>
  </b:Source>
  <b:Source>
    <b:Tag>Emb08</b:Tag>
    <b:SourceType>Report</b:SourceType>
    <b:Guid>{CD4972C7-27D2-48F2-86C7-3B5019B2A53C}</b:Guid>
    <b:Title>Embraer 145 Aircraft Operations Manual - Vol.1</b:Title>
    <b:Year>2008</b:Year>
    <b:Author>
      <b:Author>
        <b:Corporate>Embraer</b:Corporate>
      </b:Author>
    </b:Author>
    <b:Publisher>Empresa Brasileira de Aeronáutica</b:Publisher>
    <b:City>São José dos Campos</b:City>
    <b:RefOrder>192</b:RefOrder>
  </b:Source>
  <b:Source>
    <b:Tag>You03</b:Tag>
    <b:SourceType>ConferenceProceedings</b:SourceType>
    <b:Guid>{B1E58BEC-BCF5-40D8-9813-A5CA91AE6FEB}</b:Guid>
    <b:Title>Examination of the Hub-and-Spoke Network: A Case Example Using Overnight Package Delivery</b:Title>
    <b:Year>2003</b:Year>
    <b:City>Reston, Virginia</b:City>
    <b:ConferenceName>41st Aerospace Sciences Meeting and Exhibit, American Institute of Aeronautics and Astronautics</b:ConferenceName>
    <b:Author>
      <b:Author>
        <b:NameList>
          <b:Person>
            <b:Last>Young</b:Last>
            <b:First>L.</b:First>
          </b:Person>
          <b:Person>
            <b:Last>Kornfield</b:Last>
            <b:First>R.</b:First>
          </b:Person>
        </b:NameList>
      </b:Author>
    </b:Author>
    <b:RefOrder>98</b:RefOrder>
  </b:Source>
  <b:Source>
    <b:Tag>Fre19</b:Tag>
    <b:SourceType>ConferenceProceedings</b:SourceType>
    <b:Guid>{76DF03AA-32A2-4C59-978F-7B310154AF96}</b:Guid>
    <b:Title>An Innovative Approach for integrated Airline Network and Aircraft Family Optimization,</b:Title>
    <b:Year>2019</b:Year>
    <b:ConferenceName>AIAA Aviation 2019 </b:ConferenceName>
    <b:City>Dallas, United States</b:City>
    <b:Author>
      <b:Author>
        <b:NameList>
          <b:Person>
            <b:Last>Fregnani</b:Last>
            <b:First>J.A.T.G.</b:First>
          </b:Person>
          <b:Person>
            <b:Last>Mattos</b:Last>
            <b:First>B.S.</b:First>
          </b:Person>
          <b:Person>
            <b:Last>Hernandes</b:Last>
            <b:First>J.A.</b:First>
          </b:Person>
        </b:NameList>
      </b:Author>
    </b:Author>
    <b:RefOrder>136</b:RefOrder>
  </b:Source>
  <b:Source>
    <b:Tag>Nus05</b:Tag>
    <b:SourceType>ConferenceProceedings</b:SourceType>
    <b:Guid>{199F4DB0-A4D3-4B5D-A7AB-5F1C6303A66A}</b:Guid>
    <b:Title>Allocating Variable Resources over a Finite Time Horizon to Combine Aircraft Sizing and Airline Planning</b:Title>
    <b:Year>2005</b:Year>
    <b:ConferenceName>AIAA 5th ATIO Conference</b:ConferenceName>
    <b:City>Reston, United Sates</b:City>
    <b:Author>
      <b:Author>
        <b:NameList>
          <b:Person>
            <b:Last>Nusawardhana</b:Last>
            <b:First>A.</b:First>
          </b:Person>
          <b:Person>
            <b:Last>Crossley</b:Last>
            <b:First>W.</b:First>
          </b:Person>
        </b:NameList>
      </b:Author>
    </b:Author>
    <b:RefOrder>123</b:RefOrder>
  </b:Source>
  <b:Source>
    <b:Tag>EUR18</b:Tag>
    <b:SourceType>Report</b:SourceType>
    <b:Guid>{1D100797-F901-403A-BEC3-57E7A4B05973}</b:Guid>
    <b:Author>
      <b:Author>
        <b:Corporate>EUROCONTROL</b:Corporate>
      </b:Author>
    </b:Author>
    <b:Title>Standard Inputs for EUROCONTROL Cost-Benefit Analyses - Edition 8.0</b:Title>
    <b:Year>2018</b:Year>
    <b:Publisher>Eurocontrol</b:Publisher>
    <b:City>Brussels, Belgium</b:City>
    <b:RefOrder>194</b:RefOrder>
  </b:Source>
  <b:Source>
    <b:Tag>Jap09</b:Tag>
    <b:SourceType>Report</b:SourceType>
    <b:Guid>{E25F3DE8-88B0-4855-A30C-311A9B2D6246}</b:Guid>
    <b:Title> Worldwide Market Forecast for Commercial Air Transport 2009-2028</b:Title>
    <b:Year>2009</b:Year>
    <b:Author>
      <b:Author>
        <b:Corporate>Japan Aircraft Development Corporation</b:Corporate>
      </b:Author>
    </b:Author>
    <b:RefOrder>196</b:RefOrder>
  </b:Source>
  <b:Source>
    <b:Tag>EspaçoReservado6</b:Tag>
    <b:SourceType>ConferenceProceedings</b:SourceType>
    <b:Guid>{D028D0F8-714B-491D-AE07-02794F338593}</b:Guid>
    <b:Title>The Suited Airliner for an Existing Airline Network</b:Title>
    <b:Year>2009</b:Year>
    <b:ConferenceName>50th AIAA/ASME/ASCE/AHS/ASC Structures, Structural Dynamics, and Materials Conference, Structures, Structural Dynamics, and Materials and Co-located Conferences</b:ConferenceName>
    <b:Author>
      <b:Author>
        <b:NameList>
          <b:Person>
            <b:Last>Siqueira</b:Last>
            <b:First>L</b:First>
          </b:Person>
          <b:Person>
            <b:Last>Loureiro</b:Last>
            <b:First>V</b:First>
          </b:Person>
          <b:Person>
            <b:Last>Silva de Mattos</b:Last>
            <b:First>B</b:First>
          </b:Person>
        </b:NameList>
      </b:Author>
    </b:Author>
    <b:City>Palm Springs, Califorma</b:City>
    <b:RefOrder>195</b:RefOrder>
  </b:Source>
  <b:Source>
    <b:Tag>Air181</b:Tag>
    <b:SourceType>DocumentFromInternetSite</b:SourceType>
    <b:Guid>{7231E550-0A3C-4CA6-83B9-5B2B9335275A}</b:Guid>
    <b:Title>Airbus 2018 Price List - Press Release</b:Title>
    <b:Year>2018</b:Year>
    <b:Author>
      <b:Author>
        <b:Corporate>Airbus SAS</b:Corporate>
      </b:Author>
    </b:Author>
    <b:Month>06</b:Month>
    <b:Day>10</b:Day>
    <b:YearAccessed>2018</b:YearAccessed>
    <b:MonthAccessed>06</b:MonthAccessed>
    <b:DayAccessed>10</b:DayAccessed>
    <b:URL>https://www.airbus.com/newsroom/press-releases/en/2018/01/airbus-2018-price-list-press-release.html</b:URL>
    <b:RefOrder>197</b:RefOrder>
  </b:Source>
  <b:Source>
    <b:Tag>EspaçoReservado7</b:Tag>
    <b:SourceType>Book</b:SourceType>
    <b:Guid>{4A20EEE6-0556-4EC5-A2D6-033C43AC2295}</b:Guid>
    <b:LCID>en-US</b:LCID>
    <b:Title>Evolutionary Algorithms for Solving Multi-Objective Problems</b:Title>
    <b:Year>2007</b:Year>
    <b:Publisher>Springer</b:Publisher>
    <b:Author>
      <b:Author>
        <b:NameList>
          <b:Person>
            <b:Last>Coello</b:Last>
            <b:Middle>A.</b:Middle>
            <b:First>Carlos</b:First>
          </b:Person>
          <b:Person>
            <b:Last>Lamont</b:Last>
            <b:Middle>A.</b:Middle>
            <b:First>Gary</b:First>
          </b:Person>
          <b:Person>
            <b:Last> van Veldhuizen</b:Last>
            <b:Middle>A.</b:Middle>
            <b:First>David</b:First>
          </b:Person>
        </b:NameList>
      </b:Author>
    </b:Author>
    <b:RefOrder>198</b:RefOrder>
  </b:Source>
  <b:Source>
    <b:Tag>Rig05</b:Tag>
    <b:SourceType>ConferenceProceedings</b:SourceType>
    <b:Guid>{ED12F72C-10E0-459B-B32F-86353AC0522F}</b:Guid>
    <b:Title>NBI and MOGA-II, two complementary algorithms for Multi-Objective optimizations</b:Title>
    <b:Year>2005</b:Year>
    <b:Author>
      <b:Author>
        <b:NameList>
          <b:Person>
            <b:Last>Rigoni</b:Last>
            <b:First>E.</b:First>
          </b:Person>
          <b:Person>
            <b:Last>Poles</b:Last>
            <b:First>S.</b:First>
          </b:Person>
        </b:NameList>
      </b:Author>
    </b:Author>
    <b:ConferenceName>Dagstuhl Seminar Proceedings.  Schloss Dagstuhl-Leibniz-Zentrum für Informatik</b:ConferenceName>
    <b:RefOrder>199</b:RefOrder>
  </b:Source>
  <b:Source>
    <b:Tag>PAH90</b:Tag>
    <b:SourceType>Book</b:SourceType>
    <b:Guid>{71706AB3-69B5-44BE-B202-904B870DD8DF}</b:Guid>
    <b:Title>Applied Computational Aerodynamics</b:Title>
    <b:Year>1990</b:Year>
    <b:City>Washington, D.C.</b:City>
    <b:Publisher>American Institute of Aeronautics and Astronautics, Inc.</b:Publisher>
    <b:LCID>en-US</b:LCID>
    <b:Author>
      <b:Editor>
        <b:NameList>
          <b:Person>
            <b:Last>Henne</b:Last>
            <b:First>P.</b:First>
            <b:Middle>A.</b:Middle>
          </b:Person>
        </b:NameList>
      </b:Editor>
      <b:Author>
        <b:NameList>
          <b:Person>
            <b:Last>Brune</b:Last>
            <b:Middle>W.</b:Middle>
            <b:First>G.</b:First>
          </b:Person>
          <b:Person>
            <b:Last>McMasters</b:Last>
            <b:Middle>W.</b:Middle>
            <b:First>J.</b:First>
          </b:Person>
        </b:NameList>
      </b:Author>
    </b:Author>
    <b:Volume>125 - Progress in Aeronautical Series</b:Volume>
    <b:RefOrder>171</b:RefOrder>
  </b:Source>
  <b:Source>
    <b:Tag>EspaçoReservado8</b:Tag>
    <b:SourceType>Report</b:SourceType>
    <b:Guid>{FE0453D4-17EA-48C6-9063-76C83CFAF114}</b:Guid>
    <b:Title>A Medium-Fidelity Method for Rapid Maximum Lift Estimation</b:Title>
    <b:Year>2017</b:Year>
    <b:City>Delft</b:City>
    <b:Publisher>Delft University</b:Publisher>
    <b:LCID>en-US</b:LCID>
    <b:Author>
      <b:Author>
        <b:NameList>
          <b:Person>
            <b:Last>Singh</b:Last>
            <b:First>B.</b:First>
          </b:Person>
        </b:NameList>
      </b:Author>
    </b:Author>
    <b:RefOrder>221</b:RefOrder>
  </b:Source>
  <b:Source>
    <b:Tag>Bra19</b:Tag>
    <b:SourceType>Report</b:SourceType>
    <b:Guid>{450234BB-DF6E-4D87-A4B1-C1E98C701199}</b:Guid>
    <b:Author>
      <b:Author>
        <b:Corporate>Brazilian Airspace Control Department, DECEA</b:Corporate>
      </b:Author>
    </b:Author>
    <b:Title>Brazilian Aeornautical Information Publication (AIP)</b:Title>
    <b:Year>2019</b:Year>
    <b:City>Rio de Janeiro, Brazil</b:City>
    <b:Publisher>Ministério da Aeronáutica</b:Publisher>
    <b:RefOrder>222</b:RefOrder>
  </b:Source>
  <b:Source>
    <b:Tag>Age16</b:Tag>
    <b:SourceType>InternetSite</b:SourceType>
    <b:Guid>{CF2F2463-B4B3-40DC-BF8E-5E25D676227C}</b:Guid>
    <b:Author>
      <b:Author>
        <b:Corporate>ANAC, Agencia Nacional de Aviação Civil</b:Corporate>
      </b:Author>
    </b:Author>
    <b:Title>Anuário do Transporte Aéreo - Banco de dados digital</b:Title>
    <b:Year>2014, 2015 and 2016</b:Year>
    <b:City>Braislia</b:City>
    <b:ProductionCompany>Agencia Nacional de Aviação Civil (ANAC)</b:ProductionCompany>
    <b:YearAccessed>2018</b:YearAccessed>
    <b:MonthAccessed>Janeiro</b:MonthAccessed>
    <b:DayAccessed>30</b:DayAccessed>
    <b:URL>http://www.anac.gov.br/assuntos/dados-e-estatisticas/mercado-de-transporte-aereo/anuario-do-transporte-aereo/dados-do-anuario-do-transporte-aereo</b:URL>
    <b:RefOrder>203</b:RefOrder>
  </b:Source>
  <b:Source>
    <b:Tag>Ins171</b:Tag>
    <b:SourceType>InternetSite</b:SourceType>
    <b:Guid>{4A8A0273-E38A-469C-B554-F77B9B1178AD}</b:Guid>
    <b:Title>Estatísticad do IBGE - Download</b:Title>
    <b:Year>2017</b:Year>
    <b:Author>
      <b:Author>
        <b:Corporate>Instituto Brasileiro de Geografia e Estatística, IBGE</b:Corporate>
      </b:Author>
    </b:Author>
    <b:Month>02</b:Month>
    <b:Day>22</b:Day>
    <b:YearAccessed>2017</b:YearAccessed>
    <b:MonthAccessed>02</b:MonthAccessed>
    <b:DayAccessed>22</b:DayAccessed>
    <b:URL>https://www.ibge.gov.br/estatisticas/downloads-estatisticas.html</b:URL>
    <b:RefOrder>202</b:RefOrder>
  </b:Source>
  <b:Source>
    <b:Tag>OCo011</b:Tag>
    <b:SourceType>Book</b:SourceType>
    <b:Guid>{CD737954-CD76-443D-8153-42BE923FE6CF}</b:Guid>
    <b:Title>An introduction to airline economics</b:Title>
    <b:Year>2001</b:Year>
    <b:Publisher>Greenwod publishing group</b:Publisher>
    <b:Author>
      <b:Author>
        <b:NameList>
          <b:Person>
            <b:Last>O´Connor</b:Last>
            <b:First>W.E.</b:First>
          </b:Person>
        </b:NameList>
      </b:Author>
    </b:Author>
    <b:RefOrder>223</b:RefOrder>
  </b:Source>
  <b:Source>
    <b:Tag>Kan831</b:Tag>
    <b:SourceType>Book</b:SourceType>
    <b:Guid>{2801498F-9E31-417A-880C-34DEE751B8D3}</b:Guid>
    <b:Title>TRANSPORTATION DEMAND ANALYSIS</b:Title>
    <b:Year>1983</b:Year>
    <b:City>New York</b:City>
    <b:Publisher>McGraw-Hil</b:Publisher>
    <b:Author>
      <b:Author>
        <b:NameList>
          <b:Person>
            <b:Last>Kanafani</b:Last>
            <b:First>A.</b:First>
          </b:Person>
        </b:NameList>
      </b:Author>
    </b:Author>
    <b:RefOrder>204</b:RefOrder>
  </b:Source>
  <b:Source>
    <b:Tag>Sec17</b:Tag>
    <b:SourceType>ArticleInAPeriodical</b:SourceType>
    <b:Guid>{94B1774B-03BB-4A4E-B0B1-74359CDFC9F1}</b:Guid>
    <b:Title>Artificial neural networks to predict aerodynamic coefficients of transport airplanes</b:Title>
    <b:PeriodicalTitle>Aircraft Engineering and Aerospace Technology</b:PeriodicalTitle>
    <b:Year>2017</b:Year>
    <b:Pages>211-230</b:Pages>
    <b:Author>
      <b:Author>
        <b:NameList>
          <b:Person>
            <b:Last>Secco</b:Last>
            <b:Middle>R.</b:Middle>
            <b:First>Ney</b:First>
          </b:Person>
          <b:Person>
            <b:Last>Mattos</b:Last>
            <b:Middle>Silva</b:Middle>
            <b:First>Bento</b:First>
          </b:Person>
        </b:NameList>
      </b:Author>
    </b:Author>
    <b:Volume>89</b:Volume>
    <b:Issue>2</b:Issue>
    <b:RefOrder>164</b:RefOrder>
  </b:Source>
  <b:Source>
    <b:Tag>Lev44</b:Tag>
    <b:SourceType>ArticleInAPeriodical</b:SourceType>
    <b:Guid>{D963E428-5AED-4D53-ADD4-60393D8F6457}</b:Guid>
    <b:Title>A Method for the Solution of Certain Problems in Least-Squares</b:Title>
    <b:Year>1944</b:Year>
    <b:LCID>en-US</b:LCID>
    <b:PeriodicalTitle>Quartely Applied Mathmatics</b:PeriodicalTitle>
    <b:Pages>164-168</b:Pages>
    <b:Author>
      <b:Author>
        <b:NameList>
          <b:Person>
            <b:Last>Levenberg</b:Last>
            <b:First>M.</b:First>
          </b:Person>
        </b:NameList>
      </b:Author>
    </b:Author>
    <b:RefOrder>168</b:RefOrder>
  </b:Source>
  <b:Source>
    <b:Tag>Mar63</b:Tag>
    <b:SourceType>ArticleInAPeriodical</b:SourceType>
    <b:Guid>{93D80329-1699-4D82-8BFA-D4E3D998DFDD}</b:Guid>
    <b:Title>An Algorithm for Least-squares Estimation of Nonlinear Parameters</b:Title>
    <b:PeriodicalTitle>SIAM Journal Applied Mathmatics</b:PeriodicalTitle>
    <b:Year>1963</b:Year>
    <b:Pages>431-441</b:Pages>
    <b:Author>
      <b:Author>
        <b:NameList>
          <b:Person>
            <b:Last>Marquardt</b:Last>
            <b:First>D.</b:First>
          </b:Person>
        </b:NameList>
      </b:Author>
    </b:Author>
    <b:LCID>en-US</b:LCID>
    <b:RefOrder>169</b:RefOrder>
  </b:Source>
  <b:Source>
    <b:Tag>Pow70</b:Tag>
    <b:SourceType>BookSection</b:SourceType>
    <b:Guid>{FE1F1CB9-E741-42B4-9807-417B4C3330EF}</b:Guid>
    <b:Title>A Fortran Subroutine for Solving Systems of Nonlinear Algebraic Equations</b:Title>
    <b:Year>1970</b:Year>
    <b:Author>
      <b:Author>
        <b:NameList>
          <b:Person>
            <b:Last>Powell</b:Last>
            <b:Middle>J.</b:Middle>
            <b:First>M.</b:First>
          </b:Person>
        </b:NameList>
      </b:Author>
      <b:Editor>
        <b:NameList>
          <b:Person>
            <b:Last>Rabinowitz</b:Last>
            <b:First>P.</b:First>
          </b:Person>
        </b:NameList>
      </b:Editor>
    </b:Author>
    <b:BookTitle>Numerical Methods for Non-linea Algebraic Equations</b:BookTitle>
    <b:ChapterNumber>7</b:ChapterNumber>
    <b:RefOrder>170</b:RefOrder>
  </b:Source>
  <b:Source>
    <b:Tag>New03</b:Tag>
    <b:SourceType>JournalArticle</b:SourceType>
    <b:Guid>{E49C44C1-886B-4E67-8D5F-450AEB5CF079}</b:Guid>
    <b:Title>The Structure and Function of Complex</b:Title>
    <b:Year>2003</b:Year>
    <b:JournalName>SIAM Review</b:JournalName>
    <b:Pages>167-225</b:Pages>
    <b:Volume>45</b:Volume>
    <b:Author>
      <b:Author>
        <b:NameList>
          <b:Person>
            <b:Last>Newman</b:Last>
            <b:First>M.E.J.</b:First>
          </b:Person>
        </b:NameList>
      </b:Author>
    </b:Author>
    <b:RefOrder>184</b:RefOrder>
  </b:Source>
  <b:Source>
    <b:Tag>Sch70</b:Tag>
    <b:SourceType>Book</b:SourceType>
    <b:Guid>{43C2F0AE-1640-4887-9DBB-02756D8DD7B3}</b:Guid>
    <b:Title>Aerodynamics of the Airplane</b:Title>
    <b:Year>1970</b:Year>
    <b:Publisher>McGraw-Hill Companies</b:Publisher>
    <b:Author>
      <b:Author>
        <b:NameList>
          <b:Person>
            <b:Last>Schlichting</b:Last>
            <b:First>H.T.</b:First>
          </b:Person>
          <b:Person>
            <b:Last>Truckenbrodt</b:Last>
            <b:First>E.A.</b:First>
          </b:Person>
        </b:NameList>
      </b:Author>
    </b:Author>
    <b:RefOrder>224</b:RefOrder>
  </b:Source>
  <b:Source>
    <b:Tag>Ber97</b:Tag>
    <b:SourceType>Book</b:SourceType>
    <b:Guid>{89113E8E-5BC1-4FE9-8AA9-C27E671C982E}</b:Guid>
    <b:Title>Introduction to linear optimization</b:Title>
    <b:Year>1997</b:Year>
    <b:City>Belmont, USA</b:City>
    <b:Publisher>Athena Scientific</b:Publisher>
    <b:Author>
      <b:Author>
        <b:NameList>
          <b:Person>
            <b:Last>Bertsimas</b:Last>
            <b:First>D.</b:First>
          </b:Person>
          <b:Person>
            <b:Last>Tsitsiklis</b:Last>
            <b:First>J.</b:First>
          </b:Person>
        </b:NameList>
      </b:Author>
    </b:Author>
    <b:RefOrder>205</b:RefOrder>
  </b:Source>
  <b:Source>
    <b:Tag>Ass17</b:Tag>
    <b:SourceType>InternetSite</b:SourceType>
    <b:Guid>{016B24A2-1BF9-4ABB-8853-CF90065D4046}</b:Guid>
    <b:Title>Panorama da Aviação Brasileira. Dados e estatísticas</b:Title>
    <b:Year>2017</b:Year>
    <b:Author>
      <b:Author>
        <b:Corporate>Associação Brasileira de Empresas Aéreas,ABEAR</b:Corporate>
      </b:Author>
    </b:Author>
    <b:ProductionCompany>ABEAR</b:ProductionCompany>
    <b:YearAccessed>2017</b:YearAccessed>
    <b:MonthAccessed>04</b:MonthAccessed>
    <b:DayAccessed>30</b:DayAccessed>
    <b:URL>http://panorama.abear.com.br/dados-e-estatisticas/tarifas/#c</b:URL>
    <b:RefOrder>200</b:RefOrder>
  </b:Source>
  <b:Source>
    <b:Tag>Air19</b:Tag>
    <b:SourceType>Report</b:SourceType>
    <b:Guid>{2E82CF2E-F52A-41CD-B1DA-A6515DE743EE}</b:Guid>
    <b:Title>A320 AIRCRAFT CHARACTERISTICS - AIRPORT AND MAINTENANCE PLANNING</b:Title>
    <b:Year>2019</b:Year>
    <b:Author>
      <b:Author>
        <b:Corporate>Airbus </b:Corporate>
      </b:Author>
    </b:Author>
    <b:Publisher>Airbus SAS Customer Services</b:Publisher>
    <b:City>Toulouse, France</b:City>
    <b:RefOrder>206</b:RefOrder>
  </b:Source>
  <b:Source>
    <b:Tag>IAT181</b:Tag>
    <b:SourceType>InternetSite</b:SourceType>
    <b:Guid>{04866EF5-6694-4F29-8C38-605B4E2C8FD0}</b:Guid>
    <b:Title>IATA Fuel Jet Price Monitor</b:Title>
    <b:Author>
      <b:Author>
        <b:Corporate>IATA, International Air Transport Association</b:Corporate>
      </b:Author>
    </b:Author>
    <b:ProductionCompany>International Air Transport Association</b:ProductionCompany>
    <b:YearAccessed>2018</b:YearAccessed>
    <b:MonthAccessed>02</b:MonthAccessed>
    <b:DayAccessed>10</b:DayAccessed>
    <b:URL>https://www.iata.org/publications/economics/fuel-monitor/Pages/index.aspx</b:URL>
    <b:RefOrder>207</b:RefOrder>
  </b:Source>
</b:Sources>
</file>

<file path=customXml/itemProps1.xml><?xml version="1.0" encoding="utf-8"?>
<ds:datastoreItem xmlns:ds="http://schemas.openxmlformats.org/officeDocument/2006/customXml" ds:itemID="{BD7A3E15-C2DB-4D88-B172-47A27B78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Journals Manuscript Template (3).dot</Template>
  <TotalTime>16</TotalTime>
  <Pages>28</Pages>
  <Words>4401</Words>
  <Characters>25092</Characters>
  <Application>Microsoft Office Word</Application>
  <DocSecurity>0</DocSecurity>
  <Lines>209</Lines>
  <Paragraphs>58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Preparation of Papers for AIAA Journals</vt:lpstr>
      <vt:lpstr>Preparation of Papers for AIAA Journals</vt:lpstr>
    </vt:vector>
  </TitlesOfParts>
  <Company>AIAA</Company>
  <LinksUpToDate>false</LinksUpToDate>
  <CharactersWithSpaces>29435</CharactersWithSpaces>
  <SharedDoc>false</SharedDoc>
  <HyperlinkBase/>
  <HLinks>
    <vt:vector size="54" baseType="variant">
      <vt:variant>
        <vt:i4>2228296</vt:i4>
      </vt:variant>
      <vt:variant>
        <vt:i4>27</vt:i4>
      </vt:variant>
      <vt:variant>
        <vt:i4>0</vt:i4>
      </vt:variant>
      <vt:variant>
        <vt:i4>5</vt:i4>
      </vt:variant>
      <vt:variant>
        <vt:lpwstr>http://www.geog.le.ac.uk/bgrg/lab.htm</vt:lpwstr>
      </vt:variant>
      <vt:variant>
        <vt:lpwstr/>
      </vt:variant>
      <vt:variant>
        <vt:i4>2621446</vt:i4>
      </vt:variant>
      <vt:variant>
        <vt:i4>24</vt:i4>
      </vt:variant>
      <vt:variant>
        <vt:i4>0</vt:i4>
      </vt:variant>
      <vt:variant>
        <vt:i4>5</vt:i4>
      </vt:variant>
      <vt:variant>
        <vt:lpwstr>http://www.cp/umist.ac.uk/JCSE/vol1/vol1.html</vt:lpwstr>
      </vt:variant>
      <vt:variant>
        <vt:lpwstr/>
      </vt:variant>
      <vt:variant>
        <vt:i4>5046381</vt:i4>
      </vt:variant>
      <vt:variant>
        <vt:i4>21</vt:i4>
      </vt:variant>
      <vt:variant>
        <vt:i4>0</vt:i4>
      </vt:variant>
      <vt:variant>
        <vt:i4>5</vt:i4>
      </vt:variant>
      <vt:variant>
        <vt:lpwstr>http://www.crossref.org</vt:lpwstr>
      </vt:variant>
      <vt:variant>
        <vt:lpwstr/>
      </vt:variant>
      <vt:variant>
        <vt:i4>6488110</vt:i4>
      </vt:variant>
      <vt:variant>
        <vt:i4>18</vt:i4>
      </vt:variant>
      <vt:variant>
        <vt:i4>0</vt:i4>
      </vt:variant>
      <vt:variant>
        <vt:i4>5</vt:i4>
      </vt:variant>
      <vt:variant>
        <vt:lpwstr>http://www.doi.org</vt:lpwstr>
      </vt:variant>
      <vt:variant>
        <vt:lpwstr/>
      </vt:variant>
      <vt:variant>
        <vt:i4>4915288</vt:i4>
      </vt:variant>
      <vt:variant>
        <vt:i4>12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6750257</vt:i4>
      </vt:variant>
      <vt:variant>
        <vt:i4>6</vt:i4>
      </vt:variant>
      <vt:variant>
        <vt:i4>0</vt:i4>
      </vt:variant>
      <vt:variant>
        <vt:i4>5</vt:i4>
      </vt:variant>
      <vt:variant>
        <vt:lpwstr>mailto:WriteTrackSupport@writetrack.net</vt:lpwstr>
      </vt:variant>
      <vt:variant>
        <vt:lpwstr/>
      </vt:variant>
      <vt:variant>
        <vt:i4>3276810</vt:i4>
      </vt:variant>
      <vt:variant>
        <vt:i4>3</vt:i4>
      </vt:variant>
      <vt:variant>
        <vt:i4>0</vt:i4>
      </vt:variant>
      <vt:variant>
        <vt:i4>5</vt:i4>
      </vt:variant>
      <vt:variant>
        <vt:lpwstr>http://www.writetrack.net</vt:lpwstr>
      </vt:variant>
      <vt:variant>
        <vt:lpwstr/>
      </vt:variant>
      <vt:variant>
        <vt:i4>3604540</vt:i4>
      </vt:variant>
      <vt:variant>
        <vt:i4>0</vt:i4>
      </vt:variant>
      <vt:variant>
        <vt:i4>0</vt:i4>
      </vt:variant>
      <vt:variant>
        <vt:i4>5</vt:i4>
      </vt:variant>
      <vt:variant>
        <vt:lpwstr>http://www.aiaa.org/content.cfm?pageid=167</vt:lpwstr>
      </vt:variant>
      <vt:variant>
        <vt:lpwstr/>
      </vt:variant>
      <vt:variant>
        <vt:i4>7143434</vt:i4>
      </vt:variant>
      <vt:variant>
        <vt:i4>17556</vt:i4>
      </vt:variant>
      <vt:variant>
        <vt:i4>1025</vt:i4>
      </vt:variant>
      <vt:variant>
        <vt:i4>1</vt:i4>
      </vt:variant>
      <vt:variant>
        <vt:lpwstr>Image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of Papers for AIAA Journals</dc:title>
  <dc:subject/>
  <dc:creator>Fregnani</dc:creator>
  <cp:keywords>Journal template 2008</cp:keywords>
  <dc:description/>
  <cp:lastModifiedBy>Jose Alexandre Fregnani</cp:lastModifiedBy>
  <cp:revision>4</cp:revision>
  <cp:lastPrinted>2019-11-15T23:07:00Z</cp:lastPrinted>
  <dcterms:created xsi:type="dcterms:W3CDTF">2019-12-03T02:50:00Z</dcterms:created>
  <dcterms:modified xsi:type="dcterms:W3CDTF">2019-12-15T15:59:00Z</dcterms:modified>
</cp:coreProperties>
</file>